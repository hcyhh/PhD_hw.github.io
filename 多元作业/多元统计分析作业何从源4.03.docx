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47DD" w14:textId="77777777" w:rsidR="00FF3BB7" w:rsidRDefault="00FF3BB7" w:rsidP="00FF3BB7">
      <w:pPr>
        <w:pStyle w:val="SCI3"/>
        <w:ind w:firstLine="643"/>
      </w:pPr>
      <w:r>
        <w:rPr>
          <w:rFonts w:hint="eastAsia"/>
        </w:rPr>
        <w:t>多元统计分析作业</w:t>
      </w:r>
    </w:p>
    <w:p w14:paraId="716CED8D" w14:textId="0F759D69" w:rsidR="002C5829" w:rsidRDefault="00FF3BB7" w:rsidP="00024896">
      <w:pPr>
        <w:pStyle w:val="a0"/>
        <w:numPr>
          <w:ilvl w:val="0"/>
          <w:numId w:val="0"/>
        </w:numPr>
      </w:pPr>
      <w:r w:rsidRPr="00FF3BB7">
        <w:rPr>
          <w:noProof/>
        </w:rPr>
        <w:drawing>
          <wp:inline distT="0" distB="0" distL="0" distR="0" wp14:anchorId="2E248D01" wp14:editId="256D7AC2">
            <wp:extent cx="5253355" cy="868045"/>
            <wp:effectExtent l="0" t="0" r="4445" b="8255"/>
            <wp:docPr id="1776729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9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D4B5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FDF521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a</w:t>
      </w:r>
    </w:p>
    <w:p w14:paraId="62B1B081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"C:/Users/hcy/Zotero/storage/MM8WF4GT/Software-Files/T3_6_PROBE.DAT"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CD2392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paste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39DA88A8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FB96F19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H0 </w:t>
      </w:r>
    </w:p>
    <w:p w14:paraId="57E7D24B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mu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37B7AA2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1C8E90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sample_mu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99611F0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D3B060B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63B661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T_2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sample_mu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mu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*%</w:t>
      </w:r>
      <w:r>
        <w:rPr>
          <w:rFonts w:ascii="Consolas" w:hAnsi="Consolas" w:cs="Courier New"/>
          <w:color w:val="000000"/>
          <w:sz w:val="17"/>
          <w:szCs w:val="17"/>
        </w:rPr>
        <w:t>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*%(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sample_mu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586DBE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T_2 </w:t>
      </w:r>
    </w:p>
    <w:p w14:paraId="23770F4E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992F1CA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85.3327</w:t>
      </w:r>
    </w:p>
    <w:p w14:paraId="05528CAE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界值</w:t>
      </w:r>
      <w:r>
        <w:rPr>
          <w:rFonts w:ascii="Consolas" w:hAnsi="Consolas" w:cs="Courier New"/>
          <w:color w:val="880000"/>
          <w:sz w:val="17"/>
          <w:szCs w:val="17"/>
        </w:rPr>
        <w:t>36.561</w:t>
      </w:r>
    </w:p>
    <w:p w14:paraId="4AEBAED3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拒绝原假设</w:t>
      </w:r>
    </w:p>
    <w:p w14:paraId="4E9EB6A8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9D23B59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b</w:t>
      </w:r>
    </w:p>
    <w:p w14:paraId="513BA9E3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78F13A29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)]],</w:t>
      </w:r>
      <w:r>
        <w:rPr>
          <w:rFonts w:ascii="Consolas" w:hAnsi="Consolas" w:cs="Courier New"/>
          <w:color w:val="000000"/>
          <w:sz w:val="17"/>
          <w:szCs w:val="17"/>
        </w:rPr>
        <w:t xml:space="preserve"> mu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95128C9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9968475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3E644363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test_result$p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0.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277A005D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  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paste0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尚不能拒绝原假设</w:t>
      </w:r>
      <w:r>
        <w:rPr>
          <w:rFonts w:ascii="Consolas" w:hAnsi="Consolas" w:cs="Courier New"/>
          <w:color w:val="008800"/>
          <w:sz w:val="17"/>
          <w:szCs w:val="17"/>
        </w:rPr>
        <w:t>H0"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6CA9A2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B46804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  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paste0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拒绝原假设</w:t>
      </w:r>
      <w:r>
        <w:rPr>
          <w:rFonts w:ascii="Consolas" w:hAnsi="Consolas" w:cs="Courier New"/>
          <w:color w:val="008800"/>
          <w:sz w:val="17"/>
          <w:szCs w:val="17"/>
        </w:rPr>
        <w:t>H0"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075C30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A68654B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02CF81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拒绝原假设</w:t>
      </w:r>
      <w:r>
        <w:rPr>
          <w:rFonts w:ascii="Consolas" w:hAnsi="Consolas" w:cs="Courier New"/>
          <w:color w:val="000000"/>
          <w:sz w:val="17"/>
          <w:szCs w:val="17"/>
        </w:rPr>
        <w:t>H0</w:t>
      </w:r>
    </w:p>
    <w:p w14:paraId="60DF58DC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尚不能拒绝原假设</w:t>
      </w:r>
      <w:r>
        <w:rPr>
          <w:rFonts w:ascii="Consolas" w:hAnsi="Consolas" w:cs="Courier New"/>
          <w:color w:val="000000"/>
          <w:sz w:val="17"/>
          <w:szCs w:val="17"/>
        </w:rPr>
        <w:t>H0</w:t>
      </w:r>
    </w:p>
    <w:p w14:paraId="7360D752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拒绝原假设</w:t>
      </w:r>
      <w:r>
        <w:rPr>
          <w:rFonts w:ascii="Consolas" w:hAnsi="Consolas" w:cs="Courier New"/>
          <w:color w:val="000000"/>
          <w:sz w:val="17"/>
          <w:szCs w:val="17"/>
        </w:rPr>
        <w:t>H0</w:t>
      </w:r>
    </w:p>
    <w:p w14:paraId="6531581A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尚不能拒绝原假设</w:t>
      </w:r>
      <w:r>
        <w:rPr>
          <w:rFonts w:ascii="Consolas" w:hAnsi="Consolas" w:cs="Courier New"/>
          <w:color w:val="000000"/>
          <w:sz w:val="17"/>
          <w:szCs w:val="17"/>
        </w:rPr>
        <w:t>H0</w:t>
      </w:r>
    </w:p>
    <w:p w14:paraId="310DCC44" w14:textId="77777777" w:rsidR="00CF0FF1" w:rsidRDefault="00CF0FF1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628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尚不能拒绝原假设</w:t>
      </w:r>
      <w:r>
        <w:rPr>
          <w:rFonts w:ascii="Consolas" w:hAnsi="Consolas" w:cs="Courier New"/>
          <w:color w:val="000000"/>
          <w:sz w:val="17"/>
          <w:szCs w:val="17"/>
        </w:rPr>
        <w:t>H0</w:t>
      </w:r>
    </w:p>
    <w:p w14:paraId="627B70F1" w14:textId="77777777" w:rsidR="0080455D" w:rsidRDefault="0080455D" w:rsidP="00FF3BB7">
      <w:pPr>
        <w:pStyle w:val="ab"/>
        <w:ind w:firstLineChars="0" w:firstLine="0"/>
        <w:rPr>
          <w:rFonts w:eastAsiaTheme="minorEastAsia"/>
        </w:rPr>
      </w:pPr>
    </w:p>
    <w:p w14:paraId="6A68EF84" w14:textId="6ACD567A" w:rsidR="00FF3BB7" w:rsidRDefault="00FF3BB7" w:rsidP="00FF3BB7">
      <w:pPr>
        <w:pStyle w:val="ab"/>
        <w:ind w:firstLineChars="0" w:firstLine="0"/>
        <w:rPr>
          <w:rFonts w:eastAsiaTheme="minorEastAsia"/>
        </w:rPr>
      </w:pPr>
      <w:r w:rsidRPr="00FF3BB7">
        <w:rPr>
          <w:rFonts w:eastAsiaTheme="minorEastAsia"/>
          <w:noProof/>
        </w:rPr>
        <w:drawing>
          <wp:inline distT="0" distB="0" distL="0" distR="0" wp14:anchorId="5D05F60B" wp14:editId="7E6FC577">
            <wp:extent cx="5253355" cy="403860"/>
            <wp:effectExtent l="0" t="0" r="4445" b="0"/>
            <wp:docPr id="715903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A630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4335AF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C6F67E6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F196A2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byrow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2C818B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1729047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sample_mu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315EB62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AF3BE2E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D3D1A9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01F4758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B00B3B0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FA5409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T_2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sample_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mu</w:t>
      </w:r>
      <w:r>
        <w:rPr>
          <w:rFonts w:ascii="Consolas" w:hAnsi="Consolas" w:cs="Courier New"/>
          <w:color w:val="666600"/>
          <w:sz w:val="17"/>
          <w:szCs w:val="17"/>
        </w:rPr>
        <w:t>)%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*%</w:t>
      </w:r>
      <w:r>
        <w:rPr>
          <w:rFonts w:ascii="Consolas" w:hAnsi="Consolas" w:cs="Courier New"/>
          <w:color w:val="000000"/>
          <w:sz w:val="17"/>
          <w:szCs w:val="17"/>
        </w:rPr>
        <w:t>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sample_s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*%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sample_mu</w:t>
      </w:r>
    </w:p>
    <w:p w14:paraId="6276A2BA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T_2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界值</w:t>
      </w:r>
      <w:r>
        <w:rPr>
          <w:rFonts w:ascii="Consolas" w:hAnsi="Consolas" w:cs="Courier New"/>
          <w:color w:val="880000"/>
          <w:sz w:val="17"/>
          <w:szCs w:val="17"/>
        </w:rPr>
        <w:t>36.561</w:t>
      </w:r>
    </w:p>
    <w:p w14:paraId="7C4DA204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94D7B99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30.28595</w:t>
      </w:r>
    </w:p>
    <w:p w14:paraId="3C8B7812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不拒绝原假设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8A1C0F" w14:textId="77777777" w:rsidR="00D32087" w:rsidRDefault="00D3208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9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不拒绝原假设</w:t>
      </w:r>
    </w:p>
    <w:p w14:paraId="7C73A29D" w14:textId="77777777" w:rsidR="00D32087" w:rsidRPr="00D32087" w:rsidRDefault="00D32087" w:rsidP="00FF3BB7">
      <w:pPr>
        <w:pStyle w:val="ab"/>
        <w:ind w:firstLineChars="0" w:firstLine="0"/>
        <w:rPr>
          <w:rFonts w:eastAsiaTheme="minorEastAsia" w:hint="eastAsia"/>
        </w:rPr>
      </w:pPr>
    </w:p>
    <w:sectPr w:rsidR="00D32087" w:rsidRPr="00D32087" w:rsidSect="00916CEF">
      <w:footerReference w:type="default" r:id="rId9"/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5D8B9" w14:textId="77777777" w:rsidR="008B0831" w:rsidRDefault="008B0831">
      <w:r>
        <w:separator/>
      </w:r>
    </w:p>
  </w:endnote>
  <w:endnote w:type="continuationSeparator" w:id="0">
    <w:p w14:paraId="6ED26913" w14:textId="77777777" w:rsidR="008B0831" w:rsidRDefault="008B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正文 CS 字体)"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66695352"/>
      <w:docPartObj>
        <w:docPartGallery w:val="Page Numbers (Bottom of Page)"/>
        <w:docPartUnique/>
      </w:docPartObj>
    </w:sdtPr>
    <w:sdtContent>
      <w:p w14:paraId="6A6724FF" w14:textId="77777777" w:rsidR="00916CEF" w:rsidRDefault="00916CEF" w:rsidP="006C575F">
        <w:pPr>
          <w:pStyle w:val="af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33</w:t>
        </w:r>
        <w:r>
          <w:rPr>
            <w:rStyle w:val="af1"/>
          </w:rPr>
          <w:fldChar w:fldCharType="end"/>
        </w:r>
      </w:p>
    </w:sdtContent>
  </w:sdt>
  <w:p w14:paraId="12034812" w14:textId="77777777" w:rsidR="00916CEF" w:rsidRDefault="00916C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CB315" w14:textId="77777777" w:rsidR="008B0831" w:rsidRDefault="008B0831">
      <w:r>
        <w:separator/>
      </w:r>
    </w:p>
  </w:footnote>
  <w:footnote w:type="continuationSeparator" w:id="0">
    <w:p w14:paraId="7B3D131D" w14:textId="77777777" w:rsidR="008B0831" w:rsidRDefault="008B0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43B"/>
    <w:multiLevelType w:val="multilevel"/>
    <w:tmpl w:val="8A7E9E96"/>
    <w:lvl w:ilvl="0">
      <w:start w:val="1"/>
      <w:numFmt w:val="decimal"/>
      <w:pStyle w:val="SCI"/>
      <w:suff w:val="space"/>
      <w:lvlText w:val="Tabl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265653"/>
    <w:multiLevelType w:val="multilevel"/>
    <w:tmpl w:val="147C558E"/>
    <w:lvl w:ilvl="0">
      <w:start w:val="1"/>
      <w:numFmt w:val="decimal"/>
      <w:pStyle w:val="SCI0"/>
      <w:suff w:val="space"/>
      <w:lvlText w:val="Figur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CDB1701"/>
    <w:multiLevelType w:val="multilevel"/>
    <w:tmpl w:val="9A8A13DC"/>
    <w:numStyleLink w:val="a"/>
  </w:abstractNum>
  <w:abstractNum w:abstractNumId="3" w15:restartNumberingAfterBreak="0">
    <w:nsid w:val="31C47209"/>
    <w:multiLevelType w:val="multilevel"/>
    <w:tmpl w:val="9A8A13DC"/>
    <w:styleLink w:val="a"/>
    <w:lvl w:ilvl="0">
      <w:start w:val="1"/>
      <w:numFmt w:val="decimal"/>
      <w:pStyle w:val="a0"/>
      <w:isLgl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a3"/>
      <w:isLgl/>
      <w:suff w:val="space"/>
      <w:lvlText w:val="%1.%2.%3.%4"/>
      <w:lvlJc w:val="left"/>
      <w:pPr>
        <w:ind w:left="0" w:firstLine="0"/>
      </w:pPr>
      <w:rPr>
        <w:rFonts w:ascii="Times New Roman" w:eastAsia="楷体" w:hAnsi="Times New Roman" w:hint="default"/>
        <w:sz w:val="24"/>
      </w:rPr>
    </w:lvl>
    <w:lvl w:ilvl="4">
      <w:start w:val="1"/>
      <w:numFmt w:val="decimal"/>
      <w:lvlRestart w:val="1"/>
      <w:pStyle w:val="a4"/>
      <w:suff w:val="space"/>
      <w:lvlText w:val="图%1.%5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5">
      <w:start w:val="1"/>
      <w:numFmt w:val="decimal"/>
      <w:lvlRestart w:val="1"/>
      <w:pStyle w:val="a5"/>
      <w:suff w:val="space"/>
      <w:lvlText w:val="表%1.%6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6">
      <w:start w:val="1"/>
      <w:numFmt w:val="none"/>
      <w:lvlRestart w:val="1"/>
      <w:suff w:val="space"/>
      <w:lvlText w:val="(1.1)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46710182">
    <w:abstractNumId w:val="1"/>
  </w:num>
  <w:num w:numId="2" w16cid:durableId="1054819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151457">
    <w:abstractNumId w:val="0"/>
  </w:num>
  <w:num w:numId="4" w16cid:durableId="287006837">
    <w:abstractNumId w:val="3"/>
  </w:num>
  <w:num w:numId="5" w16cid:durableId="192907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B7"/>
    <w:rsid w:val="00001E43"/>
    <w:rsid w:val="00001F24"/>
    <w:rsid w:val="000110DB"/>
    <w:rsid w:val="00011F77"/>
    <w:rsid w:val="00022227"/>
    <w:rsid w:val="00024896"/>
    <w:rsid w:val="00041C08"/>
    <w:rsid w:val="00056E65"/>
    <w:rsid w:val="000A2C84"/>
    <w:rsid w:val="000B1C36"/>
    <w:rsid w:val="000B4C1A"/>
    <w:rsid w:val="000B4E67"/>
    <w:rsid w:val="001007B7"/>
    <w:rsid w:val="00130C58"/>
    <w:rsid w:val="001334EC"/>
    <w:rsid w:val="0014140B"/>
    <w:rsid w:val="00157497"/>
    <w:rsid w:val="00163AD9"/>
    <w:rsid w:val="00172732"/>
    <w:rsid w:val="001A327F"/>
    <w:rsid w:val="001A5770"/>
    <w:rsid w:val="001B1771"/>
    <w:rsid w:val="001B1893"/>
    <w:rsid w:val="001B26EE"/>
    <w:rsid w:val="001C6370"/>
    <w:rsid w:val="001C690F"/>
    <w:rsid w:val="001E0C9F"/>
    <w:rsid w:val="001E3454"/>
    <w:rsid w:val="001F1E0A"/>
    <w:rsid w:val="00231596"/>
    <w:rsid w:val="00285D83"/>
    <w:rsid w:val="002B657F"/>
    <w:rsid w:val="002C150E"/>
    <w:rsid w:val="002C2683"/>
    <w:rsid w:val="002C5829"/>
    <w:rsid w:val="002D12F5"/>
    <w:rsid w:val="002E0EA5"/>
    <w:rsid w:val="002E63C1"/>
    <w:rsid w:val="002F1BC0"/>
    <w:rsid w:val="00327EFE"/>
    <w:rsid w:val="00346577"/>
    <w:rsid w:val="0037792B"/>
    <w:rsid w:val="003A1FDE"/>
    <w:rsid w:val="003A4876"/>
    <w:rsid w:val="003E19D3"/>
    <w:rsid w:val="004025ED"/>
    <w:rsid w:val="00434472"/>
    <w:rsid w:val="0043586E"/>
    <w:rsid w:val="00437865"/>
    <w:rsid w:val="00452E5C"/>
    <w:rsid w:val="00454787"/>
    <w:rsid w:val="00460DDD"/>
    <w:rsid w:val="004A5E82"/>
    <w:rsid w:val="004A7A4E"/>
    <w:rsid w:val="004B3284"/>
    <w:rsid w:val="004C04E8"/>
    <w:rsid w:val="004D614B"/>
    <w:rsid w:val="004F0897"/>
    <w:rsid w:val="0050161F"/>
    <w:rsid w:val="0050171E"/>
    <w:rsid w:val="00502417"/>
    <w:rsid w:val="0051261C"/>
    <w:rsid w:val="00523ED5"/>
    <w:rsid w:val="00541ECF"/>
    <w:rsid w:val="0054392F"/>
    <w:rsid w:val="00562465"/>
    <w:rsid w:val="00593E75"/>
    <w:rsid w:val="005A5299"/>
    <w:rsid w:val="005E7871"/>
    <w:rsid w:val="005F2905"/>
    <w:rsid w:val="005F6F46"/>
    <w:rsid w:val="00635059"/>
    <w:rsid w:val="0064486E"/>
    <w:rsid w:val="00655AC3"/>
    <w:rsid w:val="00690FAA"/>
    <w:rsid w:val="006A6BE2"/>
    <w:rsid w:val="006C72E7"/>
    <w:rsid w:val="006D7B4E"/>
    <w:rsid w:val="006F32B3"/>
    <w:rsid w:val="006F77E5"/>
    <w:rsid w:val="00705987"/>
    <w:rsid w:val="007122B8"/>
    <w:rsid w:val="0075277D"/>
    <w:rsid w:val="00762D2C"/>
    <w:rsid w:val="00782328"/>
    <w:rsid w:val="007D4775"/>
    <w:rsid w:val="007E29F6"/>
    <w:rsid w:val="007E6169"/>
    <w:rsid w:val="0080455D"/>
    <w:rsid w:val="00827F4B"/>
    <w:rsid w:val="00832F53"/>
    <w:rsid w:val="00844965"/>
    <w:rsid w:val="008514B9"/>
    <w:rsid w:val="00866785"/>
    <w:rsid w:val="00872382"/>
    <w:rsid w:val="008760A2"/>
    <w:rsid w:val="00877264"/>
    <w:rsid w:val="00884236"/>
    <w:rsid w:val="008844BE"/>
    <w:rsid w:val="00894E92"/>
    <w:rsid w:val="008A4907"/>
    <w:rsid w:val="008A67F8"/>
    <w:rsid w:val="008B05A8"/>
    <w:rsid w:val="008B0831"/>
    <w:rsid w:val="008B4F09"/>
    <w:rsid w:val="008D28A3"/>
    <w:rsid w:val="008D4DCA"/>
    <w:rsid w:val="008D50ED"/>
    <w:rsid w:val="008E51D0"/>
    <w:rsid w:val="008F4E0C"/>
    <w:rsid w:val="00903A19"/>
    <w:rsid w:val="0090570C"/>
    <w:rsid w:val="00911864"/>
    <w:rsid w:val="00916CEF"/>
    <w:rsid w:val="009329BD"/>
    <w:rsid w:val="00940579"/>
    <w:rsid w:val="009703A6"/>
    <w:rsid w:val="009726B0"/>
    <w:rsid w:val="0098490F"/>
    <w:rsid w:val="00985632"/>
    <w:rsid w:val="009D3B77"/>
    <w:rsid w:val="009D6B90"/>
    <w:rsid w:val="009F0108"/>
    <w:rsid w:val="009F360D"/>
    <w:rsid w:val="009F6788"/>
    <w:rsid w:val="00A03EEA"/>
    <w:rsid w:val="00A07897"/>
    <w:rsid w:val="00A21ABB"/>
    <w:rsid w:val="00A24384"/>
    <w:rsid w:val="00A4143F"/>
    <w:rsid w:val="00A50271"/>
    <w:rsid w:val="00A85F5D"/>
    <w:rsid w:val="00AA02F8"/>
    <w:rsid w:val="00AE276C"/>
    <w:rsid w:val="00AF67F1"/>
    <w:rsid w:val="00B11316"/>
    <w:rsid w:val="00B14D32"/>
    <w:rsid w:val="00B20752"/>
    <w:rsid w:val="00B210E2"/>
    <w:rsid w:val="00B225D1"/>
    <w:rsid w:val="00B23F08"/>
    <w:rsid w:val="00B2680E"/>
    <w:rsid w:val="00B313D1"/>
    <w:rsid w:val="00B33706"/>
    <w:rsid w:val="00B443CE"/>
    <w:rsid w:val="00B74410"/>
    <w:rsid w:val="00B814B3"/>
    <w:rsid w:val="00B975C3"/>
    <w:rsid w:val="00BB024A"/>
    <w:rsid w:val="00BD2B60"/>
    <w:rsid w:val="00BF797C"/>
    <w:rsid w:val="00C068B8"/>
    <w:rsid w:val="00C128B2"/>
    <w:rsid w:val="00C30C6D"/>
    <w:rsid w:val="00C46774"/>
    <w:rsid w:val="00C61F39"/>
    <w:rsid w:val="00C70762"/>
    <w:rsid w:val="00C75CE5"/>
    <w:rsid w:val="00C76143"/>
    <w:rsid w:val="00C806A7"/>
    <w:rsid w:val="00C86327"/>
    <w:rsid w:val="00C86597"/>
    <w:rsid w:val="00C9606D"/>
    <w:rsid w:val="00C97AC8"/>
    <w:rsid w:val="00CB26AE"/>
    <w:rsid w:val="00CC1957"/>
    <w:rsid w:val="00CD5422"/>
    <w:rsid w:val="00CE3C7B"/>
    <w:rsid w:val="00CF0FF1"/>
    <w:rsid w:val="00CF715F"/>
    <w:rsid w:val="00D1292A"/>
    <w:rsid w:val="00D228DA"/>
    <w:rsid w:val="00D32087"/>
    <w:rsid w:val="00D63D90"/>
    <w:rsid w:val="00D77BEE"/>
    <w:rsid w:val="00D808EB"/>
    <w:rsid w:val="00D870E0"/>
    <w:rsid w:val="00DA0B03"/>
    <w:rsid w:val="00DB4CB9"/>
    <w:rsid w:val="00DB6C89"/>
    <w:rsid w:val="00E02BEB"/>
    <w:rsid w:val="00E06C48"/>
    <w:rsid w:val="00E3455F"/>
    <w:rsid w:val="00E82398"/>
    <w:rsid w:val="00E92CF3"/>
    <w:rsid w:val="00E9556E"/>
    <w:rsid w:val="00EA1044"/>
    <w:rsid w:val="00EC2117"/>
    <w:rsid w:val="00EE3DC4"/>
    <w:rsid w:val="00EE421E"/>
    <w:rsid w:val="00EF31D1"/>
    <w:rsid w:val="00EF44B1"/>
    <w:rsid w:val="00F127DF"/>
    <w:rsid w:val="00F16968"/>
    <w:rsid w:val="00F20E77"/>
    <w:rsid w:val="00F21EF3"/>
    <w:rsid w:val="00F40592"/>
    <w:rsid w:val="00F51D28"/>
    <w:rsid w:val="00F62305"/>
    <w:rsid w:val="00F92E45"/>
    <w:rsid w:val="00FA2ACA"/>
    <w:rsid w:val="00FA2F2A"/>
    <w:rsid w:val="00FD7924"/>
    <w:rsid w:val="00FE0602"/>
    <w:rsid w:val="00FF0297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1C894"/>
  <w15:chartTrackingRefBased/>
  <w15:docId w15:val="{64B6F200-B3E8-4E56-9DF5-E568DF75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A327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6"/>
    <w:next w:val="a6"/>
    <w:link w:val="10"/>
    <w:uiPriority w:val="9"/>
    <w:qFormat/>
    <w:rsid w:val="005126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6"/>
    <w:link w:val="20"/>
    <w:uiPriority w:val="1"/>
    <w:qFormat/>
    <w:rsid w:val="0051261C"/>
    <w:pPr>
      <w:widowControl w:val="0"/>
      <w:jc w:val="center"/>
      <w:outlineLvl w:val="1"/>
    </w:pPr>
    <w:rPr>
      <w:b/>
      <w:bCs/>
      <w:kern w:val="2"/>
      <w:sz w:val="30"/>
      <w:szCs w:val="30"/>
      <w:lang w:eastAsia="en-US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12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CI1">
    <w:name w:val="SCI正文"/>
    <w:basedOn w:val="a6"/>
    <w:link w:val="SCI2"/>
    <w:qFormat/>
    <w:rsid w:val="009F360D"/>
    <w:pPr>
      <w:ind w:firstLineChars="200" w:firstLine="200"/>
    </w:pPr>
    <w:rPr>
      <w:rFonts w:eastAsia="宋体"/>
    </w:rPr>
  </w:style>
  <w:style w:type="character" w:customStyle="1" w:styleId="SCI2">
    <w:name w:val="SCI正文 字符"/>
    <w:basedOn w:val="a7"/>
    <w:link w:val="SCI1"/>
    <w:rsid w:val="009F360D"/>
    <w:rPr>
      <w:rFonts w:ascii="Times New Roman" w:eastAsia="宋体" w:hAnsi="Times New Roman"/>
      <w:sz w:val="24"/>
    </w:rPr>
  </w:style>
  <w:style w:type="paragraph" w:customStyle="1" w:styleId="SCI3">
    <w:name w:val="SCI题目"/>
    <w:basedOn w:val="SCI1"/>
    <w:link w:val="SCI4"/>
    <w:qFormat/>
    <w:rsid w:val="009F360D"/>
    <w:pPr>
      <w:ind w:firstLine="480"/>
      <w:jc w:val="center"/>
    </w:pPr>
    <w:rPr>
      <w:b/>
      <w:sz w:val="32"/>
    </w:rPr>
  </w:style>
  <w:style w:type="character" w:customStyle="1" w:styleId="SCI4">
    <w:name w:val="SCI题目 字符"/>
    <w:basedOn w:val="SCI2"/>
    <w:link w:val="SCI3"/>
    <w:rsid w:val="009F360D"/>
    <w:rPr>
      <w:rFonts w:ascii="Times New Roman" w:eastAsia="宋体" w:hAnsi="Times New Roman"/>
      <w:b/>
      <w:sz w:val="32"/>
    </w:rPr>
  </w:style>
  <w:style w:type="paragraph" w:customStyle="1" w:styleId="SCI5">
    <w:name w:val="SCI摘要"/>
    <w:basedOn w:val="SCI1"/>
    <w:link w:val="SCI6"/>
    <w:qFormat/>
    <w:rsid w:val="00BF797C"/>
    <w:pPr>
      <w:ind w:firstLineChars="0" w:firstLine="0"/>
    </w:pPr>
    <w:rPr>
      <w:b/>
      <w:sz w:val="28"/>
    </w:rPr>
  </w:style>
  <w:style w:type="character" w:customStyle="1" w:styleId="SCI6">
    <w:name w:val="SCI摘要 字符"/>
    <w:basedOn w:val="SCI2"/>
    <w:link w:val="SCI5"/>
    <w:rsid w:val="00BF797C"/>
    <w:rPr>
      <w:rFonts w:ascii="Times New Roman" w:eastAsia="宋体" w:hAnsi="Times New Roman"/>
      <w:b/>
      <w:sz w:val="28"/>
    </w:rPr>
  </w:style>
  <w:style w:type="paragraph" w:customStyle="1" w:styleId="SCI7">
    <w:name w:val="SCI一级标题"/>
    <w:basedOn w:val="SCI5"/>
    <w:link w:val="SCI8"/>
    <w:qFormat/>
    <w:rsid w:val="008B05A8"/>
    <w:pPr>
      <w:outlineLvl w:val="0"/>
    </w:pPr>
    <w:rPr>
      <w:sz w:val="32"/>
    </w:rPr>
  </w:style>
  <w:style w:type="character" w:customStyle="1" w:styleId="SCI8">
    <w:name w:val="SCI一级标题 字符"/>
    <w:basedOn w:val="SCI6"/>
    <w:link w:val="SCI7"/>
    <w:rsid w:val="008B05A8"/>
    <w:rPr>
      <w:rFonts w:ascii="Times New Roman" w:eastAsia="宋体" w:hAnsi="Times New Roman" w:cs="Times New Roman"/>
      <w:b/>
      <w:kern w:val="0"/>
      <w:sz w:val="32"/>
      <w:szCs w:val="24"/>
      <w14:ligatures w14:val="none"/>
    </w:rPr>
  </w:style>
  <w:style w:type="paragraph" w:customStyle="1" w:styleId="SCI9">
    <w:name w:val="SCI二级标题"/>
    <w:basedOn w:val="SCI7"/>
    <w:link w:val="SCIa"/>
    <w:qFormat/>
    <w:rsid w:val="008B05A8"/>
    <w:pPr>
      <w:outlineLvl w:val="1"/>
    </w:pPr>
    <w:rPr>
      <w:sz w:val="28"/>
    </w:rPr>
  </w:style>
  <w:style w:type="character" w:customStyle="1" w:styleId="SCIa">
    <w:name w:val="SCI二级标题 字符"/>
    <w:basedOn w:val="SCI8"/>
    <w:link w:val="SCI9"/>
    <w:rsid w:val="008B05A8"/>
    <w:rPr>
      <w:rFonts w:ascii="Times New Roman" w:eastAsia="宋体" w:hAnsi="Times New Roman" w:cs="Times New Roman"/>
      <w:b/>
      <w:kern w:val="0"/>
      <w:sz w:val="28"/>
      <w:szCs w:val="24"/>
      <w14:ligatures w14:val="none"/>
    </w:rPr>
  </w:style>
  <w:style w:type="paragraph" w:customStyle="1" w:styleId="SCIb">
    <w:name w:val="SCI三级标题"/>
    <w:basedOn w:val="SCI7"/>
    <w:link w:val="SCIc"/>
    <w:qFormat/>
    <w:rsid w:val="008B05A8"/>
    <w:pPr>
      <w:outlineLvl w:val="2"/>
    </w:pPr>
    <w:rPr>
      <w:sz w:val="24"/>
    </w:rPr>
  </w:style>
  <w:style w:type="character" w:customStyle="1" w:styleId="SCIc">
    <w:name w:val="SCI三级标题 字符"/>
    <w:basedOn w:val="SCI8"/>
    <w:link w:val="SCIb"/>
    <w:rsid w:val="008B05A8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">
    <w:name w:val="SCI表注"/>
    <w:basedOn w:val="SCIb"/>
    <w:link w:val="SCId"/>
    <w:qFormat/>
    <w:rsid w:val="0050171E"/>
    <w:pPr>
      <w:numPr>
        <w:numId w:val="3"/>
      </w:numPr>
      <w:spacing w:beforeLines="50" w:before="50"/>
      <w:jc w:val="center"/>
      <w:outlineLvl w:val="0"/>
    </w:pPr>
  </w:style>
  <w:style w:type="character" w:customStyle="1" w:styleId="SCId">
    <w:name w:val="SCI表注 字符"/>
    <w:basedOn w:val="SCIc"/>
    <w:link w:val="SCI"/>
    <w:rsid w:val="0050171E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0">
    <w:name w:val="SCI图注"/>
    <w:basedOn w:val="SCI"/>
    <w:link w:val="SCIe"/>
    <w:qFormat/>
    <w:rsid w:val="009F360D"/>
    <w:pPr>
      <w:numPr>
        <w:numId w:val="1"/>
      </w:numPr>
      <w:spacing w:beforeLines="0" w:before="0" w:afterLines="50" w:after="50"/>
    </w:pPr>
  </w:style>
  <w:style w:type="character" w:customStyle="1" w:styleId="SCIe">
    <w:name w:val="SCI图注 字符"/>
    <w:basedOn w:val="SCId"/>
    <w:link w:val="SCI0"/>
    <w:rsid w:val="009F360D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table" w:styleId="aa">
    <w:name w:val="Table Grid"/>
    <w:basedOn w:val="a8"/>
    <w:uiPriority w:val="39"/>
    <w:rsid w:val="00BF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四级标题"/>
    <w:basedOn w:val="a6"/>
    <w:next w:val="ab"/>
    <w:qFormat/>
    <w:rsid w:val="00916CEF"/>
    <w:pPr>
      <w:numPr>
        <w:ilvl w:val="3"/>
        <w:numId w:val="5"/>
      </w:numPr>
      <w:topLinePunct/>
      <w:spacing w:line="400" w:lineRule="atLeast"/>
      <w:outlineLvl w:val="3"/>
    </w:pPr>
    <w:rPr>
      <w:rFonts w:eastAsia="楷体"/>
    </w:rPr>
  </w:style>
  <w:style w:type="paragraph" w:customStyle="1" w:styleId="a0">
    <w:name w:val="一级标题"/>
    <w:basedOn w:val="a6"/>
    <w:next w:val="ab"/>
    <w:link w:val="11"/>
    <w:qFormat/>
    <w:rsid w:val="00916CEF"/>
    <w:pPr>
      <w:numPr>
        <w:numId w:val="5"/>
      </w:numPr>
      <w:spacing w:line="400" w:lineRule="atLeast"/>
      <w:outlineLvl w:val="0"/>
    </w:pPr>
    <w:rPr>
      <w:rFonts w:eastAsia="黑体"/>
      <w:sz w:val="30"/>
    </w:rPr>
  </w:style>
  <w:style w:type="character" w:customStyle="1" w:styleId="11">
    <w:name w:val="一级标题 字符1"/>
    <w:basedOn w:val="a7"/>
    <w:link w:val="a0"/>
    <w:rsid w:val="00916CEF"/>
    <w:rPr>
      <w:rFonts w:ascii="Times New Roman" w:eastAsia="黑体" w:hAnsi="Times New Roman" w:cs="Times New Roman"/>
      <w:kern w:val="0"/>
      <w:sz w:val="30"/>
      <w:szCs w:val="24"/>
      <w14:ligatures w14:val="none"/>
    </w:rPr>
  </w:style>
  <w:style w:type="paragraph" w:customStyle="1" w:styleId="a1">
    <w:name w:val="二级标题"/>
    <w:basedOn w:val="a6"/>
    <w:next w:val="ab"/>
    <w:link w:val="ac"/>
    <w:qFormat/>
    <w:rsid w:val="00916CEF"/>
    <w:pPr>
      <w:numPr>
        <w:ilvl w:val="1"/>
        <w:numId w:val="5"/>
      </w:numPr>
      <w:spacing w:line="400" w:lineRule="atLeast"/>
      <w:outlineLvl w:val="1"/>
    </w:pPr>
    <w:rPr>
      <w:rFonts w:eastAsia="黑体"/>
      <w:sz w:val="28"/>
    </w:rPr>
  </w:style>
  <w:style w:type="character" w:customStyle="1" w:styleId="ac">
    <w:name w:val="二级标题 字符"/>
    <w:basedOn w:val="a7"/>
    <w:link w:val="a1"/>
    <w:rsid w:val="00916CEF"/>
    <w:rPr>
      <w:rFonts w:ascii="Times New Roman" w:eastAsia="黑体" w:hAnsi="Times New Roman" w:cs="Times New Roman"/>
      <w:kern w:val="0"/>
      <w:sz w:val="28"/>
      <w:szCs w:val="24"/>
      <w14:ligatures w14:val="none"/>
    </w:rPr>
  </w:style>
  <w:style w:type="paragraph" w:customStyle="1" w:styleId="a2">
    <w:name w:val="三级标题"/>
    <w:basedOn w:val="a6"/>
    <w:next w:val="ab"/>
    <w:qFormat/>
    <w:rsid w:val="00916CEF"/>
    <w:pPr>
      <w:numPr>
        <w:ilvl w:val="2"/>
        <w:numId w:val="5"/>
      </w:numPr>
      <w:snapToGrid w:val="0"/>
      <w:spacing w:line="400" w:lineRule="exact"/>
      <w:outlineLvl w:val="2"/>
    </w:pPr>
    <w:rPr>
      <w:rFonts w:eastAsia="黑体"/>
    </w:rPr>
  </w:style>
  <w:style w:type="character" w:customStyle="1" w:styleId="ad">
    <w:name w:val="论文正文 字符"/>
    <w:basedOn w:val="a7"/>
    <w:link w:val="ab"/>
    <w:rsid w:val="00916CE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4">
    <w:name w:val="图片标签"/>
    <w:basedOn w:val="a6"/>
    <w:next w:val="ab"/>
    <w:qFormat/>
    <w:rsid w:val="00916CEF"/>
    <w:pPr>
      <w:numPr>
        <w:ilvl w:val="4"/>
        <w:numId w:val="5"/>
      </w:numPr>
      <w:spacing w:line="400" w:lineRule="atLeast"/>
      <w:jc w:val="center"/>
    </w:pPr>
    <w:rPr>
      <w:rFonts w:eastAsia="黑体"/>
      <w:sz w:val="21"/>
    </w:rPr>
  </w:style>
  <w:style w:type="paragraph" w:customStyle="1" w:styleId="a5">
    <w:name w:val="表格标签"/>
    <w:basedOn w:val="a6"/>
    <w:next w:val="a6"/>
    <w:link w:val="ae"/>
    <w:qFormat/>
    <w:rsid w:val="00916CEF"/>
    <w:pPr>
      <w:keepNext/>
      <w:numPr>
        <w:ilvl w:val="5"/>
        <w:numId w:val="5"/>
      </w:numPr>
      <w:spacing w:line="400" w:lineRule="atLeast"/>
      <w:contextualSpacing/>
      <w:jc w:val="center"/>
    </w:pPr>
    <w:rPr>
      <w:rFonts w:eastAsia="黑体"/>
      <w:sz w:val="21"/>
    </w:rPr>
  </w:style>
  <w:style w:type="character" w:customStyle="1" w:styleId="ae">
    <w:name w:val="表格标签 字符"/>
    <w:basedOn w:val="a7"/>
    <w:link w:val="a5"/>
    <w:rsid w:val="00916CEF"/>
    <w:rPr>
      <w:rFonts w:ascii="Times New Roman" w:eastAsia="黑体" w:hAnsi="Times New Roman" w:cs="Times New Roman"/>
      <w:kern w:val="0"/>
      <w:szCs w:val="24"/>
      <w14:ligatures w14:val="none"/>
    </w:rPr>
  </w:style>
  <w:style w:type="numbering" w:customStyle="1" w:styleId="a">
    <w:name w:val="论文列表"/>
    <w:basedOn w:val="a9"/>
    <w:uiPriority w:val="99"/>
    <w:rsid w:val="00916CEF"/>
    <w:pPr>
      <w:numPr>
        <w:numId w:val="4"/>
      </w:numPr>
    </w:pPr>
  </w:style>
  <w:style w:type="paragraph" w:customStyle="1" w:styleId="ab">
    <w:name w:val="论文正文"/>
    <w:basedOn w:val="a6"/>
    <w:link w:val="ad"/>
    <w:qFormat/>
    <w:rsid w:val="00916CEF"/>
    <w:pPr>
      <w:topLinePunct/>
      <w:spacing w:line="400" w:lineRule="atLeast"/>
      <w:ind w:firstLineChars="200" w:firstLine="200"/>
      <w:jc w:val="both"/>
    </w:pPr>
  </w:style>
  <w:style w:type="paragraph" w:styleId="af">
    <w:name w:val="footer"/>
    <w:basedOn w:val="a6"/>
    <w:link w:val="af0"/>
    <w:uiPriority w:val="99"/>
    <w:unhideWhenUsed/>
    <w:rsid w:val="00916C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7"/>
    <w:link w:val="af"/>
    <w:uiPriority w:val="99"/>
    <w:rsid w:val="00916CEF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styleId="af1">
    <w:name w:val="page number"/>
    <w:basedOn w:val="a7"/>
    <w:uiPriority w:val="99"/>
    <w:semiHidden/>
    <w:unhideWhenUsed/>
    <w:rsid w:val="00916CEF"/>
  </w:style>
  <w:style w:type="table" w:customStyle="1" w:styleId="af2">
    <w:name w:val="三线表"/>
    <w:basedOn w:val="a8"/>
    <w:uiPriority w:val="99"/>
    <w:rsid w:val="003E19D3"/>
    <w:pPr>
      <w:adjustRightInd w:val="0"/>
      <w:snapToGrid w:val="0"/>
      <w:spacing w:line="0" w:lineRule="atLeast"/>
      <w:jc w:val="center"/>
    </w:pPr>
    <w:rPr>
      <w:rFonts w:ascii="Times New Roman" w:eastAsia="宋体" w:hAnsi="Times New Roman" w:cs="Arial (正文 CS 字体)"/>
      <w:kern w:val="0"/>
      <w:sz w:val="22"/>
      <w:lang w:eastAsia="en-US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nwCell">
      <w:pPr>
        <w:jc w:val="both"/>
      </w:pPr>
    </w:tblStylePr>
  </w:style>
  <w:style w:type="paragraph" w:styleId="af3">
    <w:name w:val="header"/>
    <w:basedOn w:val="a6"/>
    <w:link w:val="af4"/>
    <w:uiPriority w:val="99"/>
    <w:unhideWhenUsed/>
    <w:rsid w:val="005126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7"/>
    <w:link w:val="af3"/>
    <w:uiPriority w:val="99"/>
    <w:rsid w:val="0051261C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20">
    <w:name w:val="标题 2 字符"/>
    <w:basedOn w:val="a7"/>
    <w:link w:val="2"/>
    <w:uiPriority w:val="1"/>
    <w:rsid w:val="0051261C"/>
    <w:rPr>
      <w:rFonts w:ascii="Times New Roman" w:eastAsia="Times New Roman" w:hAnsi="Times New Roman" w:cs="Times New Roman"/>
      <w:b/>
      <w:bCs/>
      <w:sz w:val="30"/>
      <w:szCs w:val="30"/>
      <w:lang w:eastAsia="en-US"/>
      <w14:ligatures w14:val="none"/>
    </w:rPr>
  </w:style>
  <w:style w:type="character" w:styleId="af5">
    <w:name w:val="Strong"/>
    <w:basedOn w:val="a7"/>
    <w:qFormat/>
    <w:rsid w:val="0051261C"/>
    <w:rPr>
      <w:b/>
    </w:rPr>
  </w:style>
  <w:style w:type="paragraph" w:styleId="af6">
    <w:name w:val="Plain Text"/>
    <w:basedOn w:val="a6"/>
    <w:link w:val="af7"/>
    <w:rsid w:val="0051261C"/>
    <w:pPr>
      <w:spacing w:line="400" w:lineRule="exact"/>
    </w:pPr>
    <w:rPr>
      <w:rFonts w:asciiTheme="minorEastAsia" w:hAnsi="Courier New" w:cs="Courier New"/>
    </w:rPr>
  </w:style>
  <w:style w:type="character" w:customStyle="1" w:styleId="af7">
    <w:name w:val="纯文本 字符"/>
    <w:basedOn w:val="a7"/>
    <w:link w:val="af6"/>
    <w:rsid w:val="0051261C"/>
    <w:rPr>
      <w:rFonts w:asciiTheme="minorEastAsia" w:eastAsia="Times New Roman" w:hAnsi="Courier New" w:cs="Courier New"/>
      <w:kern w:val="0"/>
      <w:sz w:val="24"/>
      <w:szCs w:val="24"/>
      <w14:ligatures w14:val="none"/>
    </w:rPr>
  </w:style>
  <w:style w:type="character" w:customStyle="1" w:styleId="10">
    <w:name w:val="标题 1 字符"/>
    <w:basedOn w:val="a7"/>
    <w:link w:val="1"/>
    <w:uiPriority w:val="9"/>
    <w:rsid w:val="0051261C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40">
    <w:name w:val="标题 4 字符"/>
    <w:basedOn w:val="a7"/>
    <w:link w:val="4"/>
    <w:uiPriority w:val="9"/>
    <w:semiHidden/>
    <w:rsid w:val="0051261C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styleId="af8">
    <w:name w:val="annotation reference"/>
    <w:basedOn w:val="a7"/>
    <w:unhideWhenUsed/>
    <w:rsid w:val="0051261C"/>
    <w:rPr>
      <w:sz w:val="21"/>
      <w:szCs w:val="21"/>
    </w:rPr>
  </w:style>
  <w:style w:type="paragraph" w:styleId="af9">
    <w:name w:val="annotation text"/>
    <w:basedOn w:val="a6"/>
    <w:link w:val="afa"/>
    <w:unhideWhenUsed/>
    <w:rsid w:val="0051261C"/>
  </w:style>
  <w:style w:type="character" w:customStyle="1" w:styleId="afa">
    <w:name w:val="批注文字 字符"/>
    <w:basedOn w:val="a7"/>
    <w:link w:val="af9"/>
    <w:rsid w:val="005126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1261C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5126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fd">
    <w:name w:val="Emphasis"/>
    <w:basedOn w:val="a7"/>
    <w:uiPriority w:val="20"/>
    <w:qFormat/>
    <w:rsid w:val="0051261C"/>
    <w:rPr>
      <w:i/>
      <w:iCs/>
    </w:rPr>
  </w:style>
  <w:style w:type="paragraph" w:styleId="afe">
    <w:name w:val="Normal (Web)"/>
    <w:basedOn w:val="a6"/>
    <w:uiPriority w:val="99"/>
    <w:semiHidden/>
    <w:unhideWhenUsed/>
    <w:rsid w:val="00CF0FF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y\Documents\&#33258;&#23450;&#20041;%20Office%20&#27169;&#26495;\forma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16B958-60E5-4588-99C5-0CAB131CDA8F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format.dotx</Template>
  <TotalTime>55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hcy</dc:creator>
  <cp:keywords/>
  <dc:description/>
  <cp:lastModifiedBy>Congyuan He</cp:lastModifiedBy>
  <cp:revision>7</cp:revision>
  <dcterms:created xsi:type="dcterms:W3CDTF">2025-04-09T14:44:00Z</dcterms:created>
  <dcterms:modified xsi:type="dcterms:W3CDTF">2025-04-11T08:07:00Z</dcterms:modified>
</cp:coreProperties>
</file>