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A6EA1D" w14:textId="77777777" w:rsidR="004B1DE8" w:rsidRDefault="004B1DE8" w:rsidP="004B1DE8">
      <w:pPr>
        <w:pStyle w:val="SCI3"/>
        <w:ind w:firstLine="643"/>
      </w:pPr>
      <w:r>
        <w:rPr>
          <w:rFonts w:hint="eastAsia"/>
        </w:rPr>
        <w:t>多元统计分析</w:t>
      </w:r>
    </w:p>
    <w:p w14:paraId="0C631513" w14:textId="61EB1CD9" w:rsidR="002C5829" w:rsidRDefault="004B1DE8" w:rsidP="00024896">
      <w:pPr>
        <w:pStyle w:val="a0"/>
        <w:numPr>
          <w:ilvl w:val="0"/>
          <w:numId w:val="0"/>
        </w:numPr>
      </w:pPr>
      <w:r w:rsidRPr="004B1DE8">
        <w:rPr>
          <w:noProof/>
        </w:rPr>
        <w:drawing>
          <wp:inline distT="0" distB="0" distL="0" distR="0" wp14:anchorId="13BE89DA" wp14:editId="631BC644">
            <wp:extent cx="5253355" cy="262255"/>
            <wp:effectExtent l="0" t="0" r="4445" b="4445"/>
            <wp:docPr id="11382695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2695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3355" cy="26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3133B" w14:textId="1BC35DAF" w:rsidR="004B1DE8" w:rsidRDefault="00000000" w:rsidP="004B1DE8">
      <w:pPr>
        <w:pStyle w:val="ab"/>
        <w:ind w:firstLine="480"/>
        <w:rPr>
          <w:rFonts w:eastAsiaTheme="minorEastAsia"/>
        </w:rPr>
      </w:pPr>
      <m:oMath>
        <m:eqArr>
          <m:eqArrPr>
            <m:maxDist m:val="1"/>
            <m:ctrlPr>
              <w:rPr>
                <w:rFonts w:ascii="Cambria Math" w:eastAsiaTheme="minorEastAsia" w:hAnsi="Cambria Math"/>
                <w:i/>
              </w:rPr>
            </m:ctrlPr>
          </m:eqArrPr>
          <m:e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</m:bar>
            <m:r>
              <w:rPr>
                <w:rFonts w:ascii="Cambria Math" w:eastAsiaTheme="minorEastAsia" w:hAnsi="Cambria Math"/>
              </w:rPr>
              <m:t>&amp;=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n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eastAsiaTheme="minorEastAsia" w:hAnsi="Cambria Math"/>
              </w:rPr>
              <m:t>#</m:t>
            </m:r>
          </m:e>
          <m:e>
            <m:r>
              <w:rPr>
                <w:rFonts w:ascii="Cambria Math" w:eastAsiaTheme="minorEastAsia" w:hAnsi="Cambria Math"/>
              </w:rPr>
              <m:t>&amp;=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n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nary>
          </m:e>
          <m:e>
            <m:r>
              <w:rPr>
                <w:rFonts w:ascii="Cambria Math" w:eastAsiaTheme="minorEastAsia" w:hAnsi="Cambria Math"/>
              </w:rPr>
              <m:t>&amp;=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n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nary>
          </m:e>
          <m:e>
            <m:r>
              <w:rPr>
                <w:rFonts w:ascii="Cambria Math" w:eastAsiaTheme="minorEastAsia" w:hAnsi="Cambria Math"/>
              </w:rPr>
              <m:t>&amp;=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bar>
            <m:r>
              <w:rPr>
                <w:rFonts w:ascii="Cambria Math" w:eastAsiaTheme="minorEastAsia" w:hAnsi="Cambria Math"/>
              </w:rPr>
              <m:t>&amp;#</m:t>
            </m:r>
          </m:e>
        </m:eqArr>
      </m:oMath>
      <w:r w:rsidR="00E9374A">
        <w:rPr>
          <w:rFonts w:eastAsiaTheme="minorEastAsia"/>
        </w:rPr>
        <w:t xml:space="preserve"> </w:t>
      </w:r>
    </w:p>
    <w:p w14:paraId="42645084" w14:textId="22E15411" w:rsidR="004B1DE8" w:rsidRDefault="004B1DE8" w:rsidP="004B1DE8">
      <w:pPr>
        <w:pStyle w:val="ab"/>
        <w:ind w:firstLineChars="0" w:firstLine="0"/>
        <w:rPr>
          <w:rFonts w:eastAsiaTheme="minorEastAsia"/>
        </w:rPr>
      </w:pPr>
      <w:r w:rsidRPr="004B1DE8">
        <w:rPr>
          <w:rFonts w:eastAsiaTheme="minorEastAsia"/>
          <w:noProof/>
        </w:rPr>
        <w:drawing>
          <wp:inline distT="0" distB="0" distL="0" distR="0" wp14:anchorId="3962CEE4" wp14:editId="53E6EE93">
            <wp:extent cx="5253355" cy="265430"/>
            <wp:effectExtent l="0" t="0" r="4445" b="1270"/>
            <wp:docPr id="383618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618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3355" cy="26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0" w:name="_Hlk195174805"/>
    <w:p w14:paraId="171A1593" w14:textId="44EBBC43" w:rsidR="004B1DE8" w:rsidRDefault="00000000" w:rsidP="004B1DE8">
      <w:pPr>
        <w:pStyle w:val="ab"/>
        <w:ind w:firstLineChars="0" w:firstLine="0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z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&amp;=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</m:ba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eastAsiaTheme="minorEastAsia" w:hAnsi="Cambria Math"/>
                    </w:rPr>
                    <m:t>n-1</m:t>
                  </m:r>
                </m:den>
              </m:f>
              <m:r>
                <w:rPr>
                  <w:rFonts w:ascii="Cambria Math" w:eastAsiaTheme="minorEastAsia" w:hAnsi="Cambria Math"/>
                </w:rPr>
                <m:t>#</m:t>
              </m:r>
            </m:e>
            <m:e>
              <m:r>
                <w:rPr>
                  <w:rFonts w:ascii="Cambria Math" w:eastAsiaTheme="minorEastAsia" w:hAnsi="Cambria Math"/>
                </w:rPr>
                <m:t>&amp;=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a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'</m:t>
                                  </m:r>
                                </m:sup>
                              </m:sSup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e>
                              </m:ba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eastAsiaTheme="minorEastAsia" w:hAnsi="Cambria Math"/>
                    </w:rPr>
                    <m:t>n-1</m:t>
                  </m:r>
                </m:den>
              </m:f>
            </m:e>
            <m:e>
              <m:r>
                <w:rPr>
                  <w:rFonts w:ascii="Cambria Math" w:eastAsia="Cambria Math" w:hAnsi="Cambria Math" w:cs="Cambria Math"/>
                </w:rPr>
                <m:t>&amp;=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</m:bar>
                        </m:e>
                      </m:d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e>
                              </m:ba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nary>
                </m:num>
                <m:den>
                  <m:r>
                    <w:rPr>
                      <w:rFonts w:ascii="Cambria Math" w:eastAsiaTheme="minorEastAsia" w:hAnsi="Cambria Math"/>
                    </w:rPr>
                    <m:t>n-1</m:t>
                  </m:r>
                </m:den>
              </m:f>
              <m:r>
                <w:rPr>
                  <w:rFonts w:ascii="Cambria Math" w:eastAsiaTheme="minorEastAsia" w:hAnsi="Cambria Math"/>
                </w:rPr>
                <m:t>#(3.27)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&amp;=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Sa</m:t>
              </m:r>
            </m:e>
          </m:eqArr>
        </m:oMath>
      </m:oMathPara>
    </w:p>
    <w:bookmarkEnd w:id="0"/>
    <w:p w14:paraId="2EB9D488" w14:textId="614C3E36" w:rsidR="004B1DE8" w:rsidRDefault="004B1DE8" w:rsidP="004B1DE8">
      <w:pPr>
        <w:pStyle w:val="ab"/>
        <w:ind w:firstLineChars="0" w:firstLine="0"/>
        <w:rPr>
          <w:rFonts w:eastAsiaTheme="minorEastAsia"/>
        </w:rPr>
      </w:pPr>
      <w:r w:rsidRPr="004B1DE8">
        <w:rPr>
          <w:rFonts w:eastAsiaTheme="minorEastAsia"/>
          <w:noProof/>
        </w:rPr>
        <w:drawing>
          <wp:inline distT="0" distB="0" distL="0" distR="0" wp14:anchorId="44FB858B" wp14:editId="732640D9">
            <wp:extent cx="3580410" cy="218988"/>
            <wp:effectExtent l="0" t="0" r="0" b="0"/>
            <wp:docPr id="19566150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6150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4740" cy="230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B5EAE" w14:textId="699C1945" w:rsidR="004B1DE8" w:rsidRDefault="00452750" w:rsidP="004B1DE8">
      <w:pPr>
        <w:pStyle w:val="ab"/>
        <w:ind w:firstLineChars="0" w:firstLine="0"/>
        <w:rPr>
          <w:rFonts w:eastAsiaTheme="minorEastAsia"/>
        </w:rPr>
      </w:pPr>
      <w:r w:rsidRPr="00452750">
        <w:rPr>
          <w:rFonts w:eastAsiaTheme="minorEastAsia"/>
          <w:noProof/>
        </w:rPr>
        <w:drawing>
          <wp:inline distT="0" distB="0" distL="0" distR="0" wp14:anchorId="2482623B" wp14:editId="27FBD76C">
            <wp:extent cx="5253355" cy="996950"/>
            <wp:effectExtent l="0" t="0" r="4445" b="0"/>
            <wp:docPr id="17415225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5225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3355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7D65E" w14:textId="4FD44847" w:rsidR="00452750" w:rsidRDefault="00452750" w:rsidP="004B1DE8">
      <w:pPr>
        <w:pStyle w:val="ab"/>
        <w:ind w:firstLineChars="0" w:firstLine="0"/>
        <w:rPr>
          <w:rFonts w:eastAsiaTheme="minorEastAsia"/>
        </w:rPr>
      </w:pPr>
      <w:r>
        <w:rPr>
          <w:rFonts w:eastAsiaTheme="minorEastAsia" w:hint="eastAsia"/>
        </w:rPr>
        <w:t>求</w:t>
      </w:r>
      <w:r>
        <w:rPr>
          <w:rFonts w:eastAsiaTheme="minorEastAsia" w:hint="eastAsia"/>
        </w:rPr>
        <w:t>trace(31)</w:t>
      </w:r>
      <w:r>
        <w:rPr>
          <w:rFonts w:eastAsiaTheme="minorEastAsia" w:hint="eastAsia"/>
        </w:rPr>
        <w:t>对角线求和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基于</w:t>
      </w:r>
      <w:r>
        <w:rPr>
          <w:rFonts w:eastAsiaTheme="minorEastAsia" w:hint="eastAsia"/>
        </w:rPr>
        <w:t xml:space="preserve">3.6.3 </w:t>
      </w:r>
      <w:r>
        <w:rPr>
          <w:rFonts w:eastAsiaTheme="minorEastAsia" w:hint="eastAsia"/>
        </w:rPr>
        <w:t>得证。</w:t>
      </w:r>
      <w:r w:rsidR="0018350C">
        <w:rPr>
          <w:rFonts w:eastAsiaTheme="minorEastAsia" w:hint="eastAsia"/>
        </w:rPr>
        <w:t xml:space="preserve"> </w:t>
      </w:r>
    </w:p>
    <w:p w14:paraId="60C79053" w14:textId="366707DB" w:rsidR="004B1DE8" w:rsidRDefault="004B1DE8" w:rsidP="004B1DE8">
      <w:pPr>
        <w:pStyle w:val="ab"/>
        <w:ind w:firstLineChars="0" w:firstLine="0"/>
        <w:rPr>
          <w:rFonts w:eastAsiaTheme="minorEastAsia"/>
        </w:rPr>
      </w:pPr>
      <w:r w:rsidRPr="004B1DE8">
        <w:rPr>
          <w:rFonts w:eastAsiaTheme="minorEastAsia"/>
          <w:noProof/>
        </w:rPr>
        <w:drawing>
          <wp:inline distT="0" distB="0" distL="0" distR="0" wp14:anchorId="29A5301B" wp14:editId="5D08454B">
            <wp:extent cx="5253355" cy="204470"/>
            <wp:effectExtent l="0" t="0" r="4445" b="5080"/>
            <wp:docPr id="11402102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2102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3355" cy="20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27AE2" w14:textId="58952E56" w:rsidR="00AD07A5" w:rsidRDefault="00AD07A5" w:rsidP="004B1DE8">
      <w:pPr>
        <w:pStyle w:val="ab"/>
        <w:ind w:firstLineChars="0" w:firstLine="0"/>
        <w:rPr>
          <w:rFonts w:eastAsiaTheme="minorEastAsia" w:hint="eastAsia"/>
        </w:rPr>
      </w:pPr>
      <w:r w:rsidRPr="00AD07A5">
        <w:rPr>
          <w:rFonts w:eastAsiaTheme="minorEastAsia"/>
        </w:rPr>
        <w:drawing>
          <wp:inline distT="0" distB="0" distL="0" distR="0" wp14:anchorId="05260A54" wp14:editId="4BEAA5B3">
            <wp:extent cx="5253355" cy="466725"/>
            <wp:effectExtent l="0" t="0" r="4445" b="9525"/>
            <wp:docPr id="18461473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14738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335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07A5">
        <w:rPr>
          <w:rFonts w:eastAsiaTheme="minorEastAsia"/>
        </w:rPr>
        <w:drawing>
          <wp:inline distT="0" distB="0" distL="0" distR="0" wp14:anchorId="6E1F7CE5" wp14:editId="05E37865">
            <wp:extent cx="5253355" cy="702310"/>
            <wp:effectExtent l="0" t="0" r="4445" b="2540"/>
            <wp:docPr id="4704507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45074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3355" cy="70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81FFA" w14:textId="3FC181FC" w:rsidR="004B1DE8" w:rsidRDefault="00E0552D" w:rsidP="004B1DE8">
      <w:pPr>
        <w:pStyle w:val="ab"/>
        <w:ind w:firstLineChars="0" w:firstLine="0"/>
        <w:rPr>
          <w:rFonts w:eastAsiaTheme="minorEastAsia"/>
        </w:rPr>
      </w:pPr>
      <w:r w:rsidRPr="00E0552D">
        <w:rPr>
          <w:rFonts w:eastAsiaTheme="minorEastAsia"/>
          <w:noProof/>
        </w:rPr>
        <w:lastRenderedPageBreak/>
        <w:drawing>
          <wp:inline distT="0" distB="0" distL="0" distR="0" wp14:anchorId="7DA46D32" wp14:editId="27FE1066">
            <wp:extent cx="4744112" cy="2362530"/>
            <wp:effectExtent l="0" t="0" r="0" b="0"/>
            <wp:docPr id="9393203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32039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89398" w14:textId="77777777" w:rsidR="00E0552D" w:rsidRDefault="00E0552D" w:rsidP="004B1DE8">
      <w:pPr>
        <w:pStyle w:val="ab"/>
        <w:ind w:firstLineChars="0" w:firstLine="0"/>
        <w:rPr>
          <w:rFonts w:eastAsiaTheme="minorEastAsia"/>
        </w:rPr>
      </w:pPr>
    </w:p>
    <w:p w14:paraId="3771FCF4" w14:textId="6601C084" w:rsidR="004B1DE8" w:rsidRDefault="004B1DE8" w:rsidP="004B1DE8">
      <w:pPr>
        <w:pStyle w:val="ab"/>
        <w:ind w:firstLineChars="0" w:firstLine="0"/>
        <w:rPr>
          <w:rFonts w:eastAsiaTheme="minorEastAsia"/>
        </w:rPr>
      </w:pPr>
      <w:r w:rsidRPr="004B1DE8">
        <w:rPr>
          <w:rFonts w:eastAsiaTheme="minorEastAsia"/>
          <w:noProof/>
        </w:rPr>
        <w:drawing>
          <wp:inline distT="0" distB="0" distL="0" distR="0" wp14:anchorId="6C437EDD" wp14:editId="466503EF">
            <wp:extent cx="5253355" cy="1176020"/>
            <wp:effectExtent l="0" t="0" r="4445" b="5080"/>
            <wp:docPr id="16882765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27651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53355" cy="117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13985" w14:textId="77777777" w:rsidR="00993083" w:rsidRPr="00993083" w:rsidRDefault="00993083" w:rsidP="00993083">
      <w:pPr>
        <w:widowControl/>
        <w:spacing w:after="0" w:line="240" w:lineRule="auto"/>
        <w:rPr>
          <w:rFonts w:ascii="Times New Roman" w:eastAsia="宋体" w:hAnsi="Times New Roman" w:cs="Times New Roman"/>
          <w:kern w:val="0"/>
          <w:sz w:val="24"/>
          <w14:ligatures w14:val="none"/>
        </w:rPr>
      </w:pPr>
      <w:r w:rsidRPr="00993083">
        <w:rPr>
          <w:rFonts w:ascii="Times New Roman" w:eastAsia="宋体" w:hAnsi="Times New Roman" w:cs="Times New Roman"/>
          <w:kern w:val="0"/>
          <w:sz w:val="24"/>
          <w14:ligatures w14:val="none"/>
        </w:rPr>
        <w:t>a</w:t>
      </w:r>
    </w:p>
    <w:p w14:paraId="1EC89330" w14:textId="77777777" w:rsidR="00993083" w:rsidRPr="00993083" w:rsidRDefault="00993083" w:rsidP="00993083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等线" w:hAnsi="Consolas" w:cs="Courier New"/>
          <w:kern w:val="0"/>
          <w:sz w:val="17"/>
          <w:szCs w:val="17"/>
          <w14:ligatures w14:val="none"/>
        </w:rPr>
      </w:pPr>
      <w:r w:rsidRPr="00993083">
        <w:rPr>
          <w:rFonts w:ascii="Consolas" w:eastAsia="等线" w:hAnsi="Consolas" w:cs="Courier New"/>
          <w:color w:val="666600"/>
          <w:kern w:val="0"/>
          <w:sz w:val="17"/>
          <w:szCs w:val="17"/>
          <w14:ligatures w14:val="none"/>
        </w:rPr>
        <w:t>&gt;</w:t>
      </w:r>
      <w:r w:rsidRPr="00993083">
        <w:rPr>
          <w:rFonts w:ascii="Consolas" w:eastAsia="等线" w:hAnsi="Consolas" w:cs="Courier New"/>
          <w:color w:val="000000"/>
          <w:kern w:val="0"/>
          <w:sz w:val="17"/>
          <w:szCs w:val="17"/>
          <w14:ligatures w14:val="none"/>
        </w:rPr>
        <w:t xml:space="preserve"> y1 </w:t>
      </w:r>
      <w:r w:rsidRPr="00993083">
        <w:rPr>
          <w:rFonts w:ascii="Consolas" w:eastAsia="等线" w:hAnsi="Consolas" w:cs="Courier New"/>
          <w:color w:val="666600"/>
          <w:kern w:val="0"/>
          <w:sz w:val="17"/>
          <w:szCs w:val="17"/>
          <w14:ligatures w14:val="none"/>
        </w:rPr>
        <w:t>&lt;-</w:t>
      </w:r>
      <w:r w:rsidRPr="00993083">
        <w:rPr>
          <w:rFonts w:ascii="Consolas" w:eastAsia="等线" w:hAnsi="Consolas" w:cs="Courier New"/>
          <w:color w:val="000000"/>
          <w:kern w:val="0"/>
          <w:sz w:val="17"/>
          <w:szCs w:val="17"/>
          <w14:ligatures w14:val="none"/>
        </w:rPr>
        <w:t xml:space="preserve"> c</w:t>
      </w:r>
      <w:r w:rsidRPr="00993083">
        <w:rPr>
          <w:rFonts w:ascii="Consolas" w:eastAsia="等线" w:hAnsi="Consolas" w:cs="Courier New"/>
          <w:color w:val="666600"/>
          <w:kern w:val="0"/>
          <w:sz w:val="17"/>
          <w:szCs w:val="17"/>
          <w14:ligatures w14:val="none"/>
        </w:rPr>
        <w:t>(</w:t>
      </w:r>
      <w:r w:rsidRPr="00993083">
        <w:rPr>
          <w:rFonts w:ascii="Consolas" w:eastAsia="等线" w:hAnsi="Consolas" w:cs="Courier New"/>
          <w:color w:val="006666"/>
          <w:kern w:val="0"/>
          <w:sz w:val="17"/>
          <w:szCs w:val="17"/>
          <w14:ligatures w14:val="none"/>
        </w:rPr>
        <w:t>35</w:t>
      </w:r>
      <w:r w:rsidRPr="00993083">
        <w:rPr>
          <w:rFonts w:ascii="Consolas" w:eastAsia="等线" w:hAnsi="Consolas" w:cs="Courier New"/>
          <w:color w:val="666600"/>
          <w:kern w:val="0"/>
          <w:sz w:val="17"/>
          <w:szCs w:val="17"/>
          <w14:ligatures w14:val="none"/>
        </w:rPr>
        <w:t>,</w:t>
      </w:r>
      <w:r w:rsidRPr="00993083">
        <w:rPr>
          <w:rFonts w:ascii="Consolas" w:eastAsia="等线" w:hAnsi="Consolas" w:cs="Courier New"/>
          <w:color w:val="006666"/>
          <w:kern w:val="0"/>
          <w:sz w:val="17"/>
          <w:szCs w:val="17"/>
          <w14:ligatures w14:val="none"/>
        </w:rPr>
        <w:t>35</w:t>
      </w:r>
      <w:r w:rsidRPr="00993083">
        <w:rPr>
          <w:rFonts w:ascii="Consolas" w:eastAsia="等线" w:hAnsi="Consolas" w:cs="Courier New"/>
          <w:color w:val="666600"/>
          <w:kern w:val="0"/>
          <w:sz w:val="17"/>
          <w:szCs w:val="17"/>
          <w14:ligatures w14:val="none"/>
        </w:rPr>
        <w:t>,</w:t>
      </w:r>
      <w:r w:rsidRPr="00993083">
        <w:rPr>
          <w:rFonts w:ascii="Consolas" w:eastAsia="等线" w:hAnsi="Consolas" w:cs="Courier New"/>
          <w:color w:val="006666"/>
          <w:kern w:val="0"/>
          <w:sz w:val="17"/>
          <w:szCs w:val="17"/>
          <w14:ligatures w14:val="none"/>
        </w:rPr>
        <w:t>40</w:t>
      </w:r>
      <w:r w:rsidRPr="00993083">
        <w:rPr>
          <w:rFonts w:ascii="Consolas" w:eastAsia="等线" w:hAnsi="Consolas" w:cs="Courier New"/>
          <w:color w:val="666600"/>
          <w:kern w:val="0"/>
          <w:sz w:val="17"/>
          <w:szCs w:val="17"/>
          <w14:ligatures w14:val="none"/>
        </w:rPr>
        <w:t>,</w:t>
      </w:r>
      <w:r w:rsidRPr="00993083">
        <w:rPr>
          <w:rFonts w:ascii="Consolas" w:eastAsia="等线" w:hAnsi="Consolas" w:cs="Courier New"/>
          <w:color w:val="006666"/>
          <w:kern w:val="0"/>
          <w:sz w:val="17"/>
          <w:szCs w:val="17"/>
          <w14:ligatures w14:val="none"/>
        </w:rPr>
        <w:t>10</w:t>
      </w:r>
      <w:r w:rsidRPr="00993083">
        <w:rPr>
          <w:rFonts w:ascii="Consolas" w:eastAsia="等线" w:hAnsi="Consolas" w:cs="Courier New"/>
          <w:color w:val="666600"/>
          <w:kern w:val="0"/>
          <w:sz w:val="17"/>
          <w:szCs w:val="17"/>
          <w14:ligatures w14:val="none"/>
        </w:rPr>
        <w:t>,</w:t>
      </w:r>
      <w:r w:rsidRPr="00993083">
        <w:rPr>
          <w:rFonts w:ascii="Consolas" w:eastAsia="等线" w:hAnsi="Consolas" w:cs="Courier New"/>
          <w:color w:val="006666"/>
          <w:kern w:val="0"/>
          <w:sz w:val="17"/>
          <w:szCs w:val="17"/>
          <w14:ligatures w14:val="none"/>
        </w:rPr>
        <w:t>6</w:t>
      </w:r>
      <w:r w:rsidRPr="00993083">
        <w:rPr>
          <w:rFonts w:ascii="Consolas" w:eastAsia="等线" w:hAnsi="Consolas" w:cs="Courier New"/>
          <w:color w:val="666600"/>
          <w:kern w:val="0"/>
          <w:sz w:val="17"/>
          <w:szCs w:val="17"/>
          <w14:ligatures w14:val="none"/>
        </w:rPr>
        <w:t>,</w:t>
      </w:r>
      <w:r w:rsidRPr="00993083">
        <w:rPr>
          <w:rFonts w:ascii="Consolas" w:eastAsia="等线" w:hAnsi="Consolas" w:cs="Courier New"/>
          <w:color w:val="006666"/>
          <w:kern w:val="0"/>
          <w:sz w:val="17"/>
          <w:szCs w:val="17"/>
          <w14:ligatures w14:val="none"/>
        </w:rPr>
        <w:t>20</w:t>
      </w:r>
      <w:r w:rsidRPr="00993083">
        <w:rPr>
          <w:rFonts w:ascii="Consolas" w:eastAsia="等线" w:hAnsi="Consolas" w:cs="Courier New"/>
          <w:color w:val="666600"/>
          <w:kern w:val="0"/>
          <w:sz w:val="17"/>
          <w:szCs w:val="17"/>
          <w14:ligatures w14:val="none"/>
        </w:rPr>
        <w:t>,</w:t>
      </w:r>
      <w:r w:rsidRPr="00993083">
        <w:rPr>
          <w:rFonts w:ascii="Consolas" w:eastAsia="等线" w:hAnsi="Consolas" w:cs="Courier New"/>
          <w:color w:val="006666"/>
          <w:kern w:val="0"/>
          <w:sz w:val="17"/>
          <w:szCs w:val="17"/>
          <w14:ligatures w14:val="none"/>
        </w:rPr>
        <w:t>35</w:t>
      </w:r>
      <w:r w:rsidRPr="00993083">
        <w:rPr>
          <w:rFonts w:ascii="Consolas" w:eastAsia="等线" w:hAnsi="Consolas" w:cs="Courier New"/>
          <w:color w:val="666600"/>
          <w:kern w:val="0"/>
          <w:sz w:val="17"/>
          <w:szCs w:val="17"/>
          <w14:ligatures w14:val="none"/>
        </w:rPr>
        <w:t>,</w:t>
      </w:r>
      <w:r w:rsidRPr="00993083">
        <w:rPr>
          <w:rFonts w:ascii="Consolas" w:eastAsia="等线" w:hAnsi="Consolas" w:cs="Courier New"/>
          <w:color w:val="006666"/>
          <w:kern w:val="0"/>
          <w:sz w:val="17"/>
          <w:szCs w:val="17"/>
          <w14:ligatures w14:val="none"/>
        </w:rPr>
        <w:t>35</w:t>
      </w:r>
      <w:r w:rsidRPr="00993083">
        <w:rPr>
          <w:rFonts w:ascii="Consolas" w:eastAsia="等线" w:hAnsi="Consolas" w:cs="Courier New"/>
          <w:color w:val="666600"/>
          <w:kern w:val="0"/>
          <w:sz w:val="17"/>
          <w:szCs w:val="17"/>
          <w14:ligatures w14:val="none"/>
        </w:rPr>
        <w:t>,</w:t>
      </w:r>
      <w:r w:rsidRPr="00993083">
        <w:rPr>
          <w:rFonts w:ascii="Consolas" w:eastAsia="等线" w:hAnsi="Consolas" w:cs="Courier New"/>
          <w:color w:val="006666"/>
          <w:kern w:val="0"/>
          <w:sz w:val="17"/>
          <w:szCs w:val="17"/>
          <w14:ligatures w14:val="none"/>
        </w:rPr>
        <w:t>35</w:t>
      </w:r>
      <w:r w:rsidRPr="00993083">
        <w:rPr>
          <w:rFonts w:ascii="Consolas" w:eastAsia="等线" w:hAnsi="Consolas" w:cs="Courier New"/>
          <w:color w:val="666600"/>
          <w:kern w:val="0"/>
          <w:sz w:val="17"/>
          <w:szCs w:val="17"/>
          <w14:ligatures w14:val="none"/>
        </w:rPr>
        <w:t>,</w:t>
      </w:r>
      <w:r w:rsidRPr="00993083">
        <w:rPr>
          <w:rFonts w:ascii="Consolas" w:eastAsia="等线" w:hAnsi="Consolas" w:cs="Courier New"/>
          <w:color w:val="006666"/>
          <w:kern w:val="0"/>
          <w:sz w:val="17"/>
          <w:szCs w:val="17"/>
          <w14:ligatures w14:val="none"/>
        </w:rPr>
        <w:t>30</w:t>
      </w:r>
      <w:r w:rsidRPr="00993083">
        <w:rPr>
          <w:rFonts w:ascii="Consolas" w:eastAsia="等线" w:hAnsi="Consolas" w:cs="Courier New"/>
          <w:color w:val="666600"/>
          <w:kern w:val="0"/>
          <w:sz w:val="17"/>
          <w:szCs w:val="17"/>
          <w14:ligatures w14:val="none"/>
        </w:rPr>
        <w:t>)</w:t>
      </w:r>
    </w:p>
    <w:p w14:paraId="0FC3532F" w14:textId="77777777" w:rsidR="00993083" w:rsidRPr="00993083" w:rsidRDefault="00993083" w:rsidP="00993083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等线" w:hAnsi="Consolas" w:cs="Courier New"/>
          <w:kern w:val="0"/>
          <w:sz w:val="17"/>
          <w:szCs w:val="17"/>
          <w14:ligatures w14:val="none"/>
        </w:rPr>
      </w:pPr>
      <w:r w:rsidRPr="00993083">
        <w:rPr>
          <w:rFonts w:ascii="Consolas" w:eastAsia="等线" w:hAnsi="Consolas" w:cs="Courier New"/>
          <w:color w:val="666600"/>
          <w:kern w:val="0"/>
          <w:sz w:val="17"/>
          <w:szCs w:val="17"/>
          <w14:ligatures w14:val="none"/>
        </w:rPr>
        <w:t>&gt;</w:t>
      </w:r>
      <w:r w:rsidRPr="00993083">
        <w:rPr>
          <w:rFonts w:ascii="Consolas" w:eastAsia="等线" w:hAnsi="Consolas" w:cs="Courier New"/>
          <w:color w:val="000000"/>
          <w:kern w:val="0"/>
          <w:sz w:val="17"/>
          <w:szCs w:val="17"/>
          <w14:ligatures w14:val="none"/>
        </w:rPr>
        <w:t xml:space="preserve"> y2 </w:t>
      </w:r>
      <w:r w:rsidRPr="00993083">
        <w:rPr>
          <w:rFonts w:ascii="Consolas" w:eastAsia="等线" w:hAnsi="Consolas" w:cs="Courier New"/>
          <w:color w:val="666600"/>
          <w:kern w:val="0"/>
          <w:sz w:val="17"/>
          <w:szCs w:val="17"/>
          <w14:ligatures w14:val="none"/>
        </w:rPr>
        <w:t>&lt;-</w:t>
      </w:r>
      <w:r w:rsidRPr="00993083">
        <w:rPr>
          <w:rFonts w:ascii="Consolas" w:eastAsia="等线" w:hAnsi="Consolas" w:cs="Courier New"/>
          <w:color w:val="000000"/>
          <w:kern w:val="0"/>
          <w:sz w:val="17"/>
          <w:szCs w:val="17"/>
          <w14:ligatures w14:val="none"/>
        </w:rPr>
        <w:t xml:space="preserve"> c</w:t>
      </w:r>
      <w:r w:rsidRPr="00993083">
        <w:rPr>
          <w:rFonts w:ascii="Consolas" w:eastAsia="等线" w:hAnsi="Consolas" w:cs="Courier New"/>
          <w:color w:val="666600"/>
          <w:kern w:val="0"/>
          <w:sz w:val="17"/>
          <w:szCs w:val="17"/>
          <w14:ligatures w14:val="none"/>
        </w:rPr>
        <w:t>(</w:t>
      </w:r>
      <w:r w:rsidRPr="00993083">
        <w:rPr>
          <w:rFonts w:ascii="Consolas" w:eastAsia="等线" w:hAnsi="Consolas" w:cs="Courier New"/>
          <w:color w:val="006666"/>
          <w:kern w:val="0"/>
          <w:sz w:val="17"/>
          <w:szCs w:val="17"/>
          <w14:ligatures w14:val="none"/>
        </w:rPr>
        <w:t>3.5</w:t>
      </w:r>
      <w:r w:rsidRPr="00993083">
        <w:rPr>
          <w:rFonts w:ascii="Consolas" w:eastAsia="等线" w:hAnsi="Consolas" w:cs="Courier New"/>
          <w:color w:val="666600"/>
          <w:kern w:val="0"/>
          <w:sz w:val="17"/>
          <w:szCs w:val="17"/>
          <w14:ligatures w14:val="none"/>
        </w:rPr>
        <w:t>,</w:t>
      </w:r>
      <w:r w:rsidRPr="00993083">
        <w:rPr>
          <w:rFonts w:ascii="Consolas" w:eastAsia="等线" w:hAnsi="Consolas" w:cs="Courier New"/>
          <w:color w:val="006666"/>
          <w:kern w:val="0"/>
          <w:sz w:val="17"/>
          <w:szCs w:val="17"/>
          <w14:ligatures w14:val="none"/>
        </w:rPr>
        <w:t>4.9</w:t>
      </w:r>
      <w:r w:rsidRPr="00993083">
        <w:rPr>
          <w:rFonts w:ascii="Consolas" w:eastAsia="等线" w:hAnsi="Consolas" w:cs="Courier New"/>
          <w:color w:val="666600"/>
          <w:kern w:val="0"/>
          <w:sz w:val="17"/>
          <w:szCs w:val="17"/>
          <w14:ligatures w14:val="none"/>
        </w:rPr>
        <w:t>,</w:t>
      </w:r>
      <w:r w:rsidRPr="00993083">
        <w:rPr>
          <w:rFonts w:ascii="Consolas" w:eastAsia="等线" w:hAnsi="Consolas" w:cs="Courier New"/>
          <w:color w:val="006666"/>
          <w:kern w:val="0"/>
          <w:sz w:val="17"/>
          <w:szCs w:val="17"/>
          <w14:ligatures w14:val="none"/>
        </w:rPr>
        <w:t>30</w:t>
      </w:r>
      <w:r w:rsidRPr="00993083">
        <w:rPr>
          <w:rFonts w:ascii="Consolas" w:eastAsia="等线" w:hAnsi="Consolas" w:cs="Courier New"/>
          <w:color w:val="666600"/>
          <w:kern w:val="0"/>
          <w:sz w:val="17"/>
          <w:szCs w:val="17"/>
          <w14:ligatures w14:val="none"/>
        </w:rPr>
        <w:t>,</w:t>
      </w:r>
      <w:r w:rsidRPr="00993083">
        <w:rPr>
          <w:rFonts w:ascii="Consolas" w:eastAsia="等线" w:hAnsi="Consolas" w:cs="Courier New"/>
          <w:color w:val="006666"/>
          <w:kern w:val="0"/>
          <w:sz w:val="17"/>
          <w:szCs w:val="17"/>
          <w14:ligatures w14:val="none"/>
        </w:rPr>
        <w:t>2.8</w:t>
      </w:r>
      <w:r w:rsidRPr="00993083">
        <w:rPr>
          <w:rFonts w:ascii="Consolas" w:eastAsia="等线" w:hAnsi="Consolas" w:cs="Courier New"/>
          <w:color w:val="666600"/>
          <w:kern w:val="0"/>
          <w:sz w:val="17"/>
          <w:szCs w:val="17"/>
          <w14:ligatures w14:val="none"/>
        </w:rPr>
        <w:t>,</w:t>
      </w:r>
      <w:r w:rsidRPr="00993083">
        <w:rPr>
          <w:rFonts w:ascii="Consolas" w:eastAsia="等线" w:hAnsi="Consolas" w:cs="Courier New"/>
          <w:color w:val="006666"/>
          <w:kern w:val="0"/>
          <w:sz w:val="17"/>
          <w:szCs w:val="17"/>
          <w14:ligatures w14:val="none"/>
        </w:rPr>
        <w:t>2.7</w:t>
      </w:r>
      <w:r w:rsidRPr="00993083">
        <w:rPr>
          <w:rFonts w:ascii="Consolas" w:eastAsia="等线" w:hAnsi="Consolas" w:cs="Courier New"/>
          <w:color w:val="666600"/>
          <w:kern w:val="0"/>
          <w:sz w:val="17"/>
          <w:szCs w:val="17"/>
          <w14:ligatures w14:val="none"/>
        </w:rPr>
        <w:t>,</w:t>
      </w:r>
      <w:r w:rsidRPr="00993083">
        <w:rPr>
          <w:rFonts w:ascii="Consolas" w:eastAsia="等线" w:hAnsi="Consolas" w:cs="Courier New"/>
          <w:color w:val="006666"/>
          <w:kern w:val="0"/>
          <w:sz w:val="17"/>
          <w:szCs w:val="17"/>
          <w14:ligatures w14:val="none"/>
        </w:rPr>
        <w:t>2.8</w:t>
      </w:r>
      <w:r w:rsidRPr="00993083">
        <w:rPr>
          <w:rFonts w:ascii="Consolas" w:eastAsia="等线" w:hAnsi="Consolas" w:cs="Courier New"/>
          <w:color w:val="666600"/>
          <w:kern w:val="0"/>
          <w:sz w:val="17"/>
          <w:szCs w:val="17"/>
          <w14:ligatures w14:val="none"/>
        </w:rPr>
        <w:t>,</w:t>
      </w:r>
      <w:r w:rsidRPr="00993083">
        <w:rPr>
          <w:rFonts w:ascii="Consolas" w:eastAsia="等线" w:hAnsi="Consolas" w:cs="Courier New"/>
          <w:color w:val="006666"/>
          <w:kern w:val="0"/>
          <w:sz w:val="17"/>
          <w:szCs w:val="17"/>
          <w14:ligatures w14:val="none"/>
        </w:rPr>
        <w:t>4.6</w:t>
      </w:r>
      <w:r w:rsidRPr="00993083">
        <w:rPr>
          <w:rFonts w:ascii="Consolas" w:eastAsia="等线" w:hAnsi="Consolas" w:cs="Courier New"/>
          <w:color w:val="666600"/>
          <w:kern w:val="0"/>
          <w:sz w:val="17"/>
          <w:szCs w:val="17"/>
          <w14:ligatures w14:val="none"/>
        </w:rPr>
        <w:t>,</w:t>
      </w:r>
      <w:r w:rsidRPr="00993083">
        <w:rPr>
          <w:rFonts w:ascii="Consolas" w:eastAsia="等线" w:hAnsi="Consolas" w:cs="Courier New"/>
          <w:color w:val="006666"/>
          <w:kern w:val="0"/>
          <w:sz w:val="17"/>
          <w:szCs w:val="17"/>
          <w14:ligatures w14:val="none"/>
        </w:rPr>
        <w:t>10.9</w:t>
      </w:r>
      <w:r w:rsidRPr="00993083">
        <w:rPr>
          <w:rFonts w:ascii="Consolas" w:eastAsia="等线" w:hAnsi="Consolas" w:cs="Courier New"/>
          <w:color w:val="666600"/>
          <w:kern w:val="0"/>
          <w:sz w:val="17"/>
          <w:szCs w:val="17"/>
          <w14:ligatures w14:val="none"/>
        </w:rPr>
        <w:t>,</w:t>
      </w:r>
      <w:r w:rsidRPr="00993083">
        <w:rPr>
          <w:rFonts w:ascii="Consolas" w:eastAsia="等线" w:hAnsi="Consolas" w:cs="Courier New"/>
          <w:color w:val="006666"/>
          <w:kern w:val="0"/>
          <w:sz w:val="17"/>
          <w:szCs w:val="17"/>
          <w14:ligatures w14:val="none"/>
        </w:rPr>
        <w:t>8.0</w:t>
      </w:r>
      <w:r w:rsidRPr="00993083">
        <w:rPr>
          <w:rFonts w:ascii="Consolas" w:eastAsia="等线" w:hAnsi="Consolas" w:cs="Courier New"/>
          <w:color w:val="666600"/>
          <w:kern w:val="0"/>
          <w:sz w:val="17"/>
          <w:szCs w:val="17"/>
          <w14:ligatures w14:val="none"/>
        </w:rPr>
        <w:t>,</w:t>
      </w:r>
      <w:r w:rsidRPr="00993083">
        <w:rPr>
          <w:rFonts w:ascii="Consolas" w:eastAsia="等线" w:hAnsi="Consolas" w:cs="Courier New"/>
          <w:color w:val="006666"/>
          <w:kern w:val="0"/>
          <w:sz w:val="17"/>
          <w:szCs w:val="17"/>
          <w14:ligatures w14:val="none"/>
        </w:rPr>
        <w:t>1.6</w:t>
      </w:r>
      <w:r w:rsidRPr="00993083">
        <w:rPr>
          <w:rFonts w:ascii="Consolas" w:eastAsia="等线" w:hAnsi="Consolas" w:cs="Courier New"/>
          <w:color w:val="666600"/>
          <w:kern w:val="0"/>
          <w:sz w:val="17"/>
          <w:szCs w:val="17"/>
          <w14:ligatures w14:val="none"/>
        </w:rPr>
        <w:t>)</w:t>
      </w:r>
    </w:p>
    <w:p w14:paraId="535AF522" w14:textId="77777777" w:rsidR="00993083" w:rsidRPr="00993083" w:rsidRDefault="00993083" w:rsidP="00993083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等线" w:hAnsi="Consolas" w:cs="Courier New"/>
          <w:kern w:val="0"/>
          <w:sz w:val="17"/>
          <w:szCs w:val="17"/>
          <w14:ligatures w14:val="none"/>
        </w:rPr>
      </w:pPr>
      <w:r w:rsidRPr="00993083">
        <w:rPr>
          <w:rFonts w:ascii="Consolas" w:eastAsia="等线" w:hAnsi="Consolas" w:cs="Courier New"/>
          <w:color w:val="666600"/>
          <w:kern w:val="0"/>
          <w:sz w:val="17"/>
          <w:szCs w:val="17"/>
          <w14:ligatures w14:val="none"/>
        </w:rPr>
        <w:t>&gt;</w:t>
      </w:r>
      <w:r w:rsidRPr="00993083">
        <w:rPr>
          <w:rFonts w:ascii="Consolas" w:eastAsia="等线" w:hAnsi="Consolas" w:cs="Courier New"/>
          <w:color w:val="000000"/>
          <w:kern w:val="0"/>
          <w:sz w:val="17"/>
          <w:szCs w:val="17"/>
          <w14:ligatures w14:val="none"/>
        </w:rPr>
        <w:t xml:space="preserve"> y3 </w:t>
      </w:r>
      <w:r w:rsidRPr="00993083">
        <w:rPr>
          <w:rFonts w:ascii="Consolas" w:eastAsia="等线" w:hAnsi="Consolas" w:cs="Courier New"/>
          <w:color w:val="666600"/>
          <w:kern w:val="0"/>
          <w:sz w:val="17"/>
          <w:szCs w:val="17"/>
          <w14:ligatures w14:val="none"/>
        </w:rPr>
        <w:t>&lt;-</w:t>
      </w:r>
      <w:r w:rsidRPr="00993083">
        <w:rPr>
          <w:rFonts w:ascii="Consolas" w:eastAsia="等线" w:hAnsi="Consolas" w:cs="Courier New"/>
          <w:color w:val="000000"/>
          <w:kern w:val="0"/>
          <w:sz w:val="17"/>
          <w:szCs w:val="17"/>
          <w14:ligatures w14:val="none"/>
        </w:rPr>
        <w:t xml:space="preserve"> c</w:t>
      </w:r>
      <w:r w:rsidRPr="00993083">
        <w:rPr>
          <w:rFonts w:ascii="Consolas" w:eastAsia="等线" w:hAnsi="Consolas" w:cs="Courier New"/>
          <w:color w:val="666600"/>
          <w:kern w:val="0"/>
          <w:sz w:val="17"/>
          <w:szCs w:val="17"/>
          <w14:ligatures w14:val="none"/>
        </w:rPr>
        <w:t>(</w:t>
      </w:r>
      <w:r w:rsidRPr="00993083">
        <w:rPr>
          <w:rFonts w:ascii="Consolas" w:eastAsia="等线" w:hAnsi="Consolas" w:cs="Courier New"/>
          <w:color w:val="006666"/>
          <w:kern w:val="0"/>
          <w:sz w:val="17"/>
          <w:szCs w:val="17"/>
          <w14:ligatures w14:val="none"/>
        </w:rPr>
        <w:t>2.8</w:t>
      </w:r>
      <w:r w:rsidRPr="00993083">
        <w:rPr>
          <w:rFonts w:ascii="Consolas" w:eastAsia="等线" w:hAnsi="Consolas" w:cs="Courier New"/>
          <w:color w:val="666600"/>
          <w:kern w:val="0"/>
          <w:sz w:val="17"/>
          <w:szCs w:val="17"/>
          <w14:ligatures w14:val="none"/>
        </w:rPr>
        <w:t>,</w:t>
      </w:r>
      <w:r w:rsidRPr="00993083">
        <w:rPr>
          <w:rFonts w:ascii="Consolas" w:eastAsia="等线" w:hAnsi="Consolas" w:cs="Courier New"/>
          <w:color w:val="006666"/>
          <w:kern w:val="0"/>
          <w:sz w:val="17"/>
          <w:szCs w:val="17"/>
          <w14:ligatures w14:val="none"/>
        </w:rPr>
        <w:t>2.7</w:t>
      </w:r>
      <w:r w:rsidRPr="00993083">
        <w:rPr>
          <w:rFonts w:ascii="Consolas" w:eastAsia="等线" w:hAnsi="Consolas" w:cs="Courier New"/>
          <w:color w:val="666600"/>
          <w:kern w:val="0"/>
          <w:sz w:val="17"/>
          <w:szCs w:val="17"/>
          <w14:ligatures w14:val="none"/>
        </w:rPr>
        <w:t>,</w:t>
      </w:r>
      <w:r w:rsidRPr="00993083">
        <w:rPr>
          <w:rFonts w:ascii="Consolas" w:eastAsia="等线" w:hAnsi="Consolas" w:cs="Courier New"/>
          <w:color w:val="006666"/>
          <w:kern w:val="0"/>
          <w:sz w:val="17"/>
          <w:szCs w:val="17"/>
          <w14:ligatures w14:val="none"/>
        </w:rPr>
        <w:t>4.38</w:t>
      </w:r>
      <w:r w:rsidRPr="00993083">
        <w:rPr>
          <w:rFonts w:ascii="Consolas" w:eastAsia="等线" w:hAnsi="Consolas" w:cs="Courier New"/>
          <w:color w:val="666600"/>
          <w:kern w:val="0"/>
          <w:sz w:val="17"/>
          <w:szCs w:val="17"/>
          <w14:ligatures w14:val="none"/>
        </w:rPr>
        <w:t>,</w:t>
      </w:r>
      <w:r w:rsidRPr="00993083">
        <w:rPr>
          <w:rFonts w:ascii="Consolas" w:eastAsia="等线" w:hAnsi="Consolas" w:cs="Courier New"/>
          <w:color w:val="006666"/>
          <w:kern w:val="0"/>
          <w:sz w:val="17"/>
          <w:szCs w:val="17"/>
          <w14:ligatures w14:val="none"/>
        </w:rPr>
        <w:t>3.21</w:t>
      </w:r>
      <w:r w:rsidRPr="00993083">
        <w:rPr>
          <w:rFonts w:ascii="Consolas" w:eastAsia="等线" w:hAnsi="Consolas" w:cs="Courier New"/>
          <w:color w:val="666600"/>
          <w:kern w:val="0"/>
          <w:sz w:val="17"/>
          <w:szCs w:val="17"/>
          <w14:ligatures w14:val="none"/>
        </w:rPr>
        <w:t>,</w:t>
      </w:r>
      <w:r w:rsidRPr="00993083">
        <w:rPr>
          <w:rFonts w:ascii="Consolas" w:eastAsia="等线" w:hAnsi="Consolas" w:cs="Courier New"/>
          <w:color w:val="006666"/>
          <w:kern w:val="0"/>
          <w:sz w:val="17"/>
          <w:szCs w:val="17"/>
          <w14:ligatures w14:val="none"/>
        </w:rPr>
        <w:t>2.73</w:t>
      </w:r>
      <w:r w:rsidRPr="00993083">
        <w:rPr>
          <w:rFonts w:ascii="Consolas" w:eastAsia="等线" w:hAnsi="Consolas" w:cs="Courier New"/>
          <w:color w:val="666600"/>
          <w:kern w:val="0"/>
          <w:sz w:val="17"/>
          <w:szCs w:val="17"/>
          <w14:ligatures w14:val="none"/>
        </w:rPr>
        <w:t>,</w:t>
      </w:r>
      <w:r w:rsidRPr="00993083">
        <w:rPr>
          <w:rFonts w:ascii="Consolas" w:eastAsia="等线" w:hAnsi="Consolas" w:cs="Courier New"/>
          <w:color w:val="006666"/>
          <w:kern w:val="0"/>
          <w:sz w:val="17"/>
          <w:szCs w:val="17"/>
          <w14:ligatures w14:val="none"/>
        </w:rPr>
        <w:t>2.81</w:t>
      </w:r>
      <w:r w:rsidRPr="00993083">
        <w:rPr>
          <w:rFonts w:ascii="Consolas" w:eastAsia="等线" w:hAnsi="Consolas" w:cs="Courier New"/>
          <w:color w:val="666600"/>
          <w:kern w:val="0"/>
          <w:sz w:val="17"/>
          <w:szCs w:val="17"/>
          <w14:ligatures w14:val="none"/>
        </w:rPr>
        <w:t>,</w:t>
      </w:r>
      <w:r w:rsidRPr="00993083">
        <w:rPr>
          <w:rFonts w:ascii="Consolas" w:eastAsia="等线" w:hAnsi="Consolas" w:cs="Courier New"/>
          <w:color w:val="006666"/>
          <w:kern w:val="0"/>
          <w:sz w:val="17"/>
          <w:szCs w:val="17"/>
          <w14:ligatures w14:val="none"/>
        </w:rPr>
        <w:t>2.88</w:t>
      </w:r>
      <w:r w:rsidRPr="00993083">
        <w:rPr>
          <w:rFonts w:ascii="Consolas" w:eastAsia="等线" w:hAnsi="Consolas" w:cs="Courier New"/>
          <w:color w:val="666600"/>
          <w:kern w:val="0"/>
          <w:sz w:val="17"/>
          <w:szCs w:val="17"/>
          <w14:ligatures w14:val="none"/>
        </w:rPr>
        <w:t>,</w:t>
      </w:r>
      <w:r w:rsidRPr="00993083">
        <w:rPr>
          <w:rFonts w:ascii="Consolas" w:eastAsia="等线" w:hAnsi="Consolas" w:cs="Courier New"/>
          <w:color w:val="006666"/>
          <w:kern w:val="0"/>
          <w:sz w:val="17"/>
          <w:szCs w:val="17"/>
          <w14:ligatures w14:val="none"/>
        </w:rPr>
        <w:t>2.90</w:t>
      </w:r>
      <w:r w:rsidRPr="00993083">
        <w:rPr>
          <w:rFonts w:ascii="Consolas" w:eastAsia="等线" w:hAnsi="Consolas" w:cs="Courier New"/>
          <w:color w:val="666600"/>
          <w:kern w:val="0"/>
          <w:sz w:val="17"/>
          <w:szCs w:val="17"/>
          <w14:ligatures w14:val="none"/>
        </w:rPr>
        <w:t>,</w:t>
      </w:r>
      <w:r w:rsidRPr="00993083">
        <w:rPr>
          <w:rFonts w:ascii="Consolas" w:eastAsia="等线" w:hAnsi="Consolas" w:cs="Courier New"/>
          <w:color w:val="006666"/>
          <w:kern w:val="0"/>
          <w:sz w:val="17"/>
          <w:szCs w:val="17"/>
          <w14:ligatures w14:val="none"/>
        </w:rPr>
        <w:t>3.28</w:t>
      </w:r>
      <w:r w:rsidRPr="00993083">
        <w:rPr>
          <w:rFonts w:ascii="Consolas" w:eastAsia="等线" w:hAnsi="Consolas" w:cs="Courier New"/>
          <w:color w:val="666600"/>
          <w:kern w:val="0"/>
          <w:sz w:val="17"/>
          <w:szCs w:val="17"/>
          <w14:ligatures w14:val="none"/>
        </w:rPr>
        <w:t>,</w:t>
      </w:r>
      <w:r w:rsidRPr="00993083">
        <w:rPr>
          <w:rFonts w:ascii="Consolas" w:eastAsia="等线" w:hAnsi="Consolas" w:cs="Courier New"/>
          <w:color w:val="006666"/>
          <w:kern w:val="0"/>
          <w:sz w:val="17"/>
          <w:szCs w:val="17"/>
          <w14:ligatures w14:val="none"/>
        </w:rPr>
        <w:t>3.20</w:t>
      </w:r>
      <w:r w:rsidRPr="00993083">
        <w:rPr>
          <w:rFonts w:ascii="Consolas" w:eastAsia="等线" w:hAnsi="Consolas" w:cs="Courier New"/>
          <w:color w:val="666600"/>
          <w:kern w:val="0"/>
          <w:sz w:val="17"/>
          <w:szCs w:val="17"/>
          <w14:ligatures w14:val="none"/>
        </w:rPr>
        <w:t>)</w:t>
      </w:r>
    </w:p>
    <w:p w14:paraId="637B08FE" w14:textId="77777777" w:rsidR="00993083" w:rsidRPr="00993083" w:rsidRDefault="00993083" w:rsidP="00993083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等线" w:hAnsi="Consolas" w:cs="Courier New"/>
          <w:kern w:val="0"/>
          <w:sz w:val="17"/>
          <w:szCs w:val="17"/>
          <w14:ligatures w14:val="none"/>
        </w:rPr>
      </w:pPr>
      <w:r w:rsidRPr="00993083">
        <w:rPr>
          <w:rFonts w:ascii="Consolas" w:eastAsia="等线" w:hAnsi="Consolas" w:cs="Courier New"/>
          <w:color w:val="666600"/>
          <w:kern w:val="0"/>
          <w:sz w:val="17"/>
          <w:szCs w:val="17"/>
          <w14:ligatures w14:val="none"/>
        </w:rPr>
        <w:t>&gt;</w:t>
      </w:r>
      <w:r w:rsidRPr="00993083">
        <w:rPr>
          <w:rFonts w:ascii="Consolas" w:eastAsia="等线" w:hAnsi="Consolas" w:cs="Courier New"/>
          <w:color w:val="000000"/>
          <w:kern w:val="0"/>
          <w:sz w:val="17"/>
          <w:szCs w:val="17"/>
          <w14:ligatures w14:val="none"/>
        </w:rPr>
        <w:t xml:space="preserve"> </w:t>
      </w:r>
    </w:p>
    <w:p w14:paraId="0214EAD8" w14:textId="77777777" w:rsidR="00993083" w:rsidRPr="00993083" w:rsidRDefault="00993083" w:rsidP="00993083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等线" w:hAnsi="Consolas" w:cs="Courier New"/>
          <w:kern w:val="0"/>
          <w:sz w:val="17"/>
          <w:szCs w:val="17"/>
          <w14:ligatures w14:val="none"/>
        </w:rPr>
      </w:pPr>
      <w:r w:rsidRPr="00993083">
        <w:rPr>
          <w:rFonts w:ascii="Consolas" w:eastAsia="等线" w:hAnsi="Consolas" w:cs="Courier New"/>
          <w:color w:val="666600"/>
          <w:kern w:val="0"/>
          <w:sz w:val="17"/>
          <w:szCs w:val="17"/>
          <w14:ligatures w14:val="none"/>
        </w:rPr>
        <w:t>&gt;</w:t>
      </w:r>
      <w:r w:rsidRPr="00993083">
        <w:rPr>
          <w:rFonts w:ascii="Consolas" w:eastAsia="等线" w:hAnsi="Consolas" w:cs="Courier New"/>
          <w:color w:val="000000"/>
          <w:kern w:val="0"/>
          <w:sz w:val="17"/>
          <w:szCs w:val="17"/>
          <w14:ligatures w14:val="none"/>
        </w:rPr>
        <w:t xml:space="preserve"> </w:t>
      </w:r>
      <w:r w:rsidRPr="00993083">
        <w:rPr>
          <w:rFonts w:ascii="Consolas" w:eastAsia="等线" w:hAnsi="Consolas" w:cs="Courier New"/>
          <w:color w:val="880000"/>
          <w:kern w:val="0"/>
          <w:sz w:val="17"/>
          <w:szCs w:val="17"/>
          <w14:ligatures w14:val="none"/>
        </w:rPr>
        <w:t xml:space="preserve"># </w:t>
      </w:r>
      <w:r w:rsidRPr="00993083">
        <w:rPr>
          <w:rFonts w:ascii="Consolas" w:eastAsia="等线" w:hAnsi="Consolas" w:cs="Courier New" w:hint="eastAsia"/>
          <w:color w:val="880000"/>
          <w:kern w:val="0"/>
          <w:sz w:val="17"/>
          <w:szCs w:val="17"/>
          <w14:ligatures w14:val="none"/>
        </w:rPr>
        <w:t>组合成矩阵</w:t>
      </w:r>
    </w:p>
    <w:p w14:paraId="77820987" w14:textId="77777777" w:rsidR="00993083" w:rsidRPr="00993083" w:rsidRDefault="00993083" w:rsidP="00993083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等线" w:hAnsi="Consolas" w:cs="Courier New"/>
          <w:kern w:val="0"/>
          <w:sz w:val="17"/>
          <w:szCs w:val="17"/>
          <w14:ligatures w14:val="none"/>
        </w:rPr>
      </w:pPr>
      <w:r w:rsidRPr="00993083">
        <w:rPr>
          <w:rFonts w:ascii="Consolas" w:eastAsia="等线" w:hAnsi="Consolas" w:cs="Courier New"/>
          <w:color w:val="666600"/>
          <w:kern w:val="0"/>
          <w:sz w:val="17"/>
          <w:szCs w:val="17"/>
          <w14:ligatures w14:val="none"/>
        </w:rPr>
        <w:t>&gt;</w:t>
      </w:r>
      <w:r w:rsidRPr="00993083">
        <w:rPr>
          <w:rFonts w:ascii="Consolas" w:eastAsia="等线" w:hAnsi="Consolas" w:cs="Courier New"/>
          <w:color w:val="000000"/>
          <w:kern w:val="0"/>
          <w:sz w:val="17"/>
          <w:szCs w:val="17"/>
          <w14:ligatures w14:val="none"/>
        </w:rPr>
        <w:t xml:space="preserve"> Y </w:t>
      </w:r>
      <w:r w:rsidRPr="00993083">
        <w:rPr>
          <w:rFonts w:ascii="Consolas" w:eastAsia="等线" w:hAnsi="Consolas" w:cs="Courier New"/>
          <w:color w:val="666600"/>
          <w:kern w:val="0"/>
          <w:sz w:val="17"/>
          <w:szCs w:val="17"/>
          <w14:ligatures w14:val="none"/>
        </w:rPr>
        <w:t>&lt;-</w:t>
      </w:r>
      <w:r w:rsidRPr="00993083">
        <w:rPr>
          <w:rFonts w:ascii="Consolas" w:eastAsia="等线" w:hAnsi="Consolas" w:cs="Courier New"/>
          <w:color w:val="000000"/>
          <w:kern w:val="0"/>
          <w:sz w:val="17"/>
          <w:szCs w:val="17"/>
          <w14:ligatures w14:val="none"/>
        </w:rPr>
        <w:t xml:space="preserve"> cbind</w:t>
      </w:r>
      <w:r w:rsidRPr="00993083">
        <w:rPr>
          <w:rFonts w:ascii="Consolas" w:eastAsia="等线" w:hAnsi="Consolas" w:cs="Courier New"/>
          <w:color w:val="666600"/>
          <w:kern w:val="0"/>
          <w:sz w:val="17"/>
          <w:szCs w:val="17"/>
          <w14:ligatures w14:val="none"/>
        </w:rPr>
        <w:t>(</w:t>
      </w:r>
      <w:r w:rsidRPr="00993083">
        <w:rPr>
          <w:rFonts w:ascii="Consolas" w:eastAsia="等线" w:hAnsi="Consolas" w:cs="Courier New"/>
          <w:color w:val="000000"/>
          <w:kern w:val="0"/>
          <w:sz w:val="17"/>
          <w:szCs w:val="17"/>
          <w14:ligatures w14:val="none"/>
        </w:rPr>
        <w:t>y1</w:t>
      </w:r>
      <w:r w:rsidRPr="00993083">
        <w:rPr>
          <w:rFonts w:ascii="Consolas" w:eastAsia="等线" w:hAnsi="Consolas" w:cs="Courier New"/>
          <w:color w:val="666600"/>
          <w:kern w:val="0"/>
          <w:sz w:val="17"/>
          <w:szCs w:val="17"/>
          <w14:ligatures w14:val="none"/>
        </w:rPr>
        <w:t>,</w:t>
      </w:r>
      <w:r w:rsidRPr="00993083">
        <w:rPr>
          <w:rFonts w:ascii="Consolas" w:eastAsia="等线" w:hAnsi="Consolas" w:cs="Courier New"/>
          <w:color w:val="000000"/>
          <w:kern w:val="0"/>
          <w:sz w:val="17"/>
          <w:szCs w:val="17"/>
          <w14:ligatures w14:val="none"/>
        </w:rPr>
        <w:t xml:space="preserve"> y2</w:t>
      </w:r>
      <w:r w:rsidRPr="00993083">
        <w:rPr>
          <w:rFonts w:ascii="Consolas" w:eastAsia="等线" w:hAnsi="Consolas" w:cs="Courier New"/>
          <w:color w:val="666600"/>
          <w:kern w:val="0"/>
          <w:sz w:val="17"/>
          <w:szCs w:val="17"/>
          <w14:ligatures w14:val="none"/>
        </w:rPr>
        <w:t>,</w:t>
      </w:r>
      <w:r w:rsidRPr="00993083">
        <w:rPr>
          <w:rFonts w:ascii="Consolas" w:eastAsia="等线" w:hAnsi="Consolas" w:cs="Courier New"/>
          <w:color w:val="000000"/>
          <w:kern w:val="0"/>
          <w:sz w:val="17"/>
          <w:szCs w:val="17"/>
          <w14:ligatures w14:val="none"/>
        </w:rPr>
        <w:t xml:space="preserve"> y3</w:t>
      </w:r>
      <w:r w:rsidRPr="00993083">
        <w:rPr>
          <w:rFonts w:ascii="Consolas" w:eastAsia="等线" w:hAnsi="Consolas" w:cs="Courier New"/>
          <w:color w:val="666600"/>
          <w:kern w:val="0"/>
          <w:sz w:val="17"/>
          <w:szCs w:val="17"/>
          <w14:ligatures w14:val="none"/>
        </w:rPr>
        <w:t>)</w:t>
      </w:r>
      <w:r w:rsidRPr="00993083">
        <w:rPr>
          <w:rFonts w:ascii="Consolas" w:eastAsia="等线" w:hAnsi="Consolas" w:cs="Courier New"/>
          <w:color w:val="000000"/>
          <w:kern w:val="0"/>
          <w:sz w:val="17"/>
          <w:szCs w:val="17"/>
          <w14:ligatures w14:val="none"/>
        </w:rPr>
        <w:t xml:space="preserve">  </w:t>
      </w:r>
    </w:p>
    <w:p w14:paraId="52B46E90" w14:textId="77777777" w:rsidR="00993083" w:rsidRPr="00993083" w:rsidRDefault="00993083" w:rsidP="00993083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等线" w:hAnsi="Consolas" w:cs="Courier New"/>
          <w:kern w:val="0"/>
          <w:sz w:val="17"/>
          <w:szCs w:val="17"/>
          <w14:ligatures w14:val="none"/>
        </w:rPr>
      </w:pPr>
      <w:r w:rsidRPr="00993083">
        <w:rPr>
          <w:rFonts w:ascii="Consolas" w:eastAsia="等线" w:hAnsi="Consolas" w:cs="Courier New"/>
          <w:color w:val="666600"/>
          <w:kern w:val="0"/>
          <w:sz w:val="17"/>
          <w:szCs w:val="17"/>
          <w14:ligatures w14:val="none"/>
        </w:rPr>
        <w:t>&gt;</w:t>
      </w:r>
      <w:r w:rsidRPr="00993083">
        <w:rPr>
          <w:rFonts w:ascii="Consolas" w:eastAsia="等线" w:hAnsi="Consolas" w:cs="Courier New"/>
          <w:color w:val="000000"/>
          <w:kern w:val="0"/>
          <w:sz w:val="17"/>
          <w:szCs w:val="17"/>
          <w14:ligatures w14:val="none"/>
        </w:rPr>
        <w:t xml:space="preserve"> n </w:t>
      </w:r>
      <w:r w:rsidRPr="00993083">
        <w:rPr>
          <w:rFonts w:ascii="Consolas" w:eastAsia="等线" w:hAnsi="Consolas" w:cs="Courier New"/>
          <w:color w:val="666600"/>
          <w:kern w:val="0"/>
          <w:sz w:val="17"/>
          <w:szCs w:val="17"/>
          <w14:ligatures w14:val="none"/>
        </w:rPr>
        <w:t>&lt;-</w:t>
      </w:r>
      <w:r w:rsidRPr="00993083">
        <w:rPr>
          <w:rFonts w:ascii="Consolas" w:eastAsia="等线" w:hAnsi="Consolas" w:cs="Courier New"/>
          <w:color w:val="000000"/>
          <w:kern w:val="0"/>
          <w:sz w:val="17"/>
          <w:szCs w:val="17"/>
          <w14:ligatures w14:val="none"/>
        </w:rPr>
        <w:t xml:space="preserve"> nrow</w:t>
      </w:r>
      <w:r w:rsidRPr="00993083">
        <w:rPr>
          <w:rFonts w:ascii="Consolas" w:eastAsia="等线" w:hAnsi="Consolas" w:cs="Courier New"/>
          <w:color w:val="666600"/>
          <w:kern w:val="0"/>
          <w:sz w:val="17"/>
          <w:szCs w:val="17"/>
          <w14:ligatures w14:val="none"/>
        </w:rPr>
        <w:t>(</w:t>
      </w:r>
      <w:r w:rsidRPr="00993083">
        <w:rPr>
          <w:rFonts w:ascii="Consolas" w:eastAsia="等线" w:hAnsi="Consolas" w:cs="Courier New"/>
          <w:color w:val="000000"/>
          <w:kern w:val="0"/>
          <w:sz w:val="17"/>
          <w:szCs w:val="17"/>
          <w14:ligatures w14:val="none"/>
        </w:rPr>
        <w:t>Y</w:t>
      </w:r>
      <w:r w:rsidRPr="00993083">
        <w:rPr>
          <w:rFonts w:ascii="Consolas" w:eastAsia="等线" w:hAnsi="Consolas" w:cs="Courier New"/>
          <w:color w:val="666600"/>
          <w:kern w:val="0"/>
          <w:sz w:val="17"/>
          <w:szCs w:val="17"/>
          <w14:ligatures w14:val="none"/>
        </w:rPr>
        <w:t>)</w:t>
      </w:r>
    </w:p>
    <w:p w14:paraId="6F027814" w14:textId="77777777" w:rsidR="00993083" w:rsidRPr="00993083" w:rsidRDefault="00993083" w:rsidP="00993083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等线" w:hAnsi="Consolas" w:cs="Courier New"/>
          <w:kern w:val="0"/>
          <w:sz w:val="17"/>
          <w:szCs w:val="17"/>
          <w14:ligatures w14:val="none"/>
        </w:rPr>
      </w:pPr>
      <w:r w:rsidRPr="00993083">
        <w:rPr>
          <w:rFonts w:ascii="Consolas" w:eastAsia="等线" w:hAnsi="Consolas" w:cs="Courier New"/>
          <w:color w:val="666600"/>
          <w:kern w:val="0"/>
          <w:sz w:val="17"/>
          <w:szCs w:val="17"/>
          <w14:ligatures w14:val="none"/>
        </w:rPr>
        <w:t>&gt;</w:t>
      </w:r>
      <w:r w:rsidRPr="00993083">
        <w:rPr>
          <w:rFonts w:ascii="Consolas" w:eastAsia="等线" w:hAnsi="Consolas" w:cs="Courier New"/>
          <w:color w:val="000000"/>
          <w:kern w:val="0"/>
          <w:sz w:val="17"/>
          <w:szCs w:val="17"/>
          <w14:ligatures w14:val="none"/>
        </w:rPr>
        <w:t xml:space="preserve"> </w:t>
      </w:r>
    </w:p>
    <w:p w14:paraId="4CC59B70" w14:textId="77777777" w:rsidR="00993083" w:rsidRPr="00993083" w:rsidRDefault="00993083" w:rsidP="00993083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等线" w:hAnsi="Consolas" w:cs="Courier New"/>
          <w:kern w:val="0"/>
          <w:sz w:val="17"/>
          <w:szCs w:val="17"/>
          <w14:ligatures w14:val="none"/>
        </w:rPr>
      </w:pPr>
      <w:r w:rsidRPr="00993083">
        <w:rPr>
          <w:rFonts w:ascii="Consolas" w:eastAsia="等线" w:hAnsi="Consolas" w:cs="Courier New"/>
          <w:color w:val="666600"/>
          <w:kern w:val="0"/>
          <w:sz w:val="17"/>
          <w:szCs w:val="17"/>
          <w14:ligatures w14:val="none"/>
        </w:rPr>
        <w:t>&gt;</w:t>
      </w:r>
      <w:r w:rsidRPr="00993083">
        <w:rPr>
          <w:rFonts w:ascii="Consolas" w:eastAsia="等线" w:hAnsi="Consolas" w:cs="Courier New"/>
          <w:color w:val="000000"/>
          <w:kern w:val="0"/>
          <w:sz w:val="17"/>
          <w:szCs w:val="17"/>
          <w14:ligatures w14:val="none"/>
        </w:rPr>
        <w:t xml:space="preserve"> </w:t>
      </w:r>
      <w:r w:rsidRPr="00993083">
        <w:rPr>
          <w:rFonts w:ascii="Consolas" w:eastAsia="等线" w:hAnsi="Consolas" w:cs="Courier New"/>
          <w:color w:val="880000"/>
          <w:kern w:val="0"/>
          <w:sz w:val="17"/>
          <w:szCs w:val="17"/>
          <w14:ligatures w14:val="none"/>
        </w:rPr>
        <w:t xml:space="preserve"># </w:t>
      </w:r>
      <w:r w:rsidRPr="00993083">
        <w:rPr>
          <w:rFonts w:ascii="Consolas" w:eastAsia="等线" w:hAnsi="Consolas" w:cs="Courier New" w:hint="eastAsia"/>
          <w:color w:val="880000"/>
          <w:kern w:val="0"/>
          <w:sz w:val="17"/>
          <w:szCs w:val="17"/>
          <w14:ligatures w14:val="none"/>
        </w:rPr>
        <w:t>计算协方差矩阵</w:t>
      </w:r>
      <w:r w:rsidRPr="00993083">
        <w:rPr>
          <w:rFonts w:ascii="Consolas" w:eastAsia="等线" w:hAnsi="Consolas" w:cs="Courier New"/>
          <w:color w:val="880000"/>
          <w:kern w:val="0"/>
          <w:sz w:val="17"/>
          <w:szCs w:val="17"/>
          <w14:ligatures w14:val="none"/>
        </w:rPr>
        <w:t xml:space="preserve"> S</w:t>
      </w:r>
    </w:p>
    <w:p w14:paraId="53E90169" w14:textId="77777777" w:rsidR="00993083" w:rsidRPr="00993083" w:rsidRDefault="00993083" w:rsidP="00993083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等线" w:hAnsi="Consolas" w:cs="Courier New"/>
          <w:kern w:val="0"/>
          <w:sz w:val="17"/>
          <w:szCs w:val="17"/>
          <w14:ligatures w14:val="none"/>
        </w:rPr>
      </w:pPr>
      <w:r w:rsidRPr="00993083">
        <w:rPr>
          <w:rFonts w:ascii="Consolas" w:eastAsia="等线" w:hAnsi="Consolas" w:cs="Courier New"/>
          <w:color w:val="666600"/>
          <w:kern w:val="0"/>
          <w:sz w:val="17"/>
          <w:szCs w:val="17"/>
          <w14:ligatures w14:val="none"/>
        </w:rPr>
        <w:t>&gt;</w:t>
      </w:r>
      <w:r w:rsidRPr="00993083">
        <w:rPr>
          <w:rFonts w:ascii="Consolas" w:eastAsia="等线" w:hAnsi="Consolas" w:cs="Courier New"/>
          <w:color w:val="000000"/>
          <w:kern w:val="0"/>
          <w:sz w:val="17"/>
          <w:szCs w:val="17"/>
          <w14:ligatures w14:val="none"/>
        </w:rPr>
        <w:t xml:space="preserve"> J </w:t>
      </w:r>
      <w:r w:rsidRPr="00993083">
        <w:rPr>
          <w:rFonts w:ascii="Consolas" w:eastAsia="等线" w:hAnsi="Consolas" w:cs="Courier New"/>
          <w:color w:val="666600"/>
          <w:kern w:val="0"/>
          <w:sz w:val="17"/>
          <w:szCs w:val="17"/>
          <w14:ligatures w14:val="none"/>
        </w:rPr>
        <w:t>&lt;-</w:t>
      </w:r>
      <w:r w:rsidRPr="00993083">
        <w:rPr>
          <w:rFonts w:ascii="Consolas" w:eastAsia="等线" w:hAnsi="Consolas" w:cs="Courier New"/>
          <w:color w:val="000000"/>
          <w:kern w:val="0"/>
          <w:sz w:val="17"/>
          <w:szCs w:val="17"/>
          <w14:ligatures w14:val="none"/>
        </w:rPr>
        <w:t xml:space="preserve"> matrix</w:t>
      </w:r>
      <w:r w:rsidRPr="00993083">
        <w:rPr>
          <w:rFonts w:ascii="Consolas" w:eastAsia="等线" w:hAnsi="Consolas" w:cs="Courier New"/>
          <w:color w:val="666600"/>
          <w:kern w:val="0"/>
          <w:sz w:val="17"/>
          <w:szCs w:val="17"/>
          <w14:ligatures w14:val="none"/>
        </w:rPr>
        <w:t>(</w:t>
      </w:r>
      <w:r w:rsidRPr="00993083">
        <w:rPr>
          <w:rFonts w:ascii="Consolas" w:eastAsia="等线" w:hAnsi="Consolas" w:cs="Courier New"/>
          <w:color w:val="006666"/>
          <w:kern w:val="0"/>
          <w:sz w:val="17"/>
          <w:szCs w:val="17"/>
          <w14:ligatures w14:val="none"/>
        </w:rPr>
        <w:t>1</w:t>
      </w:r>
      <w:r w:rsidRPr="00993083">
        <w:rPr>
          <w:rFonts w:ascii="Consolas" w:eastAsia="等线" w:hAnsi="Consolas" w:cs="Courier New"/>
          <w:color w:val="666600"/>
          <w:kern w:val="0"/>
          <w:sz w:val="17"/>
          <w:szCs w:val="17"/>
          <w14:ligatures w14:val="none"/>
        </w:rPr>
        <w:t>,</w:t>
      </w:r>
      <w:r w:rsidRPr="00993083">
        <w:rPr>
          <w:rFonts w:ascii="Consolas" w:eastAsia="等线" w:hAnsi="Consolas" w:cs="Courier New"/>
          <w:color w:val="000000"/>
          <w:kern w:val="0"/>
          <w:sz w:val="17"/>
          <w:szCs w:val="17"/>
          <w14:ligatures w14:val="none"/>
        </w:rPr>
        <w:t xml:space="preserve"> n</w:t>
      </w:r>
      <w:r w:rsidRPr="00993083">
        <w:rPr>
          <w:rFonts w:ascii="Consolas" w:eastAsia="等线" w:hAnsi="Consolas" w:cs="Courier New"/>
          <w:color w:val="666600"/>
          <w:kern w:val="0"/>
          <w:sz w:val="17"/>
          <w:szCs w:val="17"/>
          <w14:ligatures w14:val="none"/>
        </w:rPr>
        <w:t>,</w:t>
      </w:r>
      <w:r w:rsidRPr="00993083">
        <w:rPr>
          <w:rFonts w:ascii="Consolas" w:eastAsia="等线" w:hAnsi="Consolas" w:cs="Courier New"/>
          <w:color w:val="000000"/>
          <w:kern w:val="0"/>
          <w:sz w:val="17"/>
          <w:szCs w:val="17"/>
          <w14:ligatures w14:val="none"/>
        </w:rPr>
        <w:t xml:space="preserve"> n</w:t>
      </w:r>
      <w:r w:rsidRPr="00993083">
        <w:rPr>
          <w:rFonts w:ascii="Consolas" w:eastAsia="等线" w:hAnsi="Consolas" w:cs="Courier New"/>
          <w:color w:val="666600"/>
          <w:kern w:val="0"/>
          <w:sz w:val="17"/>
          <w:szCs w:val="17"/>
          <w14:ligatures w14:val="none"/>
        </w:rPr>
        <w:t>)</w:t>
      </w:r>
      <w:r w:rsidRPr="00993083">
        <w:rPr>
          <w:rFonts w:ascii="Consolas" w:eastAsia="等线" w:hAnsi="Consolas" w:cs="Courier New"/>
          <w:color w:val="000000"/>
          <w:kern w:val="0"/>
          <w:sz w:val="17"/>
          <w:szCs w:val="17"/>
          <w14:ligatures w14:val="none"/>
        </w:rPr>
        <w:t xml:space="preserve">  </w:t>
      </w:r>
      <w:r w:rsidRPr="00993083">
        <w:rPr>
          <w:rFonts w:ascii="Consolas" w:eastAsia="等线" w:hAnsi="Consolas" w:cs="Courier New"/>
          <w:color w:val="880000"/>
          <w:kern w:val="0"/>
          <w:sz w:val="17"/>
          <w:szCs w:val="17"/>
          <w14:ligatures w14:val="none"/>
        </w:rPr>
        <w:t xml:space="preserve"># </w:t>
      </w:r>
      <w:r w:rsidRPr="00993083">
        <w:rPr>
          <w:rFonts w:ascii="Consolas" w:eastAsia="等线" w:hAnsi="Consolas" w:cs="Courier New" w:hint="eastAsia"/>
          <w:color w:val="880000"/>
          <w:kern w:val="0"/>
          <w:sz w:val="17"/>
          <w:szCs w:val="17"/>
          <w14:ligatures w14:val="none"/>
        </w:rPr>
        <w:t>全</w:t>
      </w:r>
      <w:r w:rsidRPr="00993083">
        <w:rPr>
          <w:rFonts w:ascii="Consolas" w:eastAsia="等线" w:hAnsi="Consolas" w:cs="Courier New"/>
          <w:color w:val="880000"/>
          <w:kern w:val="0"/>
          <w:sz w:val="17"/>
          <w:szCs w:val="17"/>
          <w14:ligatures w14:val="none"/>
        </w:rPr>
        <w:t xml:space="preserve"> 1 </w:t>
      </w:r>
      <w:r w:rsidRPr="00993083">
        <w:rPr>
          <w:rFonts w:ascii="Consolas" w:eastAsia="等线" w:hAnsi="Consolas" w:cs="Courier New" w:hint="eastAsia"/>
          <w:color w:val="880000"/>
          <w:kern w:val="0"/>
          <w:sz w:val="17"/>
          <w:szCs w:val="17"/>
          <w14:ligatures w14:val="none"/>
        </w:rPr>
        <w:t>矩阵</w:t>
      </w:r>
    </w:p>
    <w:p w14:paraId="2CE7FE4D" w14:textId="77777777" w:rsidR="00993083" w:rsidRPr="00993083" w:rsidRDefault="00993083" w:rsidP="00993083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等线" w:hAnsi="Consolas" w:cs="Courier New"/>
          <w:kern w:val="0"/>
          <w:sz w:val="17"/>
          <w:szCs w:val="17"/>
          <w14:ligatures w14:val="none"/>
        </w:rPr>
      </w:pPr>
      <w:r w:rsidRPr="00993083">
        <w:rPr>
          <w:rFonts w:ascii="Consolas" w:eastAsia="等线" w:hAnsi="Consolas" w:cs="Courier New"/>
          <w:color w:val="666600"/>
          <w:kern w:val="0"/>
          <w:sz w:val="17"/>
          <w:szCs w:val="17"/>
          <w14:ligatures w14:val="none"/>
        </w:rPr>
        <w:t>&gt;</w:t>
      </w:r>
      <w:r w:rsidRPr="00993083">
        <w:rPr>
          <w:rFonts w:ascii="Consolas" w:eastAsia="等线" w:hAnsi="Consolas" w:cs="Courier New"/>
          <w:color w:val="000000"/>
          <w:kern w:val="0"/>
          <w:sz w:val="17"/>
          <w:szCs w:val="17"/>
          <w14:ligatures w14:val="none"/>
        </w:rPr>
        <w:t xml:space="preserve"> I </w:t>
      </w:r>
      <w:r w:rsidRPr="00993083">
        <w:rPr>
          <w:rFonts w:ascii="Consolas" w:eastAsia="等线" w:hAnsi="Consolas" w:cs="Courier New"/>
          <w:color w:val="666600"/>
          <w:kern w:val="0"/>
          <w:sz w:val="17"/>
          <w:szCs w:val="17"/>
          <w14:ligatures w14:val="none"/>
        </w:rPr>
        <w:t>&lt;-</w:t>
      </w:r>
      <w:r w:rsidRPr="00993083">
        <w:rPr>
          <w:rFonts w:ascii="Consolas" w:eastAsia="等线" w:hAnsi="Consolas" w:cs="Courier New"/>
          <w:color w:val="000000"/>
          <w:kern w:val="0"/>
          <w:sz w:val="17"/>
          <w:szCs w:val="17"/>
          <w14:ligatures w14:val="none"/>
        </w:rPr>
        <w:t xml:space="preserve"> diag</w:t>
      </w:r>
      <w:r w:rsidRPr="00993083">
        <w:rPr>
          <w:rFonts w:ascii="Consolas" w:eastAsia="等线" w:hAnsi="Consolas" w:cs="Courier New"/>
          <w:color w:val="666600"/>
          <w:kern w:val="0"/>
          <w:sz w:val="17"/>
          <w:szCs w:val="17"/>
          <w14:ligatures w14:val="none"/>
        </w:rPr>
        <w:t>(</w:t>
      </w:r>
      <w:r w:rsidRPr="00993083">
        <w:rPr>
          <w:rFonts w:ascii="Consolas" w:eastAsia="等线" w:hAnsi="Consolas" w:cs="Courier New"/>
          <w:color w:val="000000"/>
          <w:kern w:val="0"/>
          <w:sz w:val="17"/>
          <w:szCs w:val="17"/>
          <w14:ligatures w14:val="none"/>
        </w:rPr>
        <w:t>n</w:t>
      </w:r>
      <w:r w:rsidRPr="00993083">
        <w:rPr>
          <w:rFonts w:ascii="Consolas" w:eastAsia="等线" w:hAnsi="Consolas" w:cs="Courier New"/>
          <w:color w:val="666600"/>
          <w:kern w:val="0"/>
          <w:sz w:val="17"/>
          <w:szCs w:val="17"/>
          <w14:ligatures w14:val="none"/>
        </w:rPr>
        <w:t>)</w:t>
      </w:r>
      <w:r w:rsidRPr="00993083">
        <w:rPr>
          <w:rFonts w:ascii="Consolas" w:eastAsia="等线" w:hAnsi="Consolas" w:cs="Courier New"/>
          <w:color w:val="000000"/>
          <w:kern w:val="0"/>
          <w:sz w:val="17"/>
          <w:szCs w:val="17"/>
          <w14:ligatures w14:val="none"/>
        </w:rPr>
        <w:t xml:space="preserve">  </w:t>
      </w:r>
      <w:r w:rsidRPr="00993083">
        <w:rPr>
          <w:rFonts w:ascii="Consolas" w:eastAsia="等线" w:hAnsi="Consolas" w:cs="Courier New"/>
          <w:color w:val="880000"/>
          <w:kern w:val="0"/>
          <w:sz w:val="17"/>
          <w:szCs w:val="17"/>
          <w14:ligatures w14:val="none"/>
        </w:rPr>
        <w:t xml:space="preserve"># </w:t>
      </w:r>
      <w:r w:rsidRPr="00993083">
        <w:rPr>
          <w:rFonts w:ascii="Consolas" w:eastAsia="等线" w:hAnsi="Consolas" w:cs="Courier New" w:hint="eastAsia"/>
          <w:color w:val="880000"/>
          <w:kern w:val="0"/>
          <w:sz w:val="17"/>
          <w:szCs w:val="17"/>
          <w14:ligatures w14:val="none"/>
        </w:rPr>
        <w:t>单位矩阵</w:t>
      </w:r>
    </w:p>
    <w:p w14:paraId="5B138BB0" w14:textId="77777777" w:rsidR="00993083" w:rsidRPr="00993083" w:rsidRDefault="00993083" w:rsidP="00993083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等线" w:hAnsi="Consolas" w:cs="Courier New"/>
          <w:kern w:val="0"/>
          <w:sz w:val="17"/>
          <w:szCs w:val="17"/>
          <w14:ligatures w14:val="none"/>
        </w:rPr>
      </w:pPr>
      <w:r w:rsidRPr="00993083">
        <w:rPr>
          <w:rFonts w:ascii="Consolas" w:eastAsia="等线" w:hAnsi="Consolas" w:cs="Courier New"/>
          <w:color w:val="666600"/>
          <w:kern w:val="0"/>
          <w:sz w:val="17"/>
          <w:szCs w:val="17"/>
          <w14:ligatures w14:val="none"/>
        </w:rPr>
        <w:t>&gt;</w:t>
      </w:r>
      <w:r w:rsidRPr="00993083">
        <w:rPr>
          <w:rFonts w:ascii="Consolas" w:eastAsia="等线" w:hAnsi="Consolas" w:cs="Courier New"/>
          <w:color w:val="000000"/>
          <w:kern w:val="0"/>
          <w:sz w:val="17"/>
          <w:szCs w:val="17"/>
          <w14:ligatures w14:val="none"/>
        </w:rPr>
        <w:t xml:space="preserve"> H </w:t>
      </w:r>
      <w:r w:rsidRPr="00993083">
        <w:rPr>
          <w:rFonts w:ascii="Consolas" w:eastAsia="等线" w:hAnsi="Consolas" w:cs="Courier New"/>
          <w:color w:val="666600"/>
          <w:kern w:val="0"/>
          <w:sz w:val="17"/>
          <w:szCs w:val="17"/>
          <w14:ligatures w14:val="none"/>
        </w:rPr>
        <w:t>&lt;-</w:t>
      </w:r>
      <w:r w:rsidRPr="00993083">
        <w:rPr>
          <w:rFonts w:ascii="Consolas" w:eastAsia="等线" w:hAnsi="Consolas" w:cs="Courier New"/>
          <w:color w:val="000000"/>
          <w:kern w:val="0"/>
          <w:sz w:val="17"/>
          <w:szCs w:val="17"/>
          <w14:ligatures w14:val="none"/>
        </w:rPr>
        <w:t xml:space="preserve"> I </w:t>
      </w:r>
      <w:r w:rsidRPr="00993083">
        <w:rPr>
          <w:rFonts w:ascii="Consolas" w:eastAsia="等线" w:hAnsi="Consolas" w:cs="Courier New"/>
          <w:color w:val="666600"/>
          <w:kern w:val="0"/>
          <w:sz w:val="17"/>
          <w:szCs w:val="17"/>
          <w14:ligatures w14:val="none"/>
        </w:rPr>
        <w:t>-</w:t>
      </w:r>
      <w:r w:rsidRPr="00993083">
        <w:rPr>
          <w:rFonts w:ascii="Consolas" w:eastAsia="等线" w:hAnsi="Consolas" w:cs="Courier New"/>
          <w:color w:val="000000"/>
          <w:kern w:val="0"/>
          <w:sz w:val="17"/>
          <w:szCs w:val="17"/>
          <w14:ligatures w14:val="none"/>
        </w:rPr>
        <w:t xml:space="preserve"> </w:t>
      </w:r>
      <w:r w:rsidRPr="00993083">
        <w:rPr>
          <w:rFonts w:ascii="Consolas" w:eastAsia="等线" w:hAnsi="Consolas" w:cs="Courier New"/>
          <w:color w:val="666600"/>
          <w:kern w:val="0"/>
          <w:sz w:val="17"/>
          <w:szCs w:val="17"/>
          <w14:ligatures w14:val="none"/>
        </w:rPr>
        <w:t>(</w:t>
      </w:r>
      <w:r w:rsidRPr="00993083">
        <w:rPr>
          <w:rFonts w:ascii="Consolas" w:eastAsia="等线" w:hAnsi="Consolas" w:cs="Courier New"/>
          <w:color w:val="006666"/>
          <w:kern w:val="0"/>
          <w:sz w:val="17"/>
          <w:szCs w:val="17"/>
          <w14:ligatures w14:val="none"/>
        </w:rPr>
        <w:t>1</w:t>
      </w:r>
      <w:r w:rsidRPr="00993083">
        <w:rPr>
          <w:rFonts w:ascii="Consolas" w:eastAsia="等线" w:hAnsi="Consolas" w:cs="Courier New"/>
          <w:color w:val="666600"/>
          <w:kern w:val="0"/>
          <w:sz w:val="17"/>
          <w:szCs w:val="17"/>
          <w14:ligatures w14:val="none"/>
        </w:rPr>
        <w:t>/</w:t>
      </w:r>
      <w:r w:rsidRPr="00993083">
        <w:rPr>
          <w:rFonts w:ascii="Consolas" w:eastAsia="等线" w:hAnsi="Consolas" w:cs="Courier New"/>
          <w:color w:val="000000"/>
          <w:kern w:val="0"/>
          <w:sz w:val="17"/>
          <w:szCs w:val="17"/>
          <w14:ligatures w14:val="none"/>
        </w:rPr>
        <w:t>n</w:t>
      </w:r>
      <w:r w:rsidRPr="00993083">
        <w:rPr>
          <w:rFonts w:ascii="Consolas" w:eastAsia="等线" w:hAnsi="Consolas" w:cs="Courier New"/>
          <w:color w:val="666600"/>
          <w:kern w:val="0"/>
          <w:sz w:val="17"/>
          <w:szCs w:val="17"/>
          <w14:ligatures w14:val="none"/>
        </w:rPr>
        <w:t>)</w:t>
      </w:r>
      <w:r w:rsidRPr="00993083">
        <w:rPr>
          <w:rFonts w:ascii="Consolas" w:eastAsia="等线" w:hAnsi="Consolas" w:cs="Courier New"/>
          <w:color w:val="000000"/>
          <w:kern w:val="0"/>
          <w:sz w:val="17"/>
          <w:szCs w:val="17"/>
          <w14:ligatures w14:val="none"/>
        </w:rPr>
        <w:t xml:space="preserve"> </w:t>
      </w:r>
      <w:r w:rsidRPr="00993083">
        <w:rPr>
          <w:rFonts w:ascii="Consolas" w:eastAsia="等线" w:hAnsi="Consolas" w:cs="Courier New"/>
          <w:color w:val="666600"/>
          <w:kern w:val="0"/>
          <w:sz w:val="17"/>
          <w:szCs w:val="17"/>
          <w14:ligatures w14:val="none"/>
        </w:rPr>
        <w:t>*</w:t>
      </w:r>
      <w:r w:rsidRPr="00993083">
        <w:rPr>
          <w:rFonts w:ascii="Consolas" w:eastAsia="等线" w:hAnsi="Consolas" w:cs="Courier New"/>
          <w:color w:val="000000"/>
          <w:kern w:val="0"/>
          <w:sz w:val="17"/>
          <w:szCs w:val="17"/>
          <w14:ligatures w14:val="none"/>
        </w:rPr>
        <w:t xml:space="preserve"> J  </w:t>
      </w:r>
    </w:p>
    <w:p w14:paraId="17E2D63A" w14:textId="77777777" w:rsidR="00993083" w:rsidRPr="00993083" w:rsidRDefault="00993083" w:rsidP="00993083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等线" w:hAnsi="Consolas" w:cs="Courier New"/>
          <w:kern w:val="0"/>
          <w:sz w:val="17"/>
          <w:szCs w:val="17"/>
          <w14:ligatures w14:val="none"/>
        </w:rPr>
      </w:pPr>
      <w:r w:rsidRPr="00993083">
        <w:rPr>
          <w:rFonts w:ascii="Consolas" w:eastAsia="等线" w:hAnsi="Consolas" w:cs="Courier New"/>
          <w:color w:val="666600"/>
          <w:kern w:val="0"/>
          <w:sz w:val="17"/>
          <w:szCs w:val="17"/>
          <w14:ligatures w14:val="none"/>
        </w:rPr>
        <w:t>&gt;</w:t>
      </w:r>
      <w:r w:rsidRPr="00993083">
        <w:rPr>
          <w:rFonts w:ascii="Consolas" w:eastAsia="等线" w:hAnsi="Consolas" w:cs="Courier New"/>
          <w:color w:val="000000"/>
          <w:kern w:val="0"/>
          <w:sz w:val="17"/>
          <w:szCs w:val="17"/>
          <w14:ligatures w14:val="none"/>
        </w:rPr>
        <w:t xml:space="preserve"> S </w:t>
      </w:r>
      <w:r w:rsidRPr="00993083">
        <w:rPr>
          <w:rFonts w:ascii="Consolas" w:eastAsia="等线" w:hAnsi="Consolas" w:cs="Courier New"/>
          <w:color w:val="666600"/>
          <w:kern w:val="0"/>
          <w:sz w:val="17"/>
          <w:szCs w:val="17"/>
          <w14:ligatures w14:val="none"/>
        </w:rPr>
        <w:t>&lt;-</w:t>
      </w:r>
      <w:r w:rsidRPr="00993083">
        <w:rPr>
          <w:rFonts w:ascii="Consolas" w:eastAsia="等线" w:hAnsi="Consolas" w:cs="Courier New"/>
          <w:color w:val="000000"/>
          <w:kern w:val="0"/>
          <w:sz w:val="17"/>
          <w:szCs w:val="17"/>
          <w14:ligatures w14:val="none"/>
        </w:rPr>
        <w:t xml:space="preserve"> </w:t>
      </w:r>
      <w:r w:rsidRPr="00993083">
        <w:rPr>
          <w:rFonts w:ascii="Consolas" w:eastAsia="等线" w:hAnsi="Consolas" w:cs="Courier New"/>
          <w:color w:val="666600"/>
          <w:kern w:val="0"/>
          <w:sz w:val="17"/>
          <w:szCs w:val="17"/>
          <w14:ligatures w14:val="none"/>
        </w:rPr>
        <w:t>(</w:t>
      </w:r>
      <w:r w:rsidRPr="00993083">
        <w:rPr>
          <w:rFonts w:ascii="Consolas" w:eastAsia="等线" w:hAnsi="Consolas" w:cs="Courier New"/>
          <w:color w:val="006666"/>
          <w:kern w:val="0"/>
          <w:sz w:val="17"/>
          <w:szCs w:val="17"/>
          <w14:ligatures w14:val="none"/>
        </w:rPr>
        <w:t>1</w:t>
      </w:r>
      <w:r w:rsidRPr="00993083">
        <w:rPr>
          <w:rFonts w:ascii="Consolas" w:eastAsia="等线" w:hAnsi="Consolas" w:cs="Courier New"/>
          <w:color w:val="000000"/>
          <w:kern w:val="0"/>
          <w:sz w:val="17"/>
          <w:szCs w:val="17"/>
          <w14:ligatures w14:val="none"/>
        </w:rPr>
        <w:t xml:space="preserve"> </w:t>
      </w:r>
      <w:r w:rsidRPr="00993083">
        <w:rPr>
          <w:rFonts w:ascii="Consolas" w:eastAsia="等线" w:hAnsi="Consolas" w:cs="Courier New"/>
          <w:color w:val="666600"/>
          <w:kern w:val="0"/>
          <w:sz w:val="17"/>
          <w:szCs w:val="17"/>
          <w14:ligatures w14:val="none"/>
        </w:rPr>
        <w:t>/</w:t>
      </w:r>
      <w:r w:rsidRPr="00993083">
        <w:rPr>
          <w:rFonts w:ascii="Consolas" w:eastAsia="等线" w:hAnsi="Consolas" w:cs="Courier New"/>
          <w:color w:val="000000"/>
          <w:kern w:val="0"/>
          <w:sz w:val="17"/>
          <w:szCs w:val="17"/>
          <w14:ligatures w14:val="none"/>
        </w:rPr>
        <w:t xml:space="preserve"> </w:t>
      </w:r>
      <w:r w:rsidRPr="00993083">
        <w:rPr>
          <w:rFonts w:ascii="Consolas" w:eastAsia="等线" w:hAnsi="Consolas" w:cs="Courier New"/>
          <w:color w:val="666600"/>
          <w:kern w:val="0"/>
          <w:sz w:val="17"/>
          <w:szCs w:val="17"/>
          <w14:ligatures w14:val="none"/>
        </w:rPr>
        <w:t>(</w:t>
      </w:r>
      <w:r w:rsidRPr="00993083">
        <w:rPr>
          <w:rFonts w:ascii="Consolas" w:eastAsia="等线" w:hAnsi="Consolas" w:cs="Courier New"/>
          <w:color w:val="000000"/>
          <w:kern w:val="0"/>
          <w:sz w:val="17"/>
          <w:szCs w:val="17"/>
          <w14:ligatures w14:val="none"/>
        </w:rPr>
        <w:t xml:space="preserve">n </w:t>
      </w:r>
      <w:r w:rsidRPr="00993083">
        <w:rPr>
          <w:rFonts w:ascii="Consolas" w:eastAsia="等线" w:hAnsi="Consolas" w:cs="Courier New"/>
          <w:color w:val="666600"/>
          <w:kern w:val="0"/>
          <w:sz w:val="17"/>
          <w:szCs w:val="17"/>
          <w14:ligatures w14:val="none"/>
        </w:rPr>
        <w:t>-</w:t>
      </w:r>
      <w:r w:rsidRPr="00993083">
        <w:rPr>
          <w:rFonts w:ascii="Consolas" w:eastAsia="等线" w:hAnsi="Consolas" w:cs="Courier New"/>
          <w:color w:val="000000"/>
          <w:kern w:val="0"/>
          <w:sz w:val="17"/>
          <w:szCs w:val="17"/>
          <w14:ligatures w14:val="none"/>
        </w:rPr>
        <w:t xml:space="preserve"> </w:t>
      </w:r>
      <w:r w:rsidRPr="00993083">
        <w:rPr>
          <w:rFonts w:ascii="Consolas" w:eastAsia="等线" w:hAnsi="Consolas" w:cs="Courier New"/>
          <w:color w:val="006666"/>
          <w:kern w:val="0"/>
          <w:sz w:val="17"/>
          <w:szCs w:val="17"/>
          <w14:ligatures w14:val="none"/>
        </w:rPr>
        <w:t>1</w:t>
      </w:r>
      <w:r w:rsidRPr="00993083">
        <w:rPr>
          <w:rFonts w:ascii="Consolas" w:eastAsia="等线" w:hAnsi="Consolas" w:cs="Courier New"/>
          <w:color w:val="666600"/>
          <w:kern w:val="0"/>
          <w:sz w:val="17"/>
          <w:szCs w:val="17"/>
          <w14:ligatures w14:val="none"/>
        </w:rPr>
        <w:t>))</w:t>
      </w:r>
      <w:r w:rsidRPr="00993083">
        <w:rPr>
          <w:rFonts w:ascii="Consolas" w:eastAsia="等线" w:hAnsi="Consolas" w:cs="Courier New"/>
          <w:color w:val="000000"/>
          <w:kern w:val="0"/>
          <w:sz w:val="17"/>
          <w:szCs w:val="17"/>
          <w14:ligatures w14:val="none"/>
        </w:rPr>
        <w:t xml:space="preserve"> </w:t>
      </w:r>
      <w:r w:rsidRPr="00993083">
        <w:rPr>
          <w:rFonts w:ascii="Consolas" w:eastAsia="等线" w:hAnsi="Consolas" w:cs="Courier New"/>
          <w:color w:val="666600"/>
          <w:kern w:val="0"/>
          <w:sz w:val="17"/>
          <w:szCs w:val="17"/>
          <w14:ligatures w14:val="none"/>
        </w:rPr>
        <w:t>*</w:t>
      </w:r>
      <w:r w:rsidRPr="00993083">
        <w:rPr>
          <w:rFonts w:ascii="Consolas" w:eastAsia="等线" w:hAnsi="Consolas" w:cs="Courier New"/>
          <w:color w:val="000000"/>
          <w:kern w:val="0"/>
          <w:sz w:val="17"/>
          <w:szCs w:val="17"/>
          <w14:ligatures w14:val="none"/>
        </w:rPr>
        <w:t xml:space="preserve"> t</w:t>
      </w:r>
      <w:r w:rsidRPr="00993083">
        <w:rPr>
          <w:rFonts w:ascii="Consolas" w:eastAsia="等线" w:hAnsi="Consolas" w:cs="Courier New"/>
          <w:color w:val="666600"/>
          <w:kern w:val="0"/>
          <w:sz w:val="17"/>
          <w:szCs w:val="17"/>
          <w14:ligatures w14:val="none"/>
        </w:rPr>
        <w:t>(</w:t>
      </w:r>
      <w:r w:rsidRPr="00993083">
        <w:rPr>
          <w:rFonts w:ascii="Consolas" w:eastAsia="等线" w:hAnsi="Consolas" w:cs="Courier New"/>
          <w:color w:val="000000"/>
          <w:kern w:val="0"/>
          <w:sz w:val="17"/>
          <w:szCs w:val="17"/>
          <w14:ligatures w14:val="none"/>
        </w:rPr>
        <w:t>Y</w:t>
      </w:r>
      <w:r w:rsidRPr="00993083">
        <w:rPr>
          <w:rFonts w:ascii="Consolas" w:eastAsia="等线" w:hAnsi="Consolas" w:cs="Courier New"/>
          <w:color w:val="666600"/>
          <w:kern w:val="0"/>
          <w:sz w:val="17"/>
          <w:szCs w:val="17"/>
          <w14:ligatures w14:val="none"/>
        </w:rPr>
        <w:t>)</w:t>
      </w:r>
      <w:r w:rsidRPr="00993083">
        <w:rPr>
          <w:rFonts w:ascii="Consolas" w:eastAsia="等线" w:hAnsi="Consolas" w:cs="Courier New"/>
          <w:color w:val="000000"/>
          <w:kern w:val="0"/>
          <w:sz w:val="17"/>
          <w:szCs w:val="17"/>
          <w14:ligatures w14:val="none"/>
        </w:rPr>
        <w:t xml:space="preserve"> </w:t>
      </w:r>
      <w:r w:rsidRPr="00993083">
        <w:rPr>
          <w:rFonts w:ascii="Consolas" w:eastAsia="等线" w:hAnsi="Consolas" w:cs="Courier New"/>
          <w:color w:val="666600"/>
          <w:kern w:val="0"/>
          <w:sz w:val="17"/>
          <w:szCs w:val="17"/>
          <w14:ligatures w14:val="none"/>
        </w:rPr>
        <w:t>%*%</w:t>
      </w:r>
      <w:r w:rsidRPr="00993083">
        <w:rPr>
          <w:rFonts w:ascii="Consolas" w:eastAsia="等线" w:hAnsi="Consolas" w:cs="Courier New"/>
          <w:color w:val="000000"/>
          <w:kern w:val="0"/>
          <w:sz w:val="17"/>
          <w:szCs w:val="17"/>
          <w14:ligatures w14:val="none"/>
        </w:rPr>
        <w:t xml:space="preserve"> H </w:t>
      </w:r>
      <w:r w:rsidRPr="00993083">
        <w:rPr>
          <w:rFonts w:ascii="Consolas" w:eastAsia="等线" w:hAnsi="Consolas" w:cs="Courier New"/>
          <w:color w:val="666600"/>
          <w:kern w:val="0"/>
          <w:sz w:val="17"/>
          <w:szCs w:val="17"/>
          <w14:ligatures w14:val="none"/>
        </w:rPr>
        <w:t>%*%</w:t>
      </w:r>
      <w:r w:rsidRPr="00993083">
        <w:rPr>
          <w:rFonts w:ascii="Consolas" w:eastAsia="等线" w:hAnsi="Consolas" w:cs="Courier New"/>
          <w:color w:val="000000"/>
          <w:kern w:val="0"/>
          <w:sz w:val="17"/>
          <w:szCs w:val="17"/>
          <w14:ligatures w14:val="none"/>
        </w:rPr>
        <w:t xml:space="preserve"> Y</w:t>
      </w:r>
    </w:p>
    <w:p w14:paraId="74412923" w14:textId="77777777" w:rsidR="00993083" w:rsidRPr="00993083" w:rsidRDefault="00993083" w:rsidP="00993083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等线" w:hAnsi="Consolas" w:cs="Courier New"/>
          <w:kern w:val="0"/>
          <w:sz w:val="17"/>
          <w:szCs w:val="17"/>
          <w14:ligatures w14:val="none"/>
        </w:rPr>
      </w:pPr>
      <w:r w:rsidRPr="00993083">
        <w:rPr>
          <w:rFonts w:ascii="Consolas" w:eastAsia="等线" w:hAnsi="Consolas" w:cs="Courier New"/>
          <w:color w:val="666600"/>
          <w:kern w:val="0"/>
          <w:sz w:val="17"/>
          <w:szCs w:val="17"/>
          <w14:ligatures w14:val="none"/>
        </w:rPr>
        <w:t>&gt;</w:t>
      </w:r>
      <w:r w:rsidRPr="00993083">
        <w:rPr>
          <w:rFonts w:ascii="Consolas" w:eastAsia="等线" w:hAnsi="Consolas" w:cs="Courier New"/>
          <w:color w:val="000000"/>
          <w:kern w:val="0"/>
          <w:sz w:val="17"/>
          <w:szCs w:val="17"/>
          <w14:ligatures w14:val="none"/>
        </w:rPr>
        <w:t xml:space="preserve"> S</w:t>
      </w:r>
    </w:p>
    <w:p w14:paraId="02D41B28" w14:textId="77777777" w:rsidR="00993083" w:rsidRPr="00993083" w:rsidRDefault="00993083" w:rsidP="00993083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等线" w:hAnsi="Consolas" w:cs="Courier New"/>
          <w:kern w:val="0"/>
          <w:sz w:val="17"/>
          <w:szCs w:val="17"/>
          <w14:ligatures w14:val="none"/>
        </w:rPr>
      </w:pPr>
      <w:r w:rsidRPr="00993083">
        <w:rPr>
          <w:rFonts w:ascii="Consolas" w:eastAsia="等线" w:hAnsi="Consolas" w:cs="Courier New"/>
          <w:color w:val="000000"/>
          <w:kern w:val="0"/>
          <w:sz w:val="17"/>
          <w:szCs w:val="17"/>
          <w14:ligatures w14:val="none"/>
        </w:rPr>
        <w:t xml:space="preserve">           y1        y2        y3</w:t>
      </w:r>
    </w:p>
    <w:p w14:paraId="1E226F54" w14:textId="77777777" w:rsidR="00993083" w:rsidRPr="00993083" w:rsidRDefault="00993083" w:rsidP="00993083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等线" w:hAnsi="Consolas" w:cs="Courier New"/>
          <w:kern w:val="0"/>
          <w:sz w:val="17"/>
          <w:szCs w:val="17"/>
          <w14:ligatures w14:val="none"/>
        </w:rPr>
      </w:pPr>
      <w:r w:rsidRPr="00993083">
        <w:rPr>
          <w:rFonts w:ascii="Consolas" w:eastAsia="等线" w:hAnsi="Consolas" w:cs="Courier New"/>
          <w:color w:val="000000"/>
          <w:kern w:val="0"/>
          <w:sz w:val="17"/>
          <w:szCs w:val="17"/>
          <w14:ligatures w14:val="none"/>
        </w:rPr>
        <w:t xml:space="preserve">y1 </w:t>
      </w:r>
      <w:r w:rsidRPr="00993083">
        <w:rPr>
          <w:rFonts w:ascii="Consolas" w:eastAsia="等线" w:hAnsi="Consolas" w:cs="Courier New"/>
          <w:color w:val="006666"/>
          <w:kern w:val="0"/>
          <w:sz w:val="17"/>
          <w:szCs w:val="17"/>
          <w14:ligatures w14:val="none"/>
        </w:rPr>
        <w:t>140.544444</w:t>
      </w:r>
      <w:r w:rsidRPr="00993083">
        <w:rPr>
          <w:rFonts w:ascii="Consolas" w:eastAsia="等线" w:hAnsi="Consolas" w:cs="Courier New"/>
          <w:color w:val="000000"/>
          <w:kern w:val="0"/>
          <w:sz w:val="17"/>
          <w:szCs w:val="17"/>
          <w14:ligatures w14:val="none"/>
        </w:rPr>
        <w:t xml:space="preserve"> </w:t>
      </w:r>
      <w:r w:rsidRPr="00993083">
        <w:rPr>
          <w:rFonts w:ascii="Consolas" w:eastAsia="等线" w:hAnsi="Consolas" w:cs="Courier New"/>
          <w:color w:val="006666"/>
          <w:kern w:val="0"/>
          <w:sz w:val="17"/>
          <w:szCs w:val="17"/>
          <w14:ligatures w14:val="none"/>
        </w:rPr>
        <w:t>49.680000</w:t>
      </w:r>
      <w:r w:rsidRPr="00993083">
        <w:rPr>
          <w:rFonts w:ascii="Consolas" w:eastAsia="等线" w:hAnsi="Consolas" w:cs="Courier New"/>
          <w:color w:val="000000"/>
          <w:kern w:val="0"/>
          <w:sz w:val="17"/>
          <w:szCs w:val="17"/>
          <w14:ligatures w14:val="none"/>
        </w:rPr>
        <w:t xml:space="preserve"> </w:t>
      </w:r>
      <w:r w:rsidRPr="00993083">
        <w:rPr>
          <w:rFonts w:ascii="Consolas" w:eastAsia="等线" w:hAnsi="Consolas" w:cs="Courier New"/>
          <w:color w:val="006666"/>
          <w:kern w:val="0"/>
          <w:sz w:val="17"/>
          <w:szCs w:val="17"/>
          <w14:ligatures w14:val="none"/>
        </w:rPr>
        <w:t>1.9412222</w:t>
      </w:r>
    </w:p>
    <w:p w14:paraId="2A1599EC" w14:textId="77777777" w:rsidR="00993083" w:rsidRPr="00993083" w:rsidRDefault="00993083" w:rsidP="00993083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等线" w:hAnsi="Consolas" w:cs="Courier New"/>
          <w:kern w:val="0"/>
          <w:sz w:val="17"/>
          <w:szCs w:val="17"/>
          <w14:ligatures w14:val="none"/>
        </w:rPr>
      </w:pPr>
      <w:r w:rsidRPr="00993083">
        <w:rPr>
          <w:rFonts w:ascii="Consolas" w:eastAsia="等线" w:hAnsi="Consolas" w:cs="Courier New"/>
          <w:color w:val="000000"/>
          <w:kern w:val="0"/>
          <w:sz w:val="17"/>
          <w:szCs w:val="17"/>
          <w14:ligatures w14:val="none"/>
        </w:rPr>
        <w:t xml:space="preserve">y2  </w:t>
      </w:r>
      <w:r w:rsidRPr="00993083">
        <w:rPr>
          <w:rFonts w:ascii="Consolas" w:eastAsia="等线" w:hAnsi="Consolas" w:cs="Courier New"/>
          <w:color w:val="006666"/>
          <w:kern w:val="0"/>
          <w:sz w:val="17"/>
          <w:szCs w:val="17"/>
          <w14:ligatures w14:val="none"/>
        </w:rPr>
        <w:t>49.680000</w:t>
      </w:r>
      <w:r w:rsidRPr="00993083">
        <w:rPr>
          <w:rFonts w:ascii="Consolas" w:eastAsia="等线" w:hAnsi="Consolas" w:cs="Courier New"/>
          <w:color w:val="000000"/>
          <w:kern w:val="0"/>
          <w:sz w:val="17"/>
          <w:szCs w:val="17"/>
          <w14:ligatures w14:val="none"/>
        </w:rPr>
        <w:t xml:space="preserve"> </w:t>
      </w:r>
      <w:r w:rsidRPr="00993083">
        <w:rPr>
          <w:rFonts w:ascii="Consolas" w:eastAsia="等线" w:hAnsi="Consolas" w:cs="Courier New"/>
          <w:color w:val="006666"/>
          <w:kern w:val="0"/>
          <w:sz w:val="17"/>
          <w:szCs w:val="17"/>
          <w14:ligatures w14:val="none"/>
        </w:rPr>
        <w:t>72.248444</w:t>
      </w:r>
      <w:r w:rsidRPr="00993083">
        <w:rPr>
          <w:rFonts w:ascii="Consolas" w:eastAsia="等线" w:hAnsi="Consolas" w:cs="Courier New"/>
          <w:color w:val="000000"/>
          <w:kern w:val="0"/>
          <w:sz w:val="17"/>
          <w:szCs w:val="17"/>
          <w14:ligatures w14:val="none"/>
        </w:rPr>
        <w:t xml:space="preserve"> </w:t>
      </w:r>
      <w:r w:rsidRPr="00993083">
        <w:rPr>
          <w:rFonts w:ascii="Consolas" w:eastAsia="等线" w:hAnsi="Consolas" w:cs="Courier New"/>
          <w:color w:val="006666"/>
          <w:kern w:val="0"/>
          <w:sz w:val="17"/>
          <w:szCs w:val="17"/>
          <w14:ligatures w14:val="none"/>
        </w:rPr>
        <w:t>3.6760889</w:t>
      </w:r>
    </w:p>
    <w:p w14:paraId="19BECA41" w14:textId="77777777" w:rsidR="00993083" w:rsidRPr="00993083" w:rsidRDefault="00993083" w:rsidP="00993083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等线" w:hAnsi="Consolas" w:cs="Courier New"/>
          <w:kern w:val="0"/>
          <w:sz w:val="17"/>
          <w:szCs w:val="17"/>
          <w14:ligatures w14:val="none"/>
        </w:rPr>
      </w:pPr>
      <w:r w:rsidRPr="00993083">
        <w:rPr>
          <w:rFonts w:ascii="Consolas" w:eastAsia="等线" w:hAnsi="Consolas" w:cs="Courier New"/>
          <w:color w:val="000000"/>
          <w:kern w:val="0"/>
          <w:sz w:val="17"/>
          <w:szCs w:val="17"/>
          <w14:ligatures w14:val="none"/>
        </w:rPr>
        <w:lastRenderedPageBreak/>
        <w:t xml:space="preserve">y3   </w:t>
      </w:r>
      <w:r w:rsidRPr="00993083">
        <w:rPr>
          <w:rFonts w:ascii="Consolas" w:eastAsia="等线" w:hAnsi="Consolas" w:cs="Courier New"/>
          <w:color w:val="006666"/>
          <w:kern w:val="0"/>
          <w:sz w:val="17"/>
          <w:szCs w:val="17"/>
          <w14:ligatures w14:val="none"/>
        </w:rPr>
        <w:t>1.941222</w:t>
      </w:r>
      <w:r w:rsidRPr="00993083">
        <w:rPr>
          <w:rFonts w:ascii="Consolas" w:eastAsia="等线" w:hAnsi="Consolas" w:cs="Courier New"/>
          <w:color w:val="000000"/>
          <w:kern w:val="0"/>
          <w:sz w:val="17"/>
          <w:szCs w:val="17"/>
          <w14:ligatures w14:val="none"/>
        </w:rPr>
        <w:t xml:space="preserve">  </w:t>
      </w:r>
      <w:r w:rsidRPr="00993083">
        <w:rPr>
          <w:rFonts w:ascii="Consolas" w:eastAsia="等线" w:hAnsi="Consolas" w:cs="Courier New"/>
          <w:color w:val="006666"/>
          <w:kern w:val="0"/>
          <w:sz w:val="17"/>
          <w:szCs w:val="17"/>
          <w14:ligatures w14:val="none"/>
        </w:rPr>
        <w:t>3.676089</w:t>
      </w:r>
      <w:r w:rsidRPr="00993083">
        <w:rPr>
          <w:rFonts w:ascii="Consolas" w:eastAsia="等线" w:hAnsi="Consolas" w:cs="Courier New"/>
          <w:color w:val="000000"/>
          <w:kern w:val="0"/>
          <w:sz w:val="17"/>
          <w:szCs w:val="17"/>
          <w14:ligatures w14:val="none"/>
        </w:rPr>
        <w:t xml:space="preserve"> </w:t>
      </w:r>
      <w:r w:rsidRPr="00993083">
        <w:rPr>
          <w:rFonts w:ascii="Consolas" w:eastAsia="等线" w:hAnsi="Consolas" w:cs="Courier New"/>
          <w:color w:val="006666"/>
          <w:kern w:val="0"/>
          <w:sz w:val="17"/>
          <w:szCs w:val="17"/>
          <w14:ligatures w14:val="none"/>
        </w:rPr>
        <w:t>0.2501211</w:t>
      </w:r>
    </w:p>
    <w:p w14:paraId="4761D915" w14:textId="77777777" w:rsidR="00993083" w:rsidRPr="00993083" w:rsidRDefault="00993083" w:rsidP="00993083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等线" w:hAnsi="Consolas" w:cs="Courier New"/>
          <w:kern w:val="0"/>
          <w:sz w:val="17"/>
          <w:szCs w:val="17"/>
          <w14:ligatures w14:val="none"/>
        </w:rPr>
      </w:pPr>
      <w:r w:rsidRPr="00993083">
        <w:rPr>
          <w:rFonts w:ascii="Consolas" w:eastAsia="等线" w:hAnsi="Consolas" w:cs="Courier New"/>
          <w:color w:val="666600"/>
          <w:kern w:val="0"/>
          <w:sz w:val="17"/>
          <w:szCs w:val="17"/>
          <w14:ligatures w14:val="none"/>
        </w:rPr>
        <w:t>&gt;</w:t>
      </w:r>
      <w:r w:rsidRPr="00993083">
        <w:rPr>
          <w:rFonts w:ascii="Consolas" w:eastAsia="等线" w:hAnsi="Consolas" w:cs="Courier New"/>
          <w:color w:val="000000"/>
          <w:kern w:val="0"/>
          <w:sz w:val="17"/>
          <w:szCs w:val="17"/>
          <w14:ligatures w14:val="none"/>
        </w:rPr>
        <w:t xml:space="preserve"> </w:t>
      </w:r>
    </w:p>
    <w:p w14:paraId="0FD1E0AF" w14:textId="77777777" w:rsidR="00993083" w:rsidRPr="00993083" w:rsidRDefault="00993083" w:rsidP="00993083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等线" w:hAnsi="Consolas" w:cs="Courier New"/>
          <w:kern w:val="0"/>
          <w:sz w:val="17"/>
          <w:szCs w:val="17"/>
          <w14:ligatures w14:val="none"/>
        </w:rPr>
      </w:pPr>
      <w:r w:rsidRPr="00993083">
        <w:rPr>
          <w:rFonts w:ascii="Consolas" w:eastAsia="等线" w:hAnsi="Consolas" w:cs="Courier New"/>
          <w:color w:val="666600"/>
          <w:kern w:val="0"/>
          <w:sz w:val="17"/>
          <w:szCs w:val="17"/>
          <w14:ligatures w14:val="none"/>
        </w:rPr>
        <w:t>&gt;</w:t>
      </w:r>
      <w:r w:rsidRPr="00993083">
        <w:rPr>
          <w:rFonts w:ascii="Consolas" w:eastAsia="等线" w:hAnsi="Consolas" w:cs="Courier New"/>
          <w:color w:val="000000"/>
          <w:kern w:val="0"/>
          <w:sz w:val="17"/>
          <w:szCs w:val="17"/>
          <w14:ligatures w14:val="none"/>
        </w:rPr>
        <w:t xml:space="preserve"> cov</w:t>
      </w:r>
      <w:r w:rsidRPr="00993083">
        <w:rPr>
          <w:rFonts w:ascii="Consolas" w:eastAsia="等线" w:hAnsi="Consolas" w:cs="Courier New"/>
          <w:color w:val="666600"/>
          <w:kern w:val="0"/>
          <w:sz w:val="17"/>
          <w:szCs w:val="17"/>
          <w14:ligatures w14:val="none"/>
        </w:rPr>
        <w:t>(</w:t>
      </w:r>
      <w:r w:rsidRPr="00993083">
        <w:rPr>
          <w:rFonts w:ascii="Consolas" w:eastAsia="等线" w:hAnsi="Consolas" w:cs="Courier New"/>
          <w:color w:val="000000"/>
          <w:kern w:val="0"/>
          <w:sz w:val="17"/>
          <w:szCs w:val="17"/>
          <w14:ligatures w14:val="none"/>
        </w:rPr>
        <w:t>Y</w:t>
      </w:r>
      <w:r w:rsidRPr="00993083">
        <w:rPr>
          <w:rFonts w:ascii="Consolas" w:eastAsia="等线" w:hAnsi="Consolas" w:cs="Courier New"/>
          <w:color w:val="666600"/>
          <w:kern w:val="0"/>
          <w:sz w:val="17"/>
          <w:szCs w:val="17"/>
          <w14:ligatures w14:val="none"/>
        </w:rPr>
        <w:t>)</w:t>
      </w:r>
    </w:p>
    <w:p w14:paraId="01A55C31" w14:textId="77777777" w:rsidR="00993083" w:rsidRPr="00993083" w:rsidRDefault="00993083" w:rsidP="00993083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等线" w:hAnsi="Consolas" w:cs="Courier New"/>
          <w:kern w:val="0"/>
          <w:sz w:val="17"/>
          <w:szCs w:val="17"/>
          <w14:ligatures w14:val="none"/>
        </w:rPr>
      </w:pPr>
      <w:r w:rsidRPr="00993083">
        <w:rPr>
          <w:rFonts w:ascii="Consolas" w:eastAsia="等线" w:hAnsi="Consolas" w:cs="Courier New"/>
          <w:color w:val="000000"/>
          <w:kern w:val="0"/>
          <w:sz w:val="17"/>
          <w:szCs w:val="17"/>
          <w14:ligatures w14:val="none"/>
        </w:rPr>
        <w:t xml:space="preserve">           y1        y2        y3</w:t>
      </w:r>
    </w:p>
    <w:p w14:paraId="3FCE6345" w14:textId="77777777" w:rsidR="00993083" w:rsidRPr="00993083" w:rsidRDefault="00993083" w:rsidP="00993083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等线" w:hAnsi="Consolas" w:cs="Courier New"/>
          <w:kern w:val="0"/>
          <w:sz w:val="17"/>
          <w:szCs w:val="17"/>
          <w14:ligatures w14:val="none"/>
        </w:rPr>
      </w:pPr>
      <w:r w:rsidRPr="00993083">
        <w:rPr>
          <w:rFonts w:ascii="Consolas" w:eastAsia="等线" w:hAnsi="Consolas" w:cs="Courier New"/>
          <w:color w:val="000000"/>
          <w:kern w:val="0"/>
          <w:sz w:val="17"/>
          <w:szCs w:val="17"/>
          <w14:ligatures w14:val="none"/>
        </w:rPr>
        <w:t xml:space="preserve">y1 </w:t>
      </w:r>
      <w:r w:rsidRPr="00993083">
        <w:rPr>
          <w:rFonts w:ascii="Consolas" w:eastAsia="等线" w:hAnsi="Consolas" w:cs="Courier New"/>
          <w:color w:val="006666"/>
          <w:kern w:val="0"/>
          <w:sz w:val="17"/>
          <w:szCs w:val="17"/>
          <w14:ligatures w14:val="none"/>
        </w:rPr>
        <w:t>140.544444</w:t>
      </w:r>
      <w:r w:rsidRPr="00993083">
        <w:rPr>
          <w:rFonts w:ascii="Consolas" w:eastAsia="等线" w:hAnsi="Consolas" w:cs="Courier New"/>
          <w:color w:val="000000"/>
          <w:kern w:val="0"/>
          <w:sz w:val="17"/>
          <w:szCs w:val="17"/>
          <w14:ligatures w14:val="none"/>
        </w:rPr>
        <w:t xml:space="preserve"> </w:t>
      </w:r>
      <w:r w:rsidRPr="00993083">
        <w:rPr>
          <w:rFonts w:ascii="Consolas" w:eastAsia="等线" w:hAnsi="Consolas" w:cs="Courier New"/>
          <w:color w:val="006666"/>
          <w:kern w:val="0"/>
          <w:sz w:val="17"/>
          <w:szCs w:val="17"/>
          <w14:ligatures w14:val="none"/>
        </w:rPr>
        <w:t>49.680000</w:t>
      </w:r>
      <w:r w:rsidRPr="00993083">
        <w:rPr>
          <w:rFonts w:ascii="Consolas" w:eastAsia="等线" w:hAnsi="Consolas" w:cs="Courier New"/>
          <w:color w:val="000000"/>
          <w:kern w:val="0"/>
          <w:sz w:val="17"/>
          <w:szCs w:val="17"/>
          <w14:ligatures w14:val="none"/>
        </w:rPr>
        <w:t xml:space="preserve"> </w:t>
      </w:r>
      <w:r w:rsidRPr="00993083">
        <w:rPr>
          <w:rFonts w:ascii="Consolas" w:eastAsia="等线" w:hAnsi="Consolas" w:cs="Courier New"/>
          <w:color w:val="006666"/>
          <w:kern w:val="0"/>
          <w:sz w:val="17"/>
          <w:szCs w:val="17"/>
          <w14:ligatures w14:val="none"/>
        </w:rPr>
        <w:t>1.9412222</w:t>
      </w:r>
    </w:p>
    <w:p w14:paraId="6BC332FE" w14:textId="77777777" w:rsidR="00993083" w:rsidRPr="00993083" w:rsidRDefault="00993083" w:rsidP="00993083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等线" w:hAnsi="Consolas" w:cs="Courier New"/>
          <w:kern w:val="0"/>
          <w:sz w:val="17"/>
          <w:szCs w:val="17"/>
          <w14:ligatures w14:val="none"/>
        </w:rPr>
      </w:pPr>
      <w:r w:rsidRPr="00993083">
        <w:rPr>
          <w:rFonts w:ascii="Consolas" w:eastAsia="等线" w:hAnsi="Consolas" w:cs="Courier New"/>
          <w:color w:val="000000"/>
          <w:kern w:val="0"/>
          <w:sz w:val="17"/>
          <w:szCs w:val="17"/>
          <w14:ligatures w14:val="none"/>
        </w:rPr>
        <w:t xml:space="preserve">y2  </w:t>
      </w:r>
      <w:r w:rsidRPr="00993083">
        <w:rPr>
          <w:rFonts w:ascii="Consolas" w:eastAsia="等线" w:hAnsi="Consolas" w:cs="Courier New"/>
          <w:color w:val="006666"/>
          <w:kern w:val="0"/>
          <w:sz w:val="17"/>
          <w:szCs w:val="17"/>
          <w14:ligatures w14:val="none"/>
        </w:rPr>
        <w:t>49.680000</w:t>
      </w:r>
      <w:r w:rsidRPr="00993083">
        <w:rPr>
          <w:rFonts w:ascii="Consolas" w:eastAsia="等线" w:hAnsi="Consolas" w:cs="Courier New"/>
          <w:color w:val="000000"/>
          <w:kern w:val="0"/>
          <w:sz w:val="17"/>
          <w:szCs w:val="17"/>
          <w14:ligatures w14:val="none"/>
        </w:rPr>
        <w:t xml:space="preserve"> </w:t>
      </w:r>
      <w:r w:rsidRPr="00993083">
        <w:rPr>
          <w:rFonts w:ascii="Consolas" w:eastAsia="等线" w:hAnsi="Consolas" w:cs="Courier New"/>
          <w:color w:val="006666"/>
          <w:kern w:val="0"/>
          <w:sz w:val="17"/>
          <w:szCs w:val="17"/>
          <w14:ligatures w14:val="none"/>
        </w:rPr>
        <w:t>72.248444</w:t>
      </w:r>
      <w:r w:rsidRPr="00993083">
        <w:rPr>
          <w:rFonts w:ascii="Consolas" w:eastAsia="等线" w:hAnsi="Consolas" w:cs="Courier New"/>
          <w:color w:val="000000"/>
          <w:kern w:val="0"/>
          <w:sz w:val="17"/>
          <w:szCs w:val="17"/>
          <w14:ligatures w14:val="none"/>
        </w:rPr>
        <w:t xml:space="preserve"> </w:t>
      </w:r>
      <w:r w:rsidRPr="00993083">
        <w:rPr>
          <w:rFonts w:ascii="Consolas" w:eastAsia="等线" w:hAnsi="Consolas" w:cs="Courier New"/>
          <w:color w:val="006666"/>
          <w:kern w:val="0"/>
          <w:sz w:val="17"/>
          <w:szCs w:val="17"/>
          <w14:ligatures w14:val="none"/>
        </w:rPr>
        <w:t>3.6760889</w:t>
      </w:r>
    </w:p>
    <w:p w14:paraId="3A883947" w14:textId="77777777" w:rsidR="00993083" w:rsidRPr="00993083" w:rsidRDefault="00993083" w:rsidP="00993083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等线" w:hAnsi="Consolas" w:cs="Courier New"/>
          <w:kern w:val="0"/>
          <w:sz w:val="17"/>
          <w:szCs w:val="17"/>
          <w14:ligatures w14:val="none"/>
        </w:rPr>
      </w:pPr>
      <w:r w:rsidRPr="00993083">
        <w:rPr>
          <w:rFonts w:ascii="Consolas" w:eastAsia="等线" w:hAnsi="Consolas" w:cs="Courier New"/>
          <w:color w:val="000000"/>
          <w:kern w:val="0"/>
          <w:sz w:val="17"/>
          <w:szCs w:val="17"/>
          <w14:ligatures w14:val="none"/>
        </w:rPr>
        <w:t xml:space="preserve">y3   </w:t>
      </w:r>
      <w:r w:rsidRPr="00993083">
        <w:rPr>
          <w:rFonts w:ascii="Consolas" w:eastAsia="等线" w:hAnsi="Consolas" w:cs="Courier New"/>
          <w:color w:val="006666"/>
          <w:kern w:val="0"/>
          <w:sz w:val="17"/>
          <w:szCs w:val="17"/>
          <w14:ligatures w14:val="none"/>
        </w:rPr>
        <w:t>1.941222</w:t>
      </w:r>
      <w:r w:rsidRPr="00993083">
        <w:rPr>
          <w:rFonts w:ascii="Consolas" w:eastAsia="等线" w:hAnsi="Consolas" w:cs="Courier New"/>
          <w:color w:val="000000"/>
          <w:kern w:val="0"/>
          <w:sz w:val="17"/>
          <w:szCs w:val="17"/>
          <w14:ligatures w14:val="none"/>
        </w:rPr>
        <w:t xml:space="preserve">  </w:t>
      </w:r>
      <w:r w:rsidRPr="00993083">
        <w:rPr>
          <w:rFonts w:ascii="Consolas" w:eastAsia="等线" w:hAnsi="Consolas" w:cs="Courier New"/>
          <w:color w:val="006666"/>
          <w:kern w:val="0"/>
          <w:sz w:val="17"/>
          <w:szCs w:val="17"/>
          <w14:ligatures w14:val="none"/>
        </w:rPr>
        <w:t>3.676089</w:t>
      </w:r>
      <w:r w:rsidRPr="00993083">
        <w:rPr>
          <w:rFonts w:ascii="Consolas" w:eastAsia="等线" w:hAnsi="Consolas" w:cs="Courier New"/>
          <w:color w:val="000000"/>
          <w:kern w:val="0"/>
          <w:sz w:val="17"/>
          <w:szCs w:val="17"/>
          <w14:ligatures w14:val="none"/>
        </w:rPr>
        <w:t xml:space="preserve"> </w:t>
      </w:r>
      <w:r w:rsidRPr="00993083">
        <w:rPr>
          <w:rFonts w:ascii="Consolas" w:eastAsia="等线" w:hAnsi="Consolas" w:cs="Courier New"/>
          <w:color w:val="006666"/>
          <w:kern w:val="0"/>
          <w:sz w:val="17"/>
          <w:szCs w:val="17"/>
          <w14:ligatures w14:val="none"/>
        </w:rPr>
        <w:t>0.2501211</w:t>
      </w:r>
    </w:p>
    <w:p w14:paraId="170A2E24" w14:textId="77777777" w:rsidR="00993083" w:rsidRPr="00993083" w:rsidRDefault="00993083" w:rsidP="00993083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等线" w:hAnsi="Consolas" w:cs="Courier New"/>
          <w:kern w:val="0"/>
          <w:sz w:val="17"/>
          <w:szCs w:val="17"/>
          <w14:ligatures w14:val="none"/>
        </w:rPr>
      </w:pPr>
      <w:r w:rsidRPr="00993083">
        <w:rPr>
          <w:rFonts w:ascii="Consolas" w:eastAsia="等线" w:hAnsi="Consolas" w:cs="Courier New"/>
          <w:color w:val="000000"/>
          <w:kern w:val="0"/>
          <w:sz w:val="17"/>
          <w:szCs w:val="17"/>
          <w14:ligatures w14:val="none"/>
        </w:rPr>
        <w:t> </w:t>
      </w:r>
    </w:p>
    <w:p w14:paraId="7C98CA48" w14:textId="77777777" w:rsidR="00993083" w:rsidRPr="00993083" w:rsidRDefault="00993083" w:rsidP="00993083">
      <w:pPr>
        <w:widowControl/>
        <w:spacing w:after="0" w:line="240" w:lineRule="auto"/>
        <w:rPr>
          <w:rFonts w:ascii="Times New Roman" w:eastAsia="宋体" w:hAnsi="Times New Roman" w:cs="Times New Roman"/>
          <w:kern w:val="0"/>
          <w:sz w:val="24"/>
          <w14:ligatures w14:val="none"/>
        </w:rPr>
      </w:pPr>
      <w:r w:rsidRPr="00993083">
        <w:rPr>
          <w:rFonts w:ascii="Times New Roman" w:eastAsia="宋体" w:hAnsi="Times New Roman" w:cs="Times New Roman"/>
          <w:kern w:val="0"/>
          <w:sz w:val="24"/>
          <w14:ligatures w14:val="none"/>
        </w:rPr>
        <w:t>b</w:t>
      </w:r>
    </w:p>
    <w:p w14:paraId="0C9516A2" w14:textId="77777777" w:rsidR="00993083" w:rsidRPr="00993083" w:rsidRDefault="00993083" w:rsidP="00993083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等线" w:hAnsi="Consolas" w:cs="Courier New"/>
          <w:kern w:val="0"/>
          <w:sz w:val="17"/>
          <w:szCs w:val="17"/>
          <w14:ligatures w14:val="none"/>
        </w:rPr>
      </w:pPr>
      <w:r w:rsidRPr="00993083">
        <w:rPr>
          <w:rFonts w:ascii="Consolas" w:eastAsia="等线" w:hAnsi="Consolas" w:cs="Courier New"/>
          <w:color w:val="666600"/>
          <w:kern w:val="0"/>
          <w:sz w:val="17"/>
          <w:szCs w:val="17"/>
          <w14:ligatures w14:val="none"/>
        </w:rPr>
        <w:t>&gt;</w:t>
      </w:r>
      <w:r w:rsidRPr="00993083">
        <w:rPr>
          <w:rFonts w:ascii="Consolas" w:eastAsia="等线" w:hAnsi="Consolas" w:cs="Courier New"/>
          <w:color w:val="000000"/>
          <w:kern w:val="0"/>
          <w:sz w:val="17"/>
          <w:szCs w:val="17"/>
          <w14:ligatures w14:val="none"/>
        </w:rPr>
        <w:t xml:space="preserve"> cor</w:t>
      </w:r>
      <w:r w:rsidRPr="00993083">
        <w:rPr>
          <w:rFonts w:ascii="Consolas" w:eastAsia="等线" w:hAnsi="Consolas" w:cs="Courier New"/>
          <w:color w:val="666600"/>
          <w:kern w:val="0"/>
          <w:sz w:val="17"/>
          <w:szCs w:val="17"/>
          <w14:ligatures w14:val="none"/>
        </w:rPr>
        <w:t>(</w:t>
      </w:r>
      <w:r w:rsidRPr="00993083">
        <w:rPr>
          <w:rFonts w:ascii="Consolas" w:eastAsia="等线" w:hAnsi="Consolas" w:cs="Courier New"/>
          <w:color w:val="000000"/>
          <w:kern w:val="0"/>
          <w:sz w:val="17"/>
          <w:szCs w:val="17"/>
          <w14:ligatures w14:val="none"/>
        </w:rPr>
        <w:t>Y</w:t>
      </w:r>
      <w:r w:rsidRPr="00993083">
        <w:rPr>
          <w:rFonts w:ascii="Consolas" w:eastAsia="等线" w:hAnsi="Consolas" w:cs="Courier New"/>
          <w:color w:val="666600"/>
          <w:kern w:val="0"/>
          <w:sz w:val="17"/>
          <w:szCs w:val="17"/>
          <w14:ligatures w14:val="none"/>
        </w:rPr>
        <w:t>)</w:t>
      </w:r>
    </w:p>
    <w:p w14:paraId="4E91FCAC" w14:textId="77777777" w:rsidR="00993083" w:rsidRPr="00993083" w:rsidRDefault="00993083" w:rsidP="00993083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等线" w:hAnsi="Consolas" w:cs="Courier New"/>
          <w:kern w:val="0"/>
          <w:sz w:val="17"/>
          <w:szCs w:val="17"/>
          <w14:ligatures w14:val="none"/>
        </w:rPr>
      </w:pPr>
      <w:r w:rsidRPr="00993083">
        <w:rPr>
          <w:rFonts w:ascii="Consolas" w:eastAsia="等线" w:hAnsi="Consolas" w:cs="Courier New"/>
          <w:color w:val="000000"/>
          <w:kern w:val="0"/>
          <w:sz w:val="17"/>
          <w:szCs w:val="17"/>
          <w14:ligatures w14:val="none"/>
        </w:rPr>
        <w:t xml:space="preserve">          y1        y2       y3</w:t>
      </w:r>
    </w:p>
    <w:p w14:paraId="519738B0" w14:textId="77777777" w:rsidR="00993083" w:rsidRPr="00993083" w:rsidRDefault="00993083" w:rsidP="00993083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等线" w:hAnsi="Consolas" w:cs="Courier New"/>
          <w:kern w:val="0"/>
          <w:sz w:val="17"/>
          <w:szCs w:val="17"/>
          <w14:ligatures w14:val="none"/>
        </w:rPr>
      </w:pPr>
      <w:r w:rsidRPr="00993083">
        <w:rPr>
          <w:rFonts w:ascii="Consolas" w:eastAsia="等线" w:hAnsi="Consolas" w:cs="Courier New"/>
          <w:color w:val="000000"/>
          <w:kern w:val="0"/>
          <w:sz w:val="17"/>
          <w:szCs w:val="17"/>
          <w14:ligatures w14:val="none"/>
        </w:rPr>
        <w:t xml:space="preserve">y1 </w:t>
      </w:r>
      <w:r w:rsidRPr="00993083">
        <w:rPr>
          <w:rFonts w:ascii="Consolas" w:eastAsia="等线" w:hAnsi="Consolas" w:cs="Courier New"/>
          <w:color w:val="006666"/>
          <w:kern w:val="0"/>
          <w:sz w:val="17"/>
          <w:szCs w:val="17"/>
          <w14:ligatures w14:val="none"/>
        </w:rPr>
        <w:t>1.0000000</w:t>
      </w:r>
      <w:r w:rsidRPr="00993083">
        <w:rPr>
          <w:rFonts w:ascii="Consolas" w:eastAsia="等线" w:hAnsi="Consolas" w:cs="Courier New"/>
          <w:color w:val="000000"/>
          <w:kern w:val="0"/>
          <w:sz w:val="17"/>
          <w:szCs w:val="17"/>
          <w14:ligatures w14:val="none"/>
        </w:rPr>
        <w:t xml:space="preserve"> </w:t>
      </w:r>
      <w:r w:rsidRPr="00993083">
        <w:rPr>
          <w:rFonts w:ascii="Consolas" w:eastAsia="等线" w:hAnsi="Consolas" w:cs="Courier New"/>
          <w:color w:val="006666"/>
          <w:kern w:val="0"/>
          <w:sz w:val="17"/>
          <w:szCs w:val="17"/>
          <w14:ligatures w14:val="none"/>
        </w:rPr>
        <w:t>0.4930154</w:t>
      </w:r>
      <w:r w:rsidRPr="00993083">
        <w:rPr>
          <w:rFonts w:ascii="Consolas" w:eastAsia="等线" w:hAnsi="Consolas" w:cs="Courier New"/>
          <w:color w:val="000000"/>
          <w:kern w:val="0"/>
          <w:sz w:val="17"/>
          <w:szCs w:val="17"/>
          <w14:ligatures w14:val="none"/>
        </w:rPr>
        <w:t xml:space="preserve"> </w:t>
      </w:r>
      <w:r w:rsidRPr="00993083">
        <w:rPr>
          <w:rFonts w:ascii="Consolas" w:eastAsia="等线" w:hAnsi="Consolas" w:cs="Courier New"/>
          <w:color w:val="006666"/>
          <w:kern w:val="0"/>
          <w:sz w:val="17"/>
          <w:szCs w:val="17"/>
          <w14:ligatures w14:val="none"/>
        </w:rPr>
        <w:t>0.327411</w:t>
      </w:r>
    </w:p>
    <w:p w14:paraId="3166887D" w14:textId="77777777" w:rsidR="00993083" w:rsidRPr="00993083" w:rsidRDefault="00993083" w:rsidP="00993083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等线" w:hAnsi="Consolas" w:cs="Courier New"/>
          <w:kern w:val="0"/>
          <w:sz w:val="17"/>
          <w:szCs w:val="17"/>
          <w14:ligatures w14:val="none"/>
        </w:rPr>
      </w:pPr>
      <w:r w:rsidRPr="00993083">
        <w:rPr>
          <w:rFonts w:ascii="Consolas" w:eastAsia="等线" w:hAnsi="Consolas" w:cs="Courier New"/>
          <w:color w:val="000000"/>
          <w:kern w:val="0"/>
          <w:sz w:val="17"/>
          <w:szCs w:val="17"/>
          <w14:ligatures w14:val="none"/>
        </w:rPr>
        <w:t xml:space="preserve">y2 </w:t>
      </w:r>
      <w:r w:rsidRPr="00993083">
        <w:rPr>
          <w:rFonts w:ascii="Consolas" w:eastAsia="等线" w:hAnsi="Consolas" w:cs="Courier New"/>
          <w:color w:val="006666"/>
          <w:kern w:val="0"/>
          <w:sz w:val="17"/>
          <w:szCs w:val="17"/>
          <w14:ligatures w14:val="none"/>
        </w:rPr>
        <w:t>0.4930154</w:t>
      </w:r>
      <w:r w:rsidRPr="00993083">
        <w:rPr>
          <w:rFonts w:ascii="Consolas" w:eastAsia="等线" w:hAnsi="Consolas" w:cs="Courier New"/>
          <w:color w:val="000000"/>
          <w:kern w:val="0"/>
          <w:sz w:val="17"/>
          <w:szCs w:val="17"/>
          <w14:ligatures w14:val="none"/>
        </w:rPr>
        <w:t xml:space="preserve"> </w:t>
      </w:r>
      <w:r w:rsidRPr="00993083">
        <w:rPr>
          <w:rFonts w:ascii="Consolas" w:eastAsia="等线" w:hAnsi="Consolas" w:cs="Courier New"/>
          <w:color w:val="006666"/>
          <w:kern w:val="0"/>
          <w:sz w:val="17"/>
          <w:szCs w:val="17"/>
          <w14:ligatures w14:val="none"/>
        </w:rPr>
        <w:t>1.0000000</w:t>
      </w:r>
      <w:r w:rsidRPr="00993083">
        <w:rPr>
          <w:rFonts w:ascii="Consolas" w:eastAsia="等线" w:hAnsi="Consolas" w:cs="Courier New"/>
          <w:color w:val="000000"/>
          <w:kern w:val="0"/>
          <w:sz w:val="17"/>
          <w:szCs w:val="17"/>
          <w14:ligatures w14:val="none"/>
        </w:rPr>
        <w:t xml:space="preserve"> </w:t>
      </w:r>
      <w:r w:rsidRPr="00993083">
        <w:rPr>
          <w:rFonts w:ascii="Consolas" w:eastAsia="等线" w:hAnsi="Consolas" w:cs="Courier New"/>
          <w:color w:val="006666"/>
          <w:kern w:val="0"/>
          <w:sz w:val="17"/>
          <w:szCs w:val="17"/>
          <w14:ligatures w14:val="none"/>
        </w:rPr>
        <w:t>0.864762</w:t>
      </w:r>
    </w:p>
    <w:p w14:paraId="458EE100" w14:textId="77777777" w:rsidR="00993083" w:rsidRPr="00993083" w:rsidRDefault="00993083" w:rsidP="00993083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等线" w:hAnsi="Consolas" w:cs="Courier New"/>
          <w:kern w:val="0"/>
          <w:sz w:val="17"/>
          <w:szCs w:val="17"/>
          <w14:ligatures w14:val="none"/>
        </w:rPr>
      </w:pPr>
      <w:r w:rsidRPr="00993083">
        <w:rPr>
          <w:rFonts w:ascii="Consolas" w:eastAsia="等线" w:hAnsi="Consolas" w:cs="Courier New"/>
          <w:color w:val="000000"/>
          <w:kern w:val="0"/>
          <w:sz w:val="17"/>
          <w:szCs w:val="17"/>
          <w14:ligatures w14:val="none"/>
        </w:rPr>
        <w:t xml:space="preserve">y3 </w:t>
      </w:r>
      <w:r w:rsidRPr="00993083">
        <w:rPr>
          <w:rFonts w:ascii="Consolas" w:eastAsia="等线" w:hAnsi="Consolas" w:cs="Courier New"/>
          <w:color w:val="006666"/>
          <w:kern w:val="0"/>
          <w:sz w:val="17"/>
          <w:szCs w:val="17"/>
          <w14:ligatures w14:val="none"/>
        </w:rPr>
        <w:t>0.3274110</w:t>
      </w:r>
      <w:r w:rsidRPr="00993083">
        <w:rPr>
          <w:rFonts w:ascii="Consolas" w:eastAsia="等线" w:hAnsi="Consolas" w:cs="Courier New"/>
          <w:color w:val="000000"/>
          <w:kern w:val="0"/>
          <w:sz w:val="17"/>
          <w:szCs w:val="17"/>
          <w14:ligatures w14:val="none"/>
        </w:rPr>
        <w:t xml:space="preserve"> </w:t>
      </w:r>
      <w:r w:rsidRPr="00993083">
        <w:rPr>
          <w:rFonts w:ascii="Consolas" w:eastAsia="等线" w:hAnsi="Consolas" w:cs="Courier New"/>
          <w:color w:val="006666"/>
          <w:kern w:val="0"/>
          <w:sz w:val="17"/>
          <w:szCs w:val="17"/>
          <w14:ligatures w14:val="none"/>
        </w:rPr>
        <w:t>0.8647620</w:t>
      </w:r>
      <w:r w:rsidRPr="00993083">
        <w:rPr>
          <w:rFonts w:ascii="Consolas" w:eastAsia="等线" w:hAnsi="Consolas" w:cs="Courier New"/>
          <w:color w:val="000000"/>
          <w:kern w:val="0"/>
          <w:sz w:val="17"/>
          <w:szCs w:val="17"/>
          <w14:ligatures w14:val="none"/>
        </w:rPr>
        <w:t xml:space="preserve"> </w:t>
      </w:r>
      <w:r w:rsidRPr="00993083">
        <w:rPr>
          <w:rFonts w:ascii="Consolas" w:eastAsia="等线" w:hAnsi="Consolas" w:cs="Courier New"/>
          <w:color w:val="006666"/>
          <w:kern w:val="0"/>
          <w:sz w:val="17"/>
          <w:szCs w:val="17"/>
          <w14:ligatures w14:val="none"/>
        </w:rPr>
        <w:t>1.000000</w:t>
      </w:r>
    </w:p>
    <w:p w14:paraId="155AA2AE" w14:textId="77777777" w:rsidR="00993083" w:rsidRPr="00993083" w:rsidRDefault="00993083" w:rsidP="00993083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等线" w:hAnsi="Consolas" w:cs="Courier New"/>
          <w:kern w:val="0"/>
          <w:sz w:val="17"/>
          <w:szCs w:val="17"/>
          <w14:ligatures w14:val="none"/>
        </w:rPr>
      </w:pPr>
      <w:r w:rsidRPr="00993083">
        <w:rPr>
          <w:rFonts w:ascii="Consolas" w:eastAsia="等线" w:hAnsi="Consolas" w:cs="Courier New"/>
          <w:color w:val="666600"/>
          <w:kern w:val="0"/>
          <w:sz w:val="17"/>
          <w:szCs w:val="17"/>
          <w14:ligatures w14:val="none"/>
        </w:rPr>
        <w:t>&gt;</w:t>
      </w:r>
      <w:r w:rsidRPr="00993083">
        <w:rPr>
          <w:rFonts w:ascii="Consolas" w:eastAsia="等线" w:hAnsi="Consolas" w:cs="Courier New"/>
          <w:color w:val="000000"/>
          <w:kern w:val="0"/>
          <w:sz w:val="17"/>
          <w:szCs w:val="17"/>
          <w14:ligatures w14:val="none"/>
        </w:rPr>
        <w:t xml:space="preserve"> S </w:t>
      </w:r>
      <w:r w:rsidRPr="00993083">
        <w:rPr>
          <w:rFonts w:ascii="Consolas" w:eastAsia="等线" w:hAnsi="Consolas" w:cs="Courier New"/>
          <w:color w:val="666600"/>
          <w:kern w:val="0"/>
          <w:sz w:val="17"/>
          <w:szCs w:val="17"/>
          <w14:ligatures w14:val="none"/>
        </w:rPr>
        <w:t>&lt;-</w:t>
      </w:r>
      <w:r w:rsidRPr="00993083">
        <w:rPr>
          <w:rFonts w:ascii="Consolas" w:eastAsia="等线" w:hAnsi="Consolas" w:cs="Courier New"/>
          <w:color w:val="000000"/>
          <w:kern w:val="0"/>
          <w:sz w:val="17"/>
          <w:szCs w:val="17"/>
          <w14:ligatures w14:val="none"/>
        </w:rPr>
        <w:t xml:space="preserve"> cov</w:t>
      </w:r>
      <w:r w:rsidRPr="00993083">
        <w:rPr>
          <w:rFonts w:ascii="Consolas" w:eastAsia="等线" w:hAnsi="Consolas" w:cs="Courier New"/>
          <w:color w:val="666600"/>
          <w:kern w:val="0"/>
          <w:sz w:val="17"/>
          <w:szCs w:val="17"/>
          <w14:ligatures w14:val="none"/>
        </w:rPr>
        <w:t>(</w:t>
      </w:r>
      <w:r w:rsidRPr="00993083">
        <w:rPr>
          <w:rFonts w:ascii="Consolas" w:eastAsia="等线" w:hAnsi="Consolas" w:cs="Courier New"/>
          <w:color w:val="000000"/>
          <w:kern w:val="0"/>
          <w:sz w:val="17"/>
          <w:szCs w:val="17"/>
          <w14:ligatures w14:val="none"/>
        </w:rPr>
        <w:t>Y</w:t>
      </w:r>
      <w:r w:rsidRPr="00993083">
        <w:rPr>
          <w:rFonts w:ascii="Consolas" w:eastAsia="等线" w:hAnsi="Consolas" w:cs="Courier New"/>
          <w:color w:val="666600"/>
          <w:kern w:val="0"/>
          <w:sz w:val="17"/>
          <w:szCs w:val="17"/>
          <w14:ligatures w14:val="none"/>
        </w:rPr>
        <w:t>)</w:t>
      </w:r>
    </w:p>
    <w:p w14:paraId="511FB358" w14:textId="77777777" w:rsidR="00993083" w:rsidRPr="00993083" w:rsidRDefault="00993083" w:rsidP="00993083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等线" w:hAnsi="Consolas" w:cs="Courier New"/>
          <w:kern w:val="0"/>
          <w:sz w:val="17"/>
          <w:szCs w:val="17"/>
          <w14:ligatures w14:val="none"/>
        </w:rPr>
      </w:pPr>
      <w:r w:rsidRPr="00993083">
        <w:rPr>
          <w:rFonts w:ascii="Consolas" w:eastAsia="等线" w:hAnsi="Consolas" w:cs="Courier New"/>
          <w:color w:val="666600"/>
          <w:kern w:val="0"/>
          <w:sz w:val="17"/>
          <w:szCs w:val="17"/>
          <w14:ligatures w14:val="none"/>
        </w:rPr>
        <w:t>&gt;</w:t>
      </w:r>
      <w:r w:rsidRPr="00993083">
        <w:rPr>
          <w:rFonts w:ascii="Consolas" w:eastAsia="等线" w:hAnsi="Consolas" w:cs="Courier New"/>
          <w:color w:val="000000"/>
          <w:kern w:val="0"/>
          <w:sz w:val="17"/>
          <w:szCs w:val="17"/>
          <w14:ligatures w14:val="none"/>
        </w:rPr>
        <w:t xml:space="preserve"> </w:t>
      </w:r>
    </w:p>
    <w:p w14:paraId="48301168" w14:textId="77777777" w:rsidR="00993083" w:rsidRPr="00993083" w:rsidRDefault="00993083" w:rsidP="00993083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等线" w:hAnsi="Consolas" w:cs="Courier New"/>
          <w:kern w:val="0"/>
          <w:sz w:val="17"/>
          <w:szCs w:val="17"/>
          <w14:ligatures w14:val="none"/>
        </w:rPr>
      </w:pPr>
      <w:r w:rsidRPr="00993083">
        <w:rPr>
          <w:rFonts w:ascii="Consolas" w:eastAsia="等线" w:hAnsi="Consolas" w:cs="Courier New"/>
          <w:color w:val="666600"/>
          <w:kern w:val="0"/>
          <w:sz w:val="17"/>
          <w:szCs w:val="17"/>
          <w14:ligatures w14:val="none"/>
        </w:rPr>
        <w:t>&gt;</w:t>
      </w:r>
      <w:r w:rsidRPr="00993083">
        <w:rPr>
          <w:rFonts w:ascii="Consolas" w:eastAsia="等线" w:hAnsi="Consolas" w:cs="Courier New"/>
          <w:color w:val="000000"/>
          <w:kern w:val="0"/>
          <w:sz w:val="17"/>
          <w:szCs w:val="17"/>
          <w14:ligatures w14:val="none"/>
        </w:rPr>
        <w:t xml:space="preserve"> </w:t>
      </w:r>
      <w:r w:rsidRPr="00993083">
        <w:rPr>
          <w:rFonts w:ascii="Consolas" w:eastAsia="等线" w:hAnsi="Consolas" w:cs="Courier New"/>
          <w:color w:val="880000"/>
          <w:kern w:val="0"/>
          <w:sz w:val="17"/>
          <w:szCs w:val="17"/>
          <w14:ligatures w14:val="none"/>
        </w:rPr>
        <w:t xml:space="preserve"># </w:t>
      </w:r>
      <w:r w:rsidRPr="00993083">
        <w:rPr>
          <w:rFonts w:ascii="Consolas" w:eastAsia="等线" w:hAnsi="Consolas" w:cs="Courier New" w:hint="eastAsia"/>
          <w:color w:val="880000"/>
          <w:kern w:val="0"/>
          <w:sz w:val="17"/>
          <w:szCs w:val="17"/>
          <w14:ligatures w14:val="none"/>
        </w:rPr>
        <w:t>计算标准差</w:t>
      </w:r>
    </w:p>
    <w:p w14:paraId="7718A5D5" w14:textId="77777777" w:rsidR="00993083" w:rsidRPr="00993083" w:rsidRDefault="00993083" w:rsidP="00993083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等线" w:hAnsi="Consolas" w:cs="Courier New"/>
          <w:kern w:val="0"/>
          <w:sz w:val="17"/>
          <w:szCs w:val="17"/>
          <w14:ligatures w14:val="none"/>
        </w:rPr>
      </w:pPr>
      <w:r w:rsidRPr="00993083">
        <w:rPr>
          <w:rFonts w:ascii="Consolas" w:eastAsia="等线" w:hAnsi="Consolas" w:cs="Courier New"/>
          <w:color w:val="666600"/>
          <w:kern w:val="0"/>
          <w:sz w:val="17"/>
          <w:szCs w:val="17"/>
          <w14:ligatures w14:val="none"/>
        </w:rPr>
        <w:t>&gt;</w:t>
      </w:r>
      <w:r w:rsidRPr="00993083">
        <w:rPr>
          <w:rFonts w:ascii="Consolas" w:eastAsia="等线" w:hAnsi="Consolas" w:cs="Courier New"/>
          <w:color w:val="000000"/>
          <w:kern w:val="0"/>
          <w:sz w:val="17"/>
          <w:szCs w:val="17"/>
          <w14:ligatures w14:val="none"/>
        </w:rPr>
        <w:t xml:space="preserve"> s_j </w:t>
      </w:r>
      <w:r w:rsidRPr="00993083">
        <w:rPr>
          <w:rFonts w:ascii="Consolas" w:eastAsia="等线" w:hAnsi="Consolas" w:cs="Courier New"/>
          <w:color w:val="666600"/>
          <w:kern w:val="0"/>
          <w:sz w:val="17"/>
          <w:szCs w:val="17"/>
          <w14:ligatures w14:val="none"/>
        </w:rPr>
        <w:t>&lt;-</w:t>
      </w:r>
      <w:r w:rsidRPr="00993083">
        <w:rPr>
          <w:rFonts w:ascii="Consolas" w:eastAsia="等线" w:hAnsi="Consolas" w:cs="Courier New"/>
          <w:color w:val="000000"/>
          <w:kern w:val="0"/>
          <w:sz w:val="17"/>
          <w:szCs w:val="17"/>
          <w14:ligatures w14:val="none"/>
        </w:rPr>
        <w:t xml:space="preserve"> sqrt</w:t>
      </w:r>
      <w:r w:rsidRPr="00993083">
        <w:rPr>
          <w:rFonts w:ascii="Consolas" w:eastAsia="等线" w:hAnsi="Consolas" w:cs="Courier New"/>
          <w:color w:val="666600"/>
          <w:kern w:val="0"/>
          <w:sz w:val="17"/>
          <w:szCs w:val="17"/>
          <w14:ligatures w14:val="none"/>
        </w:rPr>
        <w:t>(</w:t>
      </w:r>
      <w:r w:rsidRPr="00993083">
        <w:rPr>
          <w:rFonts w:ascii="Consolas" w:eastAsia="等线" w:hAnsi="Consolas" w:cs="Courier New"/>
          <w:color w:val="000000"/>
          <w:kern w:val="0"/>
          <w:sz w:val="17"/>
          <w:szCs w:val="17"/>
          <w14:ligatures w14:val="none"/>
        </w:rPr>
        <w:t>diag</w:t>
      </w:r>
      <w:r w:rsidRPr="00993083">
        <w:rPr>
          <w:rFonts w:ascii="Consolas" w:eastAsia="等线" w:hAnsi="Consolas" w:cs="Courier New"/>
          <w:color w:val="666600"/>
          <w:kern w:val="0"/>
          <w:sz w:val="17"/>
          <w:szCs w:val="17"/>
          <w14:ligatures w14:val="none"/>
        </w:rPr>
        <w:t>(</w:t>
      </w:r>
      <w:r w:rsidRPr="00993083">
        <w:rPr>
          <w:rFonts w:ascii="Consolas" w:eastAsia="等线" w:hAnsi="Consolas" w:cs="Courier New"/>
          <w:color w:val="000000"/>
          <w:kern w:val="0"/>
          <w:sz w:val="17"/>
          <w:szCs w:val="17"/>
          <w14:ligatures w14:val="none"/>
        </w:rPr>
        <w:t>S</w:t>
      </w:r>
      <w:r w:rsidRPr="00993083">
        <w:rPr>
          <w:rFonts w:ascii="Consolas" w:eastAsia="等线" w:hAnsi="Consolas" w:cs="Courier New"/>
          <w:color w:val="666600"/>
          <w:kern w:val="0"/>
          <w:sz w:val="17"/>
          <w:szCs w:val="17"/>
          <w14:ligatures w14:val="none"/>
        </w:rPr>
        <w:t>))</w:t>
      </w:r>
      <w:r w:rsidRPr="00993083">
        <w:rPr>
          <w:rFonts w:ascii="Consolas" w:eastAsia="等线" w:hAnsi="Consolas" w:cs="Courier New"/>
          <w:color w:val="000000"/>
          <w:kern w:val="0"/>
          <w:sz w:val="17"/>
          <w:szCs w:val="17"/>
          <w14:ligatures w14:val="none"/>
        </w:rPr>
        <w:t xml:space="preserve">  </w:t>
      </w:r>
      <w:r w:rsidRPr="00993083">
        <w:rPr>
          <w:rFonts w:ascii="Consolas" w:eastAsia="等线" w:hAnsi="Consolas" w:cs="Courier New"/>
          <w:color w:val="880000"/>
          <w:kern w:val="0"/>
          <w:sz w:val="17"/>
          <w:szCs w:val="17"/>
          <w14:ligatures w14:val="none"/>
        </w:rPr>
        <w:t xml:space="preserve"># </w:t>
      </w:r>
      <w:r w:rsidRPr="00993083">
        <w:rPr>
          <w:rFonts w:ascii="Consolas" w:eastAsia="等线" w:hAnsi="Consolas" w:cs="Courier New" w:hint="eastAsia"/>
          <w:color w:val="880000"/>
          <w:kern w:val="0"/>
          <w:sz w:val="17"/>
          <w:szCs w:val="17"/>
          <w14:ligatures w14:val="none"/>
        </w:rPr>
        <w:t>提取</w:t>
      </w:r>
      <w:r w:rsidRPr="00993083">
        <w:rPr>
          <w:rFonts w:ascii="Consolas" w:eastAsia="等线" w:hAnsi="Consolas" w:cs="Courier New"/>
          <w:color w:val="880000"/>
          <w:kern w:val="0"/>
          <w:sz w:val="17"/>
          <w:szCs w:val="17"/>
          <w14:ligatures w14:val="none"/>
        </w:rPr>
        <w:t xml:space="preserve"> S </w:t>
      </w:r>
      <w:r w:rsidRPr="00993083">
        <w:rPr>
          <w:rFonts w:ascii="Consolas" w:eastAsia="等线" w:hAnsi="Consolas" w:cs="Courier New" w:hint="eastAsia"/>
          <w:color w:val="880000"/>
          <w:kern w:val="0"/>
          <w:sz w:val="17"/>
          <w:szCs w:val="17"/>
          <w14:ligatures w14:val="none"/>
        </w:rPr>
        <w:t>的对角线元素并开方</w:t>
      </w:r>
    </w:p>
    <w:p w14:paraId="079EE188" w14:textId="77777777" w:rsidR="00993083" w:rsidRPr="00993083" w:rsidRDefault="00993083" w:rsidP="00993083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等线" w:hAnsi="Consolas" w:cs="Courier New"/>
          <w:kern w:val="0"/>
          <w:sz w:val="17"/>
          <w:szCs w:val="17"/>
          <w14:ligatures w14:val="none"/>
        </w:rPr>
      </w:pPr>
      <w:r w:rsidRPr="00993083">
        <w:rPr>
          <w:rFonts w:ascii="Consolas" w:eastAsia="等线" w:hAnsi="Consolas" w:cs="Courier New"/>
          <w:color w:val="666600"/>
          <w:kern w:val="0"/>
          <w:sz w:val="17"/>
          <w:szCs w:val="17"/>
          <w14:ligatures w14:val="none"/>
        </w:rPr>
        <w:t>&gt;</w:t>
      </w:r>
      <w:r w:rsidRPr="00993083">
        <w:rPr>
          <w:rFonts w:ascii="Consolas" w:eastAsia="等线" w:hAnsi="Consolas" w:cs="Courier New"/>
          <w:color w:val="000000"/>
          <w:kern w:val="0"/>
          <w:sz w:val="17"/>
          <w:szCs w:val="17"/>
          <w14:ligatures w14:val="none"/>
        </w:rPr>
        <w:t xml:space="preserve"> </w:t>
      </w:r>
    </w:p>
    <w:p w14:paraId="753EC956" w14:textId="77777777" w:rsidR="00993083" w:rsidRPr="00993083" w:rsidRDefault="00993083" w:rsidP="00993083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等线" w:hAnsi="Consolas" w:cs="Courier New"/>
          <w:kern w:val="0"/>
          <w:sz w:val="17"/>
          <w:szCs w:val="17"/>
          <w14:ligatures w14:val="none"/>
        </w:rPr>
      </w:pPr>
      <w:r w:rsidRPr="00993083">
        <w:rPr>
          <w:rFonts w:ascii="Consolas" w:eastAsia="等线" w:hAnsi="Consolas" w:cs="Courier New"/>
          <w:color w:val="666600"/>
          <w:kern w:val="0"/>
          <w:sz w:val="17"/>
          <w:szCs w:val="17"/>
          <w14:ligatures w14:val="none"/>
        </w:rPr>
        <w:t>&gt;</w:t>
      </w:r>
      <w:r w:rsidRPr="00993083">
        <w:rPr>
          <w:rFonts w:ascii="Consolas" w:eastAsia="等线" w:hAnsi="Consolas" w:cs="Courier New"/>
          <w:color w:val="000000"/>
          <w:kern w:val="0"/>
          <w:sz w:val="17"/>
          <w:szCs w:val="17"/>
          <w14:ligatures w14:val="none"/>
        </w:rPr>
        <w:t xml:space="preserve"> </w:t>
      </w:r>
      <w:r w:rsidRPr="00993083">
        <w:rPr>
          <w:rFonts w:ascii="Consolas" w:eastAsia="等线" w:hAnsi="Consolas" w:cs="Courier New"/>
          <w:color w:val="880000"/>
          <w:kern w:val="0"/>
          <w:sz w:val="17"/>
          <w:szCs w:val="17"/>
          <w14:ligatures w14:val="none"/>
        </w:rPr>
        <w:t xml:space="preserve"># </w:t>
      </w:r>
      <w:r w:rsidRPr="00993083">
        <w:rPr>
          <w:rFonts w:ascii="Consolas" w:eastAsia="等线" w:hAnsi="Consolas" w:cs="Courier New" w:hint="eastAsia"/>
          <w:color w:val="880000"/>
          <w:kern w:val="0"/>
          <w:sz w:val="17"/>
          <w:szCs w:val="17"/>
          <w14:ligatures w14:val="none"/>
        </w:rPr>
        <w:t>计算相关性矩阵</w:t>
      </w:r>
      <w:r w:rsidRPr="00993083">
        <w:rPr>
          <w:rFonts w:ascii="Consolas" w:eastAsia="等线" w:hAnsi="Consolas" w:cs="Courier New"/>
          <w:color w:val="880000"/>
          <w:kern w:val="0"/>
          <w:sz w:val="17"/>
          <w:szCs w:val="17"/>
          <w14:ligatures w14:val="none"/>
        </w:rPr>
        <w:t xml:space="preserve"> R</w:t>
      </w:r>
    </w:p>
    <w:p w14:paraId="04BEEB85" w14:textId="77777777" w:rsidR="00993083" w:rsidRPr="00993083" w:rsidRDefault="00993083" w:rsidP="00993083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等线" w:hAnsi="Consolas" w:cs="Courier New"/>
          <w:kern w:val="0"/>
          <w:sz w:val="17"/>
          <w:szCs w:val="17"/>
          <w14:ligatures w14:val="none"/>
        </w:rPr>
      </w:pPr>
      <w:r w:rsidRPr="00993083">
        <w:rPr>
          <w:rFonts w:ascii="Consolas" w:eastAsia="等线" w:hAnsi="Consolas" w:cs="Courier New"/>
          <w:color w:val="666600"/>
          <w:kern w:val="0"/>
          <w:sz w:val="17"/>
          <w:szCs w:val="17"/>
          <w14:ligatures w14:val="none"/>
        </w:rPr>
        <w:t>&gt;</w:t>
      </w:r>
      <w:r w:rsidRPr="00993083">
        <w:rPr>
          <w:rFonts w:ascii="Consolas" w:eastAsia="等线" w:hAnsi="Consolas" w:cs="Courier New"/>
          <w:color w:val="000000"/>
          <w:kern w:val="0"/>
          <w:sz w:val="17"/>
          <w:szCs w:val="17"/>
          <w14:ligatures w14:val="none"/>
        </w:rPr>
        <w:t xml:space="preserve"> R_manual </w:t>
      </w:r>
      <w:r w:rsidRPr="00993083">
        <w:rPr>
          <w:rFonts w:ascii="Consolas" w:eastAsia="等线" w:hAnsi="Consolas" w:cs="Courier New"/>
          <w:color w:val="666600"/>
          <w:kern w:val="0"/>
          <w:sz w:val="17"/>
          <w:szCs w:val="17"/>
          <w14:ligatures w14:val="none"/>
        </w:rPr>
        <w:t>&lt;-</w:t>
      </w:r>
      <w:r w:rsidRPr="00993083">
        <w:rPr>
          <w:rFonts w:ascii="Consolas" w:eastAsia="等线" w:hAnsi="Consolas" w:cs="Courier New"/>
          <w:color w:val="000000"/>
          <w:kern w:val="0"/>
          <w:sz w:val="17"/>
          <w:szCs w:val="17"/>
          <w14:ligatures w14:val="none"/>
        </w:rPr>
        <w:t xml:space="preserve"> S </w:t>
      </w:r>
      <w:r w:rsidRPr="00993083">
        <w:rPr>
          <w:rFonts w:ascii="Consolas" w:eastAsia="等线" w:hAnsi="Consolas" w:cs="Courier New"/>
          <w:color w:val="666600"/>
          <w:kern w:val="0"/>
          <w:sz w:val="17"/>
          <w:szCs w:val="17"/>
          <w14:ligatures w14:val="none"/>
        </w:rPr>
        <w:t>/</w:t>
      </w:r>
      <w:r w:rsidRPr="00993083">
        <w:rPr>
          <w:rFonts w:ascii="Consolas" w:eastAsia="等线" w:hAnsi="Consolas" w:cs="Courier New"/>
          <w:color w:val="000000"/>
          <w:kern w:val="0"/>
          <w:sz w:val="17"/>
          <w:szCs w:val="17"/>
          <w14:ligatures w14:val="none"/>
        </w:rPr>
        <w:t xml:space="preserve"> </w:t>
      </w:r>
      <w:r w:rsidRPr="00993083">
        <w:rPr>
          <w:rFonts w:ascii="Consolas" w:eastAsia="等线" w:hAnsi="Consolas" w:cs="Courier New"/>
          <w:color w:val="666600"/>
          <w:kern w:val="0"/>
          <w:sz w:val="17"/>
          <w:szCs w:val="17"/>
          <w14:ligatures w14:val="none"/>
        </w:rPr>
        <w:t>(</w:t>
      </w:r>
      <w:r w:rsidRPr="00993083">
        <w:rPr>
          <w:rFonts w:ascii="Consolas" w:eastAsia="等线" w:hAnsi="Consolas" w:cs="Courier New"/>
          <w:color w:val="000000"/>
          <w:kern w:val="0"/>
          <w:sz w:val="17"/>
          <w:szCs w:val="17"/>
          <w14:ligatures w14:val="none"/>
        </w:rPr>
        <w:t xml:space="preserve">s_j </w:t>
      </w:r>
      <w:r w:rsidRPr="00993083">
        <w:rPr>
          <w:rFonts w:ascii="Consolas" w:eastAsia="等线" w:hAnsi="Consolas" w:cs="Courier New"/>
          <w:color w:val="666600"/>
          <w:kern w:val="0"/>
          <w:sz w:val="17"/>
          <w:szCs w:val="17"/>
          <w14:ligatures w14:val="none"/>
        </w:rPr>
        <w:t>%*%</w:t>
      </w:r>
      <w:r w:rsidRPr="00993083">
        <w:rPr>
          <w:rFonts w:ascii="Consolas" w:eastAsia="等线" w:hAnsi="Consolas" w:cs="Courier New"/>
          <w:color w:val="000000"/>
          <w:kern w:val="0"/>
          <w:sz w:val="17"/>
          <w:szCs w:val="17"/>
          <w14:ligatures w14:val="none"/>
        </w:rPr>
        <w:t xml:space="preserve"> t</w:t>
      </w:r>
      <w:r w:rsidRPr="00993083">
        <w:rPr>
          <w:rFonts w:ascii="Consolas" w:eastAsia="等线" w:hAnsi="Consolas" w:cs="Courier New"/>
          <w:color w:val="666600"/>
          <w:kern w:val="0"/>
          <w:sz w:val="17"/>
          <w:szCs w:val="17"/>
          <w14:ligatures w14:val="none"/>
        </w:rPr>
        <w:t>(</w:t>
      </w:r>
      <w:r w:rsidRPr="00993083">
        <w:rPr>
          <w:rFonts w:ascii="Consolas" w:eastAsia="等线" w:hAnsi="Consolas" w:cs="Courier New"/>
          <w:color w:val="000000"/>
          <w:kern w:val="0"/>
          <w:sz w:val="17"/>
          <w:szCs w:val="17"/>
          <w14:ligatures w14:val="none"/>
        </w:rPr>
        <w:t>s_j</w:t>
      </w:r>
      <w:r w:rsidRPr="00993083">
        <w:rPr>
          <w:rFonts w:ascii="Consolas" w:eastAsia="等线" w:hAnsi="Consolas" w:cs="Courier New"/>
          <w:color w:val="666600"/>
          <w:kern w:val="0"/>
          <w:sz w:val="17"/>
          <w:szCs w:val="17"/>
          <w14:ligatures w14:val="none"/>
        </w:rPr>
        <w:t>))</w:t>
      </w:r>
      <w:r w:rsidRPr="00993083">
        <w:rPr>
          <w:rFonts w:ascii="Consolas" w:eastAsia="等线" w:hAnsi="Consolas" w:cs="Courier New"/>
          <w:color w:val="000000"/>
          <w:kern w:val="0"/>
          <w:sz w:val="17"/>
          <w:szCs w:val="17"/>
          <w14:ligatures w14:val="none"/>
        </w:rPr>
        <w:t xml:space="preserve">  </w:t>
      </w:r>
      <w:r w:rsidRPr="00993083">
        <w:rPr>
          <w:rFonts w:ascii="Consolas" w:eastAsia="等线" w:hAnsi="Consolas" w:cs="Courier New"/>
          <w:color w:val="880000"/>
          <w:kern w:val="0"/>
          <w:sz w:val="17"/>
          <w:szCs w:val="17"/>
          <w14:ligatures w14:val="none"/>
        </w:rPr>
        <w:t xml:space="preserve"># </w:t>
      </w:r>
      <w:r w:rsidRPr="00993083">
        <w:rPr>
          <w:rFonts w:ascii="Consolas" w:eastAsia="等线" w:hAnsi="Consolas" w:cs="Courier New" w:hint="eastAsia"/>
          <w:color w:val="880000"/>
          <w:kern w:val="0"/>
          <w:sz w:val="17"/>
          <w:szCs w:val="17"/>
          <w14:ligatures w14:val="none"/>
        </w:rPr>
        <w:t>按公式计算</w:t>
      </w:r>
    </w:p>
    <w:p w14:paraId="2B5E09C9" w14:textId="77777777" w:rsidR="00993083" w:rsidRPr="00993083" w:rsidRDefault="00993083" w:rsidP="00993083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等线" w:hAnsi="Consolas" w:cs="Courier New"/>
          <w:kern w:val="0"/>
          <w:sz w:val="17"/>
          <w:szCs w:val="17"/>
          <w14:ligatures w14:val="none"/>
        </w:rPr>
      </w:pPr>
      <w:r w:rsidRPr="00993083">
        <w:rPr>
          <w:rFonts w:ascii="Consolas" w:eastAsia="等线" w:hAnsi="Consolas" w:cs="Courier New"/>
          <w:color w:val="666600"/>
          <w:kern w:val="0"/>
          <w:sz w:val="17"/>
          <w:szCs w:val="17"/>
          <w14:ligatures w14:val="none"/>
        </w:rPr>
        <w:t>&gt;</w:t>
      </w:r>
      <w:r w:rsidRPr="00993083">
        <w:rPr>
          <w:rFonts w:ascii="Consolas" w:eastAsia="等线" w:hAnsi="Consolas" w:cs="Courier New"/>
          <w:color w:val="000000"/>
          <w:kern w:val="0"/>
          <w:sz w:val="17"/>
          <w:szCs w:val="17"/>
          <w14:ligatures w14:val="none"/>
        </w:rPr>
        <w:t xml:space="preserve"> R_manual</w:t>
      </w:r>
    </w:p>
    <w:p w14:paraId="51AA2DE6" w14:textId="77777777" w:rsidR="00993083" w:rsidRPr="00993083" w:rsidRDefault="00993083" w:rsidP="00993083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等线" w:hAnsi="Consolas" w:cs="Courier New"/>
          <w:kern w:val="0"/>
          <w:sz w:val="17"/>
          <w:szCs w:val="17"/>
          <w14:ligatures w14:val="none"/>
        </w:rPr>
      </w:pPr>
      <w:r w:rsidRPr="00993083">
        <w:rPr>
          <w:rFonts w:ascii="Consolas" w:eastAsia="等线" w:hAnsi="Consolas" w:cs="Courier New"/>
          <w:color w:val="000000"/>
          <w:kern w:val="0"/>
          <w:sz w:val="17"/>
          <w:szCs w:val="17"/>
          <w14:ligatures w14:val="none"/>
        </w:rPr>
        <w:t xml:space="preserve">          y1        y2       y3</w:t>
      </w:r>
    </w:p>
    <w:p w14:paraId="08AFAE25" w14:textId="77777777" w:rsidR="00993083" w:rsidRPr="00993083" w:rsidRDefault="00993083" w:rsidP="00993083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等线" w:hAnsi="Consolas" w:cs="Courier New"/>
          <w:kern w:val="0"/>
          <w:sz w:val="17"/>
          <w:szCs w:val="17"/>
          <w14:ligatures w14:val="none"/>
        </w:rPr>
      </w:pPr>
      <w:r w:rsidRPr="00993083">
        <w:rPr>
          <w:rFonts w:ascii="Consolas" w:eastAsia="等线" w:hAnsi="Consolas" w:cs="Courier New"/>
          <w:color w:val="000000"/>
          <w:kern w:val="0"/>
          <w:sz w:val="17"/>
          <w:szCs w:val="17"/>
          <w14:ligatures w14:val="none"/>
        </w:rPr>
        <w:t xml:space="preserve">y1 </w:t>
      </w:r>
      <w:r w:rsidRPr="00993083">
        <w:rPr>
          <w:rFonts w:ascii="Consolas" w:eastAsia="等线" w:hAnsi="Consolas" w:cs="Courier New"/>
          <w:color w:val="006666"/>
          <w:kern w:val="0"/>
          <w:sz w:val="17"/>
          <w:szCs w:val="17"/>
          <w14:ligatures w14:val="none"/>
        </w:rPr>
        <w:t>1.0000000</w:t>
      </w:r>
      <w:r w:rsidRPr="00993083">
        <w:rPr>
          <w:rFonts w:ascii="Consolas" w:eastAsia="等线" w:hAnsi="Consolas" w:cs="Courier New"/>
          <w:color w:val="000000"/>
          <w:kern w:val="0"/>
          <w:sz w:val="17"/>
          <w:szCs w:val="17"/>
          <w14:ligatures w14:val="none"/>
        </w:rPr>
        <w:t xml:space="preserve"> </w:t>
      </w:r>
      <w:r w:rsidRPr="00993083">
        <w:rPr>
          <w:rFonts w:ascii="Consolas" w:eastAsia="等线" w:hAnsi="Consolas" w:cs="Courier New"/>
          <w:color w:val="006666"/>
          <w:kern w:val="0"/>
          <w:sz w:val="17"/>
          <w:szCs w:val="17"/>
          <w14:ligatures w14:val="none"/>
        </w:rPr>
        <w:t>0.4930154</w:t>
      </w:r>
      <w:r w:rsidRPr="00993083">
        <w:rPr>
          <w:rFonts w:ascii="Consolas" w:eastAsia="等线" w:hAnsi="Consolas" w:cs="Courier New"/>
          <w:color w:val="000000"/>
          <w:kern w:val="0"/>
          <w:sz w:val="17"/>
          <w:szCs w:val="17"/>
          <w14:ligatures w14:val="none"/>
        </w:rPr>
        <w:t xml:space="preserve"> </w:t>
      </w:r>
      <w:r w:rsidRPr="00993083">
        <w:rPr>
          <w:rFonts w:ascii="Consolas" w:eastAsia="等线" w:hAnsi="Consolas" w:cs="Courier New"/>
          <w:color w:val="006666"/>
          <w:kern w:val="0"/>
          <w:sz w:val="17"/>
          <w:szCs w:val="17"/>
          <w14:ligatures w14:val="none"/>
        </w:rPr>
        <w:t>0.327411</w:t>
      </w:r>
    </w:p>
    <w:p w14:paraId="56B86FE5" w14:textId="77777777" w:rsidR="00993083" w:rsidRPr="00993083" w:rsidRDefault="00993083" w:rsidP="00993083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等线" w:hAnsi="Consolas" w:cs="Courier New"/>
          <w:kern w:val="0"/>
          <w:sz w:val="17"/>
          <w:szCs w:val="17"/>
          <w14:ligatures w14:val="none"/>
        </w:rPr>
      </w:pPr>
      <w:r w:rsidRPr="00993083">
        <w:rPr>
          <w:rFonts w:ascii="Consolas" w:eastAsia="等线" w:hAnsi="Consolas" w:cs="Courier New"/>
          <w:color w:val="000000"/>
          <w:kern w:val="0"/>
          <w:sz w:val="17"/>
          <w:szCs w:val="17"/>
          <w14:ligatures w14:val="none"/>
        </w:rPr>
        <w:t xml:space="preserve">y2 </w:t>
      </w:r>
      <w:r w:rsidRPr="00993083">
        <w:rPr>
          <w:rFonts w:ascii="Consolas" w:eastAsia="等线" w:hAnsi="Consolas" w:cs="Courier New"/>
          <w:color w:val="006666"/>
          <w:kern w:val="0"/>
          <w:sz w:val="17"/>
          <w:szCs w:val="17"/>
          <w14:ligatures w14:val="none"/>
        </w:rPr>
        <w:t>0.4930154</w:t>
      </w:r>
      <w:r w:rsidRPr="00993083">
        <w:rPr>
          <w:rFonts w:ascii="Consolas" w:eastAsia="等线" w:hAnsi="Consolas" w:cs="Courier New"/>
          <w:color w:val="000000"/>
          <w:kern w:val="0"/>
          <w:sz w:val="17"/>
          <w:szCs w:val="17"/>
          <w14:ligatures w14:val="none"/>
        </w:rPr>
        <w:t xml:space="preserve"> </w:t>
      </w:r>
      <w:r w:rsidRPr="00993083">
        <w:rPr>
          <w:rFonts w:ascii="Consolas" w:eastAsia="等线" w:hAnsi="Consolas" w:cs="Courier New"/>
          <w:color w:val="006666"/>
          <w:kern w:val="0"/>
          <w:sz w:val="17"/>
          <w:szCs w:val="17"/>
          <w14:ligatures w14:val="none"/>
        </w:rPr>
        <w:t>1.0000000</w:t>
      </w:r>
      <w:r w:rsidRPr="00993083">
        <w:rPr>
          <w:rFonts w:ascii="Consolas" w:eastAsia="等线" w:hAnsi="Consolas" w:cs="Courier New"/>
          <w:color w:val="000000"/>
          <w:kern w:val="0"/>
          <w:sz w:val="17"/>
          <w:szCs w:val="17"/>
          <w14:ligatures w14:val="none"/>
        </w:rPr>
        <w:t xml:space="preserve"> </w:t>
      </w:r>
      <w:r w:rsidRPr="00993083">
        <w:rPr>
          <w:rFonts w:ascii="Consolas" w:eastAsia="等线" w:hAnsi="Consolas" w:cs="Courier New"/>
          <w:color w:val="006666"/>
          <w:kern w:val="0"/>
          <w:sz w:val="17"/>
          <w:szCs w:val="17"/>
          <w14:ligatures w14:val="none"/>
        </w:rPr>
        <w:t>0.864762</w:t>
      </w:r>
    </w:p>
    <w:p w14:paraId="7CA995B4" w14:textId="77777777" w:rsidR="00993083" w:rsidRPr="00993083" w:rsidRDefault="00993083" w:rsidP="00993083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等线" w:hAnsi="Consolas" w:cs="Courier New"/>
          <w:kern w:val="0"/>
          <w:sz w:val="17"/>
          <w:szCs w:val="17"/>
          <w14:ligatures w14:val="none"/>
        </w:rPr>
      </w:pPr>
      <w:r w:rsidRPr="00993083">
        <w:rPr>
          <w:rFonts w:ascii="Consolas" w:eastAsia="等线" w:hAnsi="Consolas" w:cs="Courier New"/>
          <w:color w:val="000000"/>
          <w:kern w:val="0"/>
          <w:sz w:val="17"/>
          <w:szCs w:val="17"/>
          <w14:ligatures w14:val="none"/>
        </w:rPr>
        <w:t xml:space="preserve">y3 </w:t>
      </w:r>
      <w:r w:rsidRPr="00993083">
        <w:rPr>
          <w:rFonts w:ascii="Consolas" w:eastAsia="等线" w:hAnsi="Consolas" w:cs="Courier New"/>
          <w:color w:val="006666"/>
          <w:kern w:val="0"/>
          <w:sz w:val="17"/>
          <w:szCs w:val="17"/>
          <w14:ligatures w14:val="none"/>
        </w:rPr>
        <w:t>0.3274110</w:t>
      </w:r>
      <w:r w:rsidRPr="00993083">
        <w:rPr>
          <w:rFonts w:ascii="Consolas" w:eastAsia="等线" w:hAnsi="Consolas" w:cs="Courier New"/>
          <w:color w:val="000000"/>
          <w:kern w:val="0"/>
          <w:sz w:val="17"/>
          <w:szCs w:val="17"/>
          <w14:ligatures w14:val="none"/>
        </w:rPr>
        <w:t xml:space="preserve"> </w:t>
      </w:r>
      <w:r w:rsidRPr="00993083">
        <w:rPr>
          <w:rFonts w:ascii="Consolas" w:eastAsia="等线" w:hAnsi="Consolas" w:cs="Courier New"/>
          <w:color w:val="006666"/>
          <w:kern w:val="0"/>
          <w:sz w:val="17"/>
          <w:szCs w:val="17"/>
          <w14:ligatures w14:val="none"/>
        </w:rPr>
        <w:t>0.8647620</w:t>
      </w:r>
      <w:r w:rsidRPr="00993083">
        <w:rPr>
          <w:rFonts w:ascii="Consolas" w:eastAsia="等线" w:hAnsi="Consolas" w:cs="Courier New"/>
          <w:color w:val="000000"/>
          <w:kern w:val="0"/>
          <w:sz w:val="17"/>
          <w:szCs w:val="17"/>
          <w14:ligatures w14:val="none"/>
        </w:rPr>
        <w:t xml:space="preserve"> </w:t>
      </w:r>
      <w:r w:rsidRPr="00993083">
        <w:rPr>
          <w:rFonts w:ascii="Consolas" w:eastAsia="等线" w:hAnsi="Consolas" w:cs="Courier New"/>
          <w:color w:val="006666"/>
          <w:kern w:val="0"/>
          <w:sz w:val="17"/>
          <w:szCs w:val="17"/>
          <w14:ligatures w14:val="none"/>
        </w:rPr>
        <w:t>1.000000</w:t>
      </w:r>
    </w:p>
    <w:p w14:paraId="10E121B7" w14:textId="77777777" w:rsidR="00993083" w:rsidRPr="00993083" w:rsidRDefault="00993083" w:rsidP="00993083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等线" w:hAnsi="Consolas" w:cs="Courier New"/>
          <w:kern w:val="0"/>
          <w:sz w:val="17"/>
          <w:szCs w:val="17"/>
          <w14:ligatures w14:val="none"/>
        </w:rPr>
      </w:pPr>
      <w:r w:rsidRPr="00993083">
        <w:rPr>
          <w:rFonts w:ascii="Consolas" w:eastAsia="等线" w:hAnsi="Consolas" w:cs="Courier New"/>
          <w:color w:val="000000"/>
          <w:kern w:val="0"/>
          <w:sz w:val="17"/>
          <w:szCs w:val="17"/>
          <w14:ligatures w14:val="none"/>
        </w:rPr>
        <w:t> </w:t>
      </w:r>
    </w:p>
    <w:p w14:paraId="27D71EC2" w14:textId="77777777" w:rsidR="00993083" w:rsidRPr="00993083" w:rsidRDefault="00993083" w:rsidP="00993083">
      <w:pPr>
        <w:widowControl/>
        <w:spacing w:after="0" w:line="240" w:lineRule="auto"/>
        <w:rPr>
          <w:rFonts w:ascii="Times New Roman" w:eastAsia="宋体" w:hAnsi="Times New Roman" w:cs="Times New Roman"/>
          <w:kern w:val="0"/>
          <w:sz w:val="24"/>
          <w14:ligatures w14:val="none"/>
        </w:rPr>
      </w:pPr>
      <w:r w:rsidRPr="00993083">
        <w:rPr>
          <w:rFonts w:ascii="Times New Roman" w:eastAsia="宋体" w:hAnsi="Times New Roman" w:cs="Times New Roman"/>
          <w:kern w:val="0"/>
          <w:sz w:val="24"/>
          <w14:ligatures w14:val="none"/>
        </w:rPr>
        <w:t>c</w:t>
      </w:r>
    </w:p>
    <w:p w14:paraId="02C3B193" w14:textId="77777777" w:rsidR="00993083" w:rsidRPr="00993083" w:rsidRDefault="00993083" w:rsidP="00993083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等线" w:hAnsi="Consolas" w:cs="Courier New"/>
          <w:kern w:val="0"/>
          <w:sz w:val="17"/>
          <w:szCs w:val="17"/>
          <w14:ligatures w14:val="none"/>
        </w:rPr>
      </w:pPr>
      <w:r w:rsidRPr="00993083">
        <w:rPr>
          <w:rFonts w:ascii="Consolas" w:eastAsia="等线" w:hAnsi="Consolas" w:cs="Courier New"/>
          <w:color w:val="666600"/>
          <w:kern w:val="0"/>
          <w:sz w:val="17"/>
          <w:szCs w:val="17"/>
          <w14:ligatures w14:val="none"/>
        </w:rPr>
        <w:t>&gt;</w:t>
      </w:r>
      <w:r w:rsidRPr="00993083">
        <w:rPr>
          <w:rFonts w:ascii="Consolas" w:eastAsia="等线" w:hAnsi="Consolas" w:cs="Courier New"/>
          <w:color w:val="000000"/>
          <w:kern w:val="0"/>
          <w:sz w:val="17"/>
          <w:szCs w:val="17"/>
          <w14:ligatures w14:val="none"/>
        </w:rPr>
        <w:t xml:space="preserve"> </w:t>
      </w:r>
      <w:r w:rsidRPr="00993083">
        <w:rPr>
          <w:rFonts w:ascii="Consolas" w:eastAsia="等线" w:hAnsi="Consolas" w:cs="Courier New"/>
          <w:color w:val="660066"/>
          <w:kern w:val="0"/>
          <w:sz w:val="17"/>
          <w:szCs w:val="17"/>
          <w14:ligatures w14:val="none"/>
        </w:rPr>
        <w:t>Ds</w:t>
      </w:r>
      <w:r w:rsidRPr="00993083">
        <w:rPr>
          <w:rFonts w:ascii="Consolas" w:eastAsia="等线" w:hAnsi="Consolas" w:cs="Courier New"/>
          <w:color w:val="000000"/>
          <w:kern w:val="0"/>
          <w:sz w:val="17"/>
          <w:szCs w:val="17"/>
          <w14:ligatures w14:val="none"/>
        </w:rPr>
        <w:t xml:space="preserve"> </w:t>
      </w:r>
      <w:r w:rsidRPr="00993083">
        <w:rPr>
          <w:rFonts w:ascii="Consolas" w:eastAsia="等线" w:hAnsi="Consolas" w:cs="Courier New"/>
          <w:color w:val="666600"/>
          <w:kern w:val="0"/>
          <w:sz w:val="17"/>
          <w:szCs w:val="17"/>
          <w14:ligatures w14:val="none"/>
        </w:rPr>
        <w:t>&lt;-</w:t>
      </w:r>
      <w:r w:rsidRPr="00993083">
        <w:rPr>
          <w:rFonts w:ascii="Consolas" w:eastAsia="等线" w:hAnsi="Consolas" w:cs="Courier New"/>
          <w:color w:val="000000"/>
          <w:kern w:val="0"/>
          <w:sz w:val="17"/>
          <w:szCs w:val="17"/>
          <w14:ligatures w14:val="none"/>
        </w:rPr>
        <w:t xml:space="preserve"> diag</w:t>
      </w:r>
      <w:r w:rsidRPr="00993083">
        <w:rPr>
          <w:rFonts w:ascii="Consolas" w:eastAsia="等线" w:hAnsi="Consolas" w:cs="Courier New"/>
          <w:color w:val="666600"/>
          <w:kern w:val="0"/>
          <w:sz w:val="17"/>
          <w:szCs w:val="17"/>
          <w14:ligatures w14:val="none"/>
        </w:rPr>
        <w:t>(</w:t>
      </w:r>
      <w:r w:rsidRPr="00993083">
        <w:rPr>
          <w:rFonts w:ascii="Consolas" w:eastAsia="等线" w:hAnsi="Consolas" w:cs="Courier New"/>
          <w:color w:val="000000"/>
          <w:kern w:val="0"/>
          <w:sz w:val="17"/>
          <w:szCs w:val="17"/>
          <w14:ligatures w14:val="none"/>
        </w:rPr>
        <w:t>sqrt</w:t>
      </w:r>
      <w:r w:rsidRPr="00993083">
        <w:rPr>
          <w:rFonts w:ascii="Consolas" w:eastAsia="等线" w:hAnsi="Consolas" w:cs="Courier New"/>
          <w:color w:val="666600"/>
          <w:kern w:val="0"/>
          <w:sz w:val="17"/>
          <w:szCs w:val="17"/>
          <w14:ligatures w14:val="none"/>
        </w:rPr>
        <w:t>(</w:t>
      </w:r>
      <w:r w:rsidRPr="00993083">
        <w:rPr>
          <w:rFonts w:ascii="Consolas" w:eastAsia="等线" w:hAnsi="Consolas" w:cs="Courier New"/>
          <w:color w:val="000000"/>
          <w:kern w:val="0"/>
          <w:sz w:val="17"/>
          <w:szCs w:val="17"/>
          <w14:ligatures w14:val="none"/>
        </w:rPr>
        <w:t>diag</w:t>
      </w:r>
      <w:r w:rsidRPr="00993083">
        <w:rPr>
          <w:rFonts w:ascii="Consolas" w:eastAsia="等线" w:hAnsi="Consolas" w:cs="Courier New"/>
          <w:color w:val="666600"/>
          <w:kern w:val="0"/>
          <w:sz w:val="17"/>
          <w:szCs w:val="17"/>
          <w14:ligatures w14:val="none"/>
        </w:rPr>
        <w:t>(</w:t>
      </w:r>
      <w:r w:rsidRPr="00993083">
        <w:rPr>
          <w:rFonts w:ascii="Consolas" w:eastAsia="等线" w:hAnsi="Consolas" w:cs="Courier New"/>
          <w:color w:val="000000"/>
          <w:kern w:val="0"/>
          <w:sz w:val="17"/>
          <w:szCs w:val="17"/>
          <w14:ligatures w14:val="none"/>
        </w:rPr>
        <w:t>S</w:t>
      </w:r>
      <w:r w:rsidRPr="00993083">
        <w:rPr>
          <w:rFonts w:ascii="Consolas" w:eastAsia="等线" w:hAnsi="Consolas" w:cs="Courier New"/>
          <w:color w:val="666600"/>
          <w:kern w:val="0"/>
          <w:sz w:val="17"/>
          <w:szCs w:val="17"/>
          <w14:ligatures w14:val="none"/>
        </w:rPr>
        <w:t>)))</w:t>
      </w:r>
      <w:r w:rsidRPr="00993083">
        <w:rPr>
          <w:rFonts w:ascii="Consolas" w:eastAsia="等线" w:hAnsi="Consolas" w:cs="Courier New"/>
          <w:color w:val="000000"/>
          <w:kern w:val="0"/>
          <w:sz w:val="17"/>
          <w:szCs w:val="17"/>
          <w14:ligatures w14:val="none"/>
        </w:rPr>
        <w:t xml:space="preserve">  </w:t>
      </w:r>
      <w:r w:rsidRPr="00993083">
        <w:rPr>
          <w:rFonts w:ascii="Consolas" w:eastAsia="等线" w:hAnsi="Consolas" w:cs="Courier New"/>
          <w:color w:val="880000"/>
          <w:kern w:val="0"/>
          <w:sz w:val="17"/>
          <w:szCs w:val="17"/>
          <w14:ligatures w14:val="none"/>
        </w:rPr>
        <w:t xml:space="preserve"># </w:t>
      </w:r>
      <w:r w:rsidRPr="00993083">
        <w:rPr>
          <w:rFonts w:ascii="Consolas" w:eastAsia="等线" w:hAnsi="Consolas" w:cs="Courier New" w:hint="eastAsia"/>
          <w:color w:val="880000"/>
          <w:kern w:val="0"/>
          <w:sz w:val="17"/>
          <w:szCs w:val="17"/>
          <w14:ligatures w14:val="none"/>
        </w:rPr>
        <w:t>对角线元素取平方根，形成对角矩阵</w:t>
      </w:r>
    </w:p>
    <w:p w14:paraId="2880179D" w14:textId="77777777" w:rsidR="00993083" w:rsidRPr="00993083" w:rsidRDefault="00993083" w:rsidP="00993083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等线" w:hAnsi="Consolas" w:cs="Courier New"/>
          <w:kern w:val="0"/>
          <w:sz w:val="17"/>
          <w:szCs w:val="17"/>
          <w14:ligatures w14:val="none"/>
        </w:rPr>
      </w:pPr>
      <w:r w:rsidRPr="00993083">
        <w:rPr>
          <w:rFonts w:ascii="Consolas" w:eastAsia="等线" w:hAnsi="Consolas" w:cs="Courier New"/>
          <w:color w:val="666600"/>
          <w:kern w:val="0"/>
          <w:sz w:val="17"/>
          <w:szCs w:val="17"/>
          <w14:ligatures w14:val="none"/>
        </w:rPr>
        <w:t>&gt;</w:t>
      </w:r>
      <w:r w:rsidRPr="00993083">
        <w:rPr>
          <w:rFonts w:ascii="Consolas" w:eastAsia="等线" w:hAnsi="Consolas" w:cs="Courier New"/>
          <w:color w:val="000000"/>
          <w:kern w:val="0"/>
          <w:sz w:val="17"/>
          <w:szCs w:val="17"/>
          <w14:ligatures w14:val="none"/>
        </w:rPr>
        <w:t xml:space="preserve"> </w:t>
      </w:r>
    </w:p>
    <w:p w14:paraId="5516B941" w14:textId="77777777" w:rsidR="00993083" w:rsidRPr="00993083" w:rsidRDefault="00993083" w:rsidP="00993083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等线" w:hAnsi="Consolas" w:cs="Courier New"/>
          <w:kern w:val="0"/>
          <w:sz w:val="17"/>
          <w:szCs w:val="17"/>
          <w14:ligatures w14:val="none"/>
        </w:rPr>
      </w:pPr>
      <w:r w:rsidRPr="00993083">
        <w:rPr>
          <w:rFonts w:ascii="Consolas" w:eastAsia="等线" w:hAnsi="Consolas" w:cs="Courier New"/>
          <w:color w:val="666600"/>
          <w:kern w:val="0"/>
          <w:sz w:val="17"/>
          <w:szCs w:val="17"/>
          <w14:ligatures w14:val="none"/>
        </w:rPr>
        <w:t>&gt;</w:t>
      </w:r>
      <w:r w:rsidRPr="00993083">
        <w:rPr>
          <w:rFonts w:ascii="Consolas" w:eastAsia="等线" w:hAnsi="Consolas" w:cs="Courier New"/>
          <w:color w:val="000000"/>
          <w:kern w:val="0"/>
          <w:sz w:val="17"/>
          <w:szCs w:val="17"/>
          <w14:ligatures w14:val="none"/>
        </w:rPr>
        <w:t xml:space="preserve"> </w:t>
      </w:r>
      <w:r w:rsidRPr="00993083">
        <w:rPr>
          <w:rFonts w:ascii="Consolas" w:eastAsia="等线" w:hAnsi="Consolas" w:cs="Courier New"/>
          <w:color w:val="880000"/>
          <w:kern w:val="0"/>
          <w:sz w:val="17"/>
          <w:szCs w:val="17"/>
          <w14:ligatures w14:val="none"/>
        </w:rPr>
        <w:t xml:space="preserve"># </w:t>
      </w:r>
      <w:r w:rsidRPr="00993083">
        <w:rPr>
          <w:rFonts w:ascii="Consolas" w:eastAsia="等线" w:hAnsi="Consolas" w:cs="Courier New" w:hint="eastAsia"/>
          <w:color w:val="880000"/>
          <w:kern w:val="0"/>
          <w:sz w:val="17"/>
          <w:szCs w:val="17"/>
          <w14:ligatures w14:val="none"/>
        </w:rPr>
        <w:t>计算</w:t>
      </w:r>
      <w:r w:rsidRPr="00993083">
        <w:rPr>
          <w:rFonts w:ascii="Consolas" w:eastAsia="等线" w:hAnsi="Consolas" w:cs="Courier New"/>
          <w:color w:val="880000"/>
          <w:kern w:val="0"/>
          <w:sz w:val="17"/>
          <w:szCs w:val="17"/>
          <w14:ligatures w14:val="none"/>
        </w:rPr>
        <w:t xml:space="preserve"> D_s^(-1)</w:t>
      </w:r>
    </w:p>
    <w:p w14:paraId="63CDCD93" w14:textId="77777777" w:rsidR="00993083" w:rsidRPr="00993083" w:rsidRDefault="00993083" w:rsidP="00993083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等线" w:hAnsi="Consolas" w:cs="Courier New"/>
          <w:kern w:val="0"/>
          <w:sz w:val="17"/>
          <w:szCs w:val="17"/>
          <w14:ligatures w14:val="none"/>
        </w:rPr>
      </w:pPr>
      <w:r w:rsidRPr="00993083">
        <w:rPr>
          <w:rFonts w:ascii="Consolas" w:eastAsia="等线" w:hAnsi="Consolas" w:cs="Courier New"/>
          <w:color w:val="666600"/>
          <w:kern w:val="0"/>
          <w:sz w:val="17"/>
          <w:szCs w:val="17"/>
          <w14:ligatures w14:val="none"/>
        </w:rPr>
        <w:t>&gt;</w:t>
      </w:r>
      <w:r w:rsidRPr="00993083">
        <w:rPr>
          <w:rFonts w:ascii="Consolas" w:eastAsia="等线" w:hAnsi="Consolas" w:cs="Courier New"/>
          <w:color w:val="000000"/>
          <w:kern w:val="0"/>
          <w:sz w:val="17"/>
          <w:szCs w:val="17"/>
          <w14:ligatures w14:val="none"/>
        </w:rPr>
        <w:t xml:space="preserve"> </w:t>
      </w:r>
      <w:r w:rsidRPr="00993083">
        <w:rPr>
          <w:rFonts w:ascii="Consolas" w:eastAsia="等线" w:hAnsi="Consolas" w:cs="Courier New"/>
          <w:color w:val="660066"/>
          <w:kern w:val="0"/>
          <w:sz w:val="17"/>
          <w:szCs w:val="17"/>
          <w14:ligatures w14:val="none"/>
        </w:rPr>
        <w:t>Ds_inv</w:t>
      </w:r>
      <w:r w:rsidRPr="00993083">
        <w:rPr>
          <w:rFonts w:ascii="Consolas" w:eastAsia="等线" w:hAnsi="Consolas" w:cs="Courier New"/>
          <w:color w:val="000000"/>
          <w:kern w:val="0"/>
          <w:sz w:val="17"/>
          <w:szCs w:val="17"/>
          <w14:ligatures w14:val="none"/>
        </w:rPr>
        <w:t xml:space="preserve"> </w:t>
      </w:r>
      <w:r w:rsidRPr="00993083">
        <w:rPr>
          <w:rFonts w:ascii="Consolas" w:eastAsia="等线" w:hAnsi="Consolas" w:cs="Courier New"/>
          <w:color w:val="666600"/>
          <w:kern w:val="0"/>
          <w:sz w:val="17"/>
          <w:szCs w:val="17"/>
          <w14:ligatures w14:val="none"/>
        </w:rPr>
        <w:t>&lt;-</w:t>
      </w:r>
      <w:r w:rsidRPr="00993083">
        <w:rPr>
          <w:rFonts w:ascii="Consolas" w:eastAsia="等线" w:hAnsi="Consolas" w:cs="Courier New"/>
          <w:color w:val="000000"/>
          <w:kern w:val="0"/>
          <w:sz w:val="17"/>
          <w:szCs w:val="17"/>
          <w14:ligatures w14:val="none"/>
        </w:rPr>
        <w:t xml:space="preserve"> diag</w:t>
      </w:r>
      <w:r w:rsidRPr="00993083">
        <w:rPr>
          <w:rFonts w:ascii="Consolas" w:eastAsia="等线" w:hAnsi="Consolas" w:cs="Courier New"/>
          <w:color w:val="666600"/>
          <w:kern w:val="0"/>
          <w:sz w:val="17"/>
          <w:szCs w:val="17"/>
          <w14:ligatures w14:val="none"/>
        </w:rPr>
        <w:t>(</w:t>
      </w:r>
      <w:r w:rsidRPr="00993083">
        <w:rPr>
          <w:rFonts w:ascii="Consolas" w:eastAsia="等线" w:hAnsi="Consolas" w:cs="Courier New"/>
          <w:color w:val="006666"/>
          <w:kern w:val="0"/>
          <w:sz w:val="17"/>
          <w:szCs w:val="17"/>
          <w14:ligatures w14:val="none"/>
        </w:rPr>
        <w:t>1</w:t>
      </w:r>
      <w:r w:rsidRPr="00993083">
        <w:rPr>
          <w:rFonts w:ascii="Consolas" w:eastAsia="等线" w:hAnsi="Consolas" w:cs="Courier New"/>
          <w:color w:val="000000"/>
          <w:kern w:val="0"/>
          <w:sz w:val="17"/>
          <w:szCs w:val="17"/>
          <w14:ligatures w14:val="none"/>
        </w:rPr>
        <w:t xml:space="preserve"> </w:t>
      </w:r>
      <w:r w:rsidRPr="00993083">
        <w:rPr>
          <w:rFonts w:ascii="Consolas" w:eastAsia="等线" w:hAnsi="Consolas" w:cs="Courier New"/>
          <w:color w:val="666600"/>
          <w:kern w:val="0"/>
          <w:sz w:val="17"/>
          <w:szCs w:val="17"/>
          <w14:ligatures w14:val="none"/>
        </w:rPr>
        <w:t>/</w:t>
      </w:r>
      <w:r w:rsidRPr="00993083">
        <w:rPr>
          <w:rFonts w:ascii="Consolas" w:eastAsia="等线" w:hAnsi="Consolas" w:cs="Courier New"/>
          <w:color w:val="000000"/>
          <w:kern w:val="0"/>
          <w:sz w:val="17"/>
          <w:szCs w:val="17"/>
          <w14:ligatures w14:val="none"/>
        </w:rPr>
        <w:t xml:space="preserve"> sqrt</w:t>
      </w:r>
      <w:r w:rsidRPr="00993083">
        <w:rPr>
          <w:rFonts w:ascii="Consolas" w:eastAsia="等线" w:hAnsi="Consolas" w:cs="Courier New"/>
          <w:color w:val="666600"/>
          <w:kern w:val="0"/>
          <w:sz w:val="17"/>
          <w:szCs w:val="17"/>
          <w14:ligatures w14:val="none"/>
        </w:rPr>
        <w:t>(</w:t>
      </w:r>
      <w:r w:rsidRPr="00993083">
        <w:rPr>
          <w:rFonts w:ascii="Consolas" w:eastAsia="等线" w:hAnsi="Consolas" w:cs="Courier New"/>
          <w:color w:val="000000"/>
          <w:kern w:val="0"/>
          <w:sz w:val="17"/>
          <w:szCs w:val="17"/>
          <w14:ligatures w14:val="none"/>
        </w:rPr>
        <w:t>diag</w:t>
      </w:r>
      <w:r w:rsidRPr="00993083">
        <w:rPr>
          <w:rFonts w:ascii="Consolas" w:eastAsia="等线" w:hAnsi="Consolas" w:cs="Courier New"/>
          <w:color w:val="666600"/>
          <w:kern w:val="0"/>
          <w:sz w:val="17"/>
          <w:szCs w:val="17"/>
          <w14:ligatures w14:val="none"/>
        </w:rPr>
        <w:t>(</w:t>
      </w:r>
      <w:r w:rsidRPr="00993083">
        <w:rPr>
          <w:rFonts w:ascii="Consolas" w:eastAsia="等线" w:hAnsi="Consolas" w:cs="Courier New"/>
          <w:color w:val="000000"/>
          <w:kern w:val="0"/>
          <w:sz w:val="17"/>
          <w:szCs w:val="17"/>
          <w14:ligatures w14:val="none"/>
        </w:rPr>
        <w:t>S</w:t>
      </w:r>
      <w:r w:rsidRPr="00993083">
        <w:rPr>
          <w:rFonts w:ascii="Consolas" w:eastAsia="等线" w:hAnsi="Consolas" w:cs="Courier New"/>
          <w:color w:val="666600"/>
          <w:kern w:val="0"/>
          <w:sz w:val="17"/>
          <w:szCs w:val="17"/>
          <w14:ligatures w14:val="none"/>
        </w:rPr>
        <w:t>)))</w:t>
      </w:r>
      <w:r w:rsidRPr="00993083">
        <w:rPr>
          <w:rFonts w:ascii="Consolas" w:eastAsia="等线" w:hAnsi="Consolas" w:cs="Courier New"/>
          <w:color w:val="000000"/>
          <w:kern w:val="0"/>
          <w:sz w:val="17"/>
          <w:szCs w:val="17"/>
          <w14:ligatures w14:val="none"/>
        </w:rPr>
        <w:t xml:space="preserve">  </w:t>
      </w:r>
      <w:r w:rsidRPr="00993083">
        <w:rPr>
          <w:rFonts w:ascii="Consolas" w:eastAsia="等线" w:hAnsi="Consolas" w:cs="Courier New"/>
          <w:color w:val="880000"/>
          <w:kern w:val="0"/>
          <w:sz w:val="17"/>
          <w:szCs w:val="17"/>
          <w14:ligatures w14:val="none"/>
        </w:rPr>
        <w:t xml:space="preserve"># </w:t>
      </w:r>
      <w:r w:rsidRPr="00993083">
        <w:rPr>
          <w:rFonts w:ascii="Consolas" w:eastAsia="等线" w:hAnsi="Consolas" w:cs="Courier New" w:hint="eastAsia"/>
          <w:color w:val="880000"/>
          <w:kern w:val="0"/>
          <w:sz w:val="17"/>
          <w:szCs w:val="17"/>
          <w14:ligatures w14:val="none"/>
        </w:rPr>
        <w:t>直接计算</w:t>
      </w:r>
      <w:r w:rsidRPr="00993083">
        <w:rPr>
          <w:rFonts w:ascii="Consolas" w:eastAsia="等线" w:hAnsi="Consolas" w:cs="Courier New"/>
          <w:color w:val="880000"/>
          <w:kern w:val="0"/>
          <w:sz w:val="17"/>
          <w:szCs w:val="17"/>
          <w14:ligatures w14:val="none"/>
        </w:rPr>
        <w:t xml:space="preserve"> D_s </w:t>
      </w:r>
      <w:r w:rsidRPr="00993083">
        <w:rPr>
          <w:rFonts w:ascii="Consolas" w:eastAsia="等线" w:hAnsi="Consolas" w:cs="Courier New" w:hint="eastAsia"/>
          <w:color w:val="880000"/>
          <w:kern w:val="0"/>
          <w:sz w:val="17"/>
          <w:szCs w:val="17"/>
          <w14:ligatures w14:val="none"/>
        </w:rPr>
        <w:t>的逆矩阵</w:t>
      </w:r>
    </w:p>
    <w:p w14:paraId="69546DDF" w14:textId="77777777" w:rsidR="00993083" w:rsidRPr="00993083" w:rsidRDefault="00993083" w:rsidP="00993083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等线" w:hAnsi="Consolas" w:cs="Courier New"/>
          <w:kern w:val="0"/>
          <w:sz w:val="17"/>
          <w:szCs w:val="17"/>
          <w14:ligatures w14:val="none"/>
        </w:rPr>
      </w:pPr>
      <w:r w:rsidRPr="00993083">
        <w:rPr>
          <w:rFonts w:ascii="Consolas" w:eastAsia="等线" w:hAnsi="Consolas" w:cs="Courier New"/>
          <w:color w:val="666600"/>
          <w:kern w:val="0"/>
          <w:sz w:val="17"/>
          <w:szCs w:val="17"/>
          <w14:ligatures w14:val="none"/>
        </w:rPr>
        <w:t>&gt;</w:t>
      </w:r>
      <w:r w:rsidRPr="00993083">
        <w:rPr>
          <w:rFonts w:ascii="Consolas" w:eastAsia="等线" w:hAnsi="Consolas" w:cs="Courier New"/>
          <w:color w:val="000000"/>
          <w:kern w:val="0"/>
          <w:sz w:val="17"/>
          <w:szCs w:val="17"/>
          <w14:ligatures w14:val="none"/>
        </w:rPr>
        <w:t xml:space="preserve"> </w:t>
      </w:r>
    </w:p>
    <w:p w14:paraId="6707EC4F" w14:textId="77777777" w:rsidR="00993083" w:rsidRPr="00993083" w:rsidRDefault="00993083" w:rsidP="00993083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等线" w:hAnsi="Consolas" w:cs="Courier New"/>
          <w:kern w:val="0"/>
          <w:sz w:val="17"/>
          <w:szCs w:val="17"/>
          <w14:ligatures w14:val="none"/>
        </w:rPr>
      </w:pPr>
      <w:r w:rsidRPr="00993083">
        <w:rPr>
          <w:rFonts w:ascii="Consolas" w:eastAsia="等线" w:hAnsi="Consolas" w:cs="Courier New"/>
          <w:color w:val="666600"/>
          <w:kern w:val="0"/>
          <w:sz w:val="17"/>
          <w:szCs w:val="17"/>
          <w14:ligatures w14:val="none"/>
        </w:rPr>
        <w:t>&gt;</w:t>
      </w:r>
      <w:r w:rsidRPr="00993083">
        <w:rPr>
          <w:rFonts w:ascii="Consolas" w:eastAsia="等线" w:hAnsi="Consolas" w:cs="Courier New"/>
          <w:color w:val="000000"/>
          <w:kern w:val="0"/>
          <w:sz w:val="17"/>
          <w:szCs w:val="17"/>
          <w14:ligatures w14:val="none"/>
        </w:rPr>
        <w:t xml:space="preserve"> </w:t>
      </w:r>
      <w:r w:rsidRPr="00993083">
        <w:rPr>
          <w:rFonts w:ascii="Consolas" w:eastAsia="等线" w:hAnsi="Consolas" w:cs="Courier New"/>
          <w:color w:val="880000"/>
          <w:kern w:val="0"/>
          <w:sz w:val="17"/>
          <w:szCs w:val="17"/>
          <w14:ligatures w14:val="none"/>
        </w:rPr>
        <w:t xml:space="preserve"># </w:t>
      </w:r>
      <w:r w:rsidRPr="00993083">
        <w:rPr>
          <w:rFonts w:ascii="Consolas" w:eastAsia="等线" w:hAnsi="Consolas" w:cs="Courier New" w:hint="eastAsia"/>
          <w:color w:val="880000"/>
          <w:kern w:val="0"/>
          <w:sz w:val="17"/>
          <w:szCs w:val="17"/>
          <w14:ligatures w14:val="none"/>
        </w:rPr>
        <w:t>计算相关矩阵</w:t>
      </w:r>
      <w:r w:rsidRPr="00993083">
        <w:rPr>
          <w:rFonts w:ascii="Consolas" w:eastAsia="等线" w:hAnsi="Consolas" w:cs="Courier New"/>
          <w:color w:val="880000"/>
          <w:kern w:val="0"/>
          <w:sz w:val="17"/>
          <w:szCs w:val="17"/>
          <w14:ligatures w14:val="none"/>
        </w:rPr>
        <w:t xml:space="preserve"> R</w:t>
      </w:r>
    </w:p>
    <w:p w14:paraId="36018CE8" w14:textId="77777777" w:rsidR="00993083" w:rsidRPr="00993083" w:rsidRDefault="00993083" w:rsidP="00993083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等线" w:hAnsi="Consolas" w:cs="Courier New"/>
          <w:kern w:val="0"/>
          <w:sz w:val="17"/>
          <w:szCs w:val="17"/>
          <w14:ligatures w14:val="none"/>
        </w:rPr>
      </w:pPr>
      <w:r w:rsidRPr="00993083">
        <w:rPr>
          <w:rFonts w:ascii="Consolas" w:eastAsia="等线" w:hAnsi="Consolas" w:cs="Courier New"/>
          <w:color w:val="666600"/>
          <w:kern w:val="0"/>
          <w:sz w:val="17"/>
          <w:szCs w:val="17"/>
          <w14:ligatures w14:val="none"/>
        </w:rPr>
        <w:t>&gt;</w:t>
      </w:r>
      <w:r w:rsidRPr="00993083">
        <w:rPr>
          <w:rFonts w:ascii="Consolas" w:eastAsia="等线" w:hAnsi="Consolas" w:cs="Courier New"/>
          <w:color w:val="000000"/>
          <w:kern w:val="0"/>
          <w:sz w:val="17"/>
          <w:szCs w:val="17"/>
          <w14:ligatures w14:val="none"/>
        </w:rPr>
        <w:t xml:space="preserve"> </w:t>
      </w:r>
      <w:r w:rsidRPr="00993083">
        <w:rPr>
          <w:rFonts w:ascii="Consolas" w:eastAsia="等线" w:hAnsi="Consolas" w:cs="Courier New"/>
          <w:color w:val="660066"/>
          <w:kern w:val="0"/>
          <w:sz w:val="17"/>
          <w:szCs w:val="17"/>
          <w14:ligatures w14:val="none"/>
        </w:rPr>
        <w:t>Ds_inv</w:t>
      </w:r>
      <w:r w:rsidRPr="00993083">
        <w:rPr>
          <w:rFonts w:ascii="Consolas" w:eastAsia="等线" w:hAnsi="Consolas" w:cs="Courier New"/>
          <w:color w:val="000000"/>
          <w:kern w:val="0"/>
          <w:sz w:val="17"/>
          <w:szCs w:val="17"/>
          <w14:ligatures w14:val="none"/>
        </w:rPr>
        <w:t xml:space="preserve"> </w:t>
      </w:r>
      <w:r w:rsidRPr="00993083">
        <w:rPr>
          <w:rFonts w:ascii="Consolas" w:eastAsia="等线" w:hAnsi="Consolas" w:cs="Courier New"/>
          <w:color w:val="666600"/>
          <w:kern w:val="0"/>
          <w:sz w:val="17"/>
          <w:szCs w:val="17"/>
          <w14:ligatures w14:val="none"/>
        </w:rPr>
        <w:t>%*%</w:t>
      </w:r>
      <w:r w:rsidRPr="00993083">
        <w:rPr>
          <w:rFonts w:ascii="Consolas" w:eastAsia="等线" w:hAnsi="Consolas" w:cs="Courier New"/>
          <w:color w:val="000000"/>
          <w:kern w:val="0"/>
          <w:sz w:val="17"/>
          <w:szCs w:val="17"/>
          <w14:ligatures w14:val="none"/>
        </w:rPr>
        <w:t xml:space="preserve"> S </w:t>
      </w:r>
      <w:r w:rsidRPr="00993083">
        <w:rPr>
          <w:rFonts w:ascii="Consolas" w:eastAsia="等线" w:hAnsi="Consolas" w:cs="Courier New"/>
          <w:color w:val="666600"/>
          <w:kern w:val="0"/>
          <w:sz w:val="17"/>
          <w:szCs w:val="17"/>
          <w14:ligatures w14:val="none"/>
        </w:rPr>
        <w:t>%*%</w:t>
      </w:r>
      <w:r w:rsidRPr="00993083">
        <w:rPr>
          <w:rFonts w:ascii="Consolas" w:eastAsia="等线" w:hAnsi="Consolas" w:cs="Courier New"/>
          <w:color w:val="000000"/>
          <w:kern w:val="0"/>
          <w:sz w:val="17"/>
          <w:szCs w:val="17"/>
          <w14:ligatures w14:val="none"/>
        </w:rPr>
        <w:t xml:space="preserve"> </w:t>
      </w:r>
      <w:r w:rsidRPr="00993083">
        <w:rPr>
          <w:rFonts w:ascii="Consolas" w:eastAsia="等线" w:hAnsi="Consolas" w:cs="Courier New"/>
          <w:color w:val="660066"/>
          <w:kern w:val="0"/>
          <w:sz w:val="17"/>
          <w:szCs w:val="17"/>
          <w14:ligatures w14:val="none"/>
        </w:rPr>
        <w:t>Ds_inv</w:t>
      </w:r>
    </w:p>
    <w:p w14:paraId="748783EF" w14:textId="77777777" w:rsidR="00993083" w:rsidRPr="00993083" w:rsidRDefault="00993083" w:rsidP="00993083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等线" w:hAnsi="Consolas" w:cs="Courier New"/>
          <w:kern w:val="0"/>
          <w:sz w:val="17"/>
          <w:szCs w:val="17"/>
          <w14:ligatures w14:val="none"/>
        </w:rPr>
      </w:pPr>
      <w:r w:rsidRPr="00993083">
        <w:rPr>
          <w:rFonts w:ascii="Consolas" w:eastAsia="等线" w:hAnsi="Consolas" w:cs="Courier New"/>
          <w:color w:val="000000"/>
          <w:kern w:val="0"/>
          <w:sz w:val="17"/>
          <w:szCs w:val="17"/>
          <w14:ligatures w14:val="none"/>
        </w:rPr>
        <w:t xml:space="preserve">          </w:t>
      </w:r>
      <w:r w:rsidRPr="00993083">
        <w:rPr>
          <w:rFonts w:ascii="Consolas" w:eastAsia="等线" w:hAnsi="Consolas" w:cs="Courier New"/>
          <w:color w:val="666600"/>
          <w:kern w:val="0"/>
          <w:sz w:val="17"/>
          <w:szCs w:val="17"/>
          <w14:ligatures w14:val="none"/>
        </w:rPr>
        <w:t>[,</w:t>
      </w:r>
      <w:r w:rsidRPr="00993083">
        <w:rPr>
          <w:rFonts w:ascii="Consolas" w:eastAsia="等线" w:hAnsi="Consolas" w:cs="Courier New"/>
          <w:color w:val="006666"/>
          <w:kern w:val="0"/>
          <w:sz w:val="17"/>
          <w:szCs w:val="17"/>
          <w14:ligatures w14:val="none"/>
        </w:rPr>
        <w:t>1</w:t>
      </w:r>
      <w:r w:rsidRPr="00993083">
        <w:rPr>
          <w:rFonts w:ascii="Consolas" w:eastAsia="等线" w:hAnsi="Consolas" w:cs="Courier New"/>
          <w:color w:val="666600"/>
          <w:kern w:val="0"/>
          <w:sz w:val="17"/>
          <w:szCs w:val="17"/>
          <w14:ligatures w14:val="none"/>
        </w:rPr>
        <w:t>]</w:t>
      </w:r>
      <w:r w:rsidRPr="00993083">
        <w:rPr>
          <w:rFonts w:ascii="Consolas" w:eastAsia="等线" w:hAnsi="Consolas" w:cs="Courier New"/>
          <w:color w:val="000000"/>
          <w:kern w:val="0"/>
          <w:sz w:val="17"/>
          <w:szCs w:val="17"/>
          <w14:ligatures w14:val="none"/>
        </w:rPr>
        <w:t xml:space="preserve">      </w:t>
      </w:r>
      <w:r w:rsidRPr="00993083">
        <w:rPr>
          <w:rFonts w:ascii="Consolas" w:eastAsia="等线" w:hAnsi="Consolas" w:cs="Courier New"/>
          <w:color w:val="666600"/>
          <w:kern w:val="0"/>
          <w:sz w:val="17"/>
          <w:szCs w:val="17"/>
          <w14:ligatures w14:val="none"/>
        </w:rPr>
        <w:t>[,</w:t>
      </w:r>
      <w:r w:rsidRPr="00993083">
        <w:rPr>
          <w:rFonts w:ascii="Consolas" w:eastAsia="等线" w:hAnsi="Consolas" w:cs="Courier New"/>
          <w:color w:val="006666"/>
          <w:kern w:val="0"/>
          <w:sz w:val="17"/>
          <w:szCs w:val="17"/>
          <w14:ligatures w14:val="none"/>
        </w:rPr>
        <w:t>2</w:t>
      </w:r>
      <w:r w:rsidRPr="00993083">
        <w:rPr>
          <w:rFonts w:ascii="Consolas" w:eastAsia="等线" w:hAnsi="Consolas" w:cs="Courier New"/>
          <w:color w:val="666600"/>
          <w:kern w:val="0"/>
          <w:sz w:val="17"/>
          <w:szCs w:val="17"/>
          <w14:ligatures w14:val="none"/>
        </w:rPr>
        <w:t>]</w:t>
      </w:r>
      <w:r w:rsidRPr="00993083">
        <w:rPr>
          <w:rFonts w:ascii="Consolas" w:eastAsia="等线" w:hAnsi="Consolas" w:cs="Courier New"/>
          <w:color w:val="000000"/>
          <w:kern w:val="0"/>
          <w:sz w:val="17"/>
          <w:szCs w:val="17"/>
          <w14:ligatures w14:val="none"/>
        </w:rPr>
        <w:t xml:space="preserve">     </w:t>
      </w:r>
      <w:r w:rsidRPr="00993083">
        <w:rPr>
          <w:rFonts w:ascii="Consolas" w:eastAsia="等线" w:hAnsi="Consolas" w:cs="Courier New"/>
          <w:color w:val="666600"/>
          <w:kern w:val="0"/>
          <w:sz w:val="17"/>
          <w:szCs w:val="17"/>
          <w14:ligatures w14:val="none"/>
        </w:rPr>
        <w:t>[,</w:t>
      </w:r>
      <w:r w:rsidRPr="00993083">
        <w:rPr>
          <w:rFonts w:ascii="Consolas" w:eastAsia="等线" w:hAnsi="Consolas" w:cs="Courier New"/>
          <w:color w:val="006666"/>
          <w:kern w:val="0"/>
          <w:sz w:val="17"/>
          <w:szCs w:val="17"/>
          <w14:ligatures w14:val="none"/>
        </w:rPr>
        <w:t>3</w:t>
      </w:r>
      <w:r w:rsidRPr="00993083">
        <w:rPr>
          <w:rFonts w:ascii="Consolas" w:eastAsia="等线" w:hAnsi="Consolas" w:cs="Courier New"/>
          <w:color w:val="666600"/>
          <w:kern w:val="0"/>
          <w:sz w:val="17"/>
          <w:szCs w:val="17"/>
          <w14:ligatures w14:val="none"/>
        </w:rPr>
        <w:t>]</w:t>
      </w:r>
    </w:p>
    <w:p w14:paraId="0DDD57FF" w14:textId="77777777" w:rsidR="00993083" w:rsidRPr="00993083" w:rsidRDefault="00993083" w:rsidP="00993083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等线" w:hAnsi="Consolas" w:cs="Courier New"/>
          <w:kern w:val="0"/>
          <w:sz w:val="17"/>
          <w:szCs w:val="17"/>
          <w14:ligatures w14:val="none"/>
        </w:rPr>
      </w:pPr>
      <w:r w:rsidRPr="00993083">
        <w:rPr>
          <w:rFonts w:ascii="Consolas" w:eastAsia="等线" w:hAnsi="Consolas" w:cs="Courier New"/>
          <w:color w:val="666600"/>
          <w:kern w:val="0"/>
          <w:sz w:val="17"/>
          <w:szCs w:val="17"/>
          <w14:ligatures w14:val="none"/>
        </w:rPr>
        <w:t>[</w:t>
      </w:r>
      <w:r w:rsidRPr="00993083">
        <w:rPr>
          <w:rFonts w:ascii="Consolas" w:eastAsia="等线" w:hAnsi="Consolas" w:cs="Courier New"/>
          <w:color w:val="006666"/>
          <w:kern w:val="0"/>
          <w:sz w:val="17"/>
          <w:szCs w:val="17"/>
          <w14:ligatures w14:val="none"/>
        </w:rPr>
        <w:t>1</w:t>
      </w:r>
      <w:r w:rsidRPr="00993083">
        <w:rPr>
          <w:rFonts w:ascii="Consolas" w:eastAsia="等线" w:hAnsi="Consolas" w:cs="Courier New"/>
          <w:color w:val="666600"/>
          <w:kern w:val="0"/>
          <w:sz w:val="17"/>
          <w:szCs w:val="17"/>
          <w14:ligatures w14:val="none"/>
        </w:rPr>
        <w:t>,]</w:t>
      </w:r>
      <w:r w:rsidRPr="00993083">
        <w:rPr>
          <w:rFonts w:ascii="Consolas" w:eastAsia="等线" w:hAnsi="Consolas" w:cs="Courier New"/>
          <w:color w:val="000000"/>
          <w:kern w:val="0"/>
          <w:sz w:val="17"/>
          <w:szCs w:val="17"/>
          <w14:ligatures w14:val="none"/>
        </w:rPr>
        <w:t xml:space="preserve"> </w:t>
      </w:r>
      <w:r w:rsidRPr="00993083">
        <w:rPr>
          <w:rFonts w:ascii="Consolas" w:eastAsia="等线" w:hAnsi="Consolas" w:cs="Courier New"/>
          <w:color w:val="006666"/>
          <w:kern w:val="0"/>
          <w:sz w:val="17"/>
          <w:szCs w:val="17"/>
          <w14:ligatures w14:val="none"/>
        </w:rPr>
        <w:t>1.0000000</w:t>
      </w:r>
      <w:r w:rsidRPr="00993083">
        <w:rPr>
          <w:rFonts w:ascii="Consolas" w:eastAsia="等线" w:hAnsi="Consolas" w:cs="Courier New"/>
          <w:color w:val="000000"/>
          <w:kern w:val="0"/>
          <w:sz w:val="17"/>
          <w:szCs w:val="17"/>
          <w14:ligatures w14:val="none"/>
        </w:rPr>
        <w:t xml:space="preserve"> </w:t>
      </w:r>
      <w:r w:rsidRPr="00993083">
        <w:rPr>
          <w:rFonts w:ascii="Consolas" w:eastAsia="等线" w:hAnsi="Consolas" w:cs="Courier New"/>
          <w:color w:val="006666"/>
          <w:kern w:val="0"/>
          <w:sz w:val="17"/>
          <w:szCs w:val="17"/>
          <w14:ligatures w14:val="none"/>
        </w:rPr>
        <w:t>0.4930154</w:t>
      </w:r>
      <w:r w:rsidRPr="00993083">
        <w:rPr>
          <w:rFonts w:ascii="Consolas" w:eastAsia="等线" w:hAnsi="Consolas" w:cs="Courier New"/>
          <w:color w:val="000000"/>
          <w:kern w:val="0"/>
          <w:sz w:val="17"/>
          <w:szCs w:val="17"/>
          <w14:ligatures w14:val="none"/>
        </w:rPr>
        <w:t xml:space="preserve"> </w:t>
      </w:r>
      <w:r w:rsidRPr="00993083">
        <w:rPr>
          <w:rFonts w:ascii="Consolas" w:eastAsia="等线" w:hAnsi="Consolas" w:cs="Courier New"/>
          <w:color w:val="006666"/>
          <w:kern w:val="0"/>
          <w:sz w:val="17"/>
          <w:szCs w:val="17"/>
          <w14:ligatures w14:val="none"/>
        </w:rPr>
        <w:t>0.327411</w:t>
      </w:r>
    </w:p>
    <w:p w14:paraId="7F8581F6" w14:textId="77777777" w:rsidR="00993083" w:rsidRPr="00993083" w:rsidRDefault="00993083" w:rsidP="00993083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等线" w:hAnsi="Consolas" w:cs="Courier New"/>
          <w:kern w:val="0"/>
          <w:sz w:val="17"/>
          <w:szCs w:val="17"/>
          <w14:ligatures w14:val="none"/>
        </w:rPr>
      </w:pPr>
      <w:r w:rsidRPr="00993083">
        <w:rPr>
          <w:rFonts w:ascii="Consolas" w:eastAsia="等线" w:hAnsi="Consolas" w:cs="Courier New"/>
          <w:color w:val="666600"/>
          <w:kern w:val="0"/>
          <w:sz w:val="17"/>
          <w:szCs w:val="17"/>
          <w14:ligatures w14:val="none"/>
        </w:rPr>
        <w:lastRenderedPageBreak/>
        <w:t>[</w:t>
      </w:r>
      <w:r w:rsidRPr="00993083">
        <w:rPr>
          <w:rFonts w:ascii="Consolas" w:eastAsia="等线" w:hAnsi="Consolas" w:cs="Courier New"/>
          <w:color w:val="006666"/>
          <w:kern w:val="0"/>
          <w:sz w:val="17"/>
          <w:szCs w:val="17"/>
          <w14:ligatures w14:val="none"/>
        </w:rPr>
        <w:t>2</w:t>
      </w:r>
      <w:r w:rsidRPr="00993083">
        <w:rPr>
          <w:rFonts w:ascii="Consolas" w:eastAsia="等线" w:hAnsi="Consolas" w:cs="Courier New"/>
          <w:color w:val="666600"/>
          <w:kern w:val="0"/>
          <w:sz w:val="17"/>
          <w:szCs w:val="17"/>
          <w14:ligatures w14:val="none"/>
        </w:rPr>
        <w:t>,]</w:t>
      </w:r>
      <w:r w:rsidRPr="00993083">
        <w:rPr>
          <w:rFonts w:ascii="Consolas" w:eastAsia="等线" w:hAnsi="Consolas" w:cs="Courier New"/>
          <w:color w:val="000000"/>
          <w:kern w:val="0"/>
          <w:sz w:val="17"/>
          <w:szCs w:val="17"/>
          <w14:ligatures w14:val="none"/>
        </w:rPr>
        <w:t xml:space="preserve"> </w:t>
      </w:r>
      <w:r w:rsidRPr="00993083">
        <w:rPr>
          <w:rFonts w:ascii="Consolas" w:eastAsia="等线" w:hAnsi="Consolas" w:cs="Courier New"/>
          <w:color w:val="006666"/>
          <w:kern w:val="0"/>
          <w:sz w:val="17"/>
          <w:szCs w:val="17"/>
          <w14:ligatures w14:val="none"/>
        </w:rPr>
        <w:t>0.4930154</w:t>
      </w:r>
      <w:r w:rsidRPr="00993083">
        <w:rPr>
          <w:rFonts w:ascii="Consolas" w:eastAsia="等线" w:hAnsi="Consolas" w:cs="Courier New"/>
          <w:color w:val="000000"/>
          <w:kern w:val="0"/>
          <w:sz w:val="17"/>
          <w:szCs w:val="17"/>
          <w14:ligatures w14:val="none"/>
        </w:rPr>
        <w:t xml:space="preserve"> </w:t>
      </w:r>
      <w:r w:rsidRPr="00993083">
        <w:rPr>
          <w:rFonts w:ascii="Consolas" w:eastAsia="等线" w:hAnsi="Consolas" w:cs="Courier New"/>
          <w:color w:val="006666"/>
          <w:kern w:val="0"/>
          <w:sz w:val="17"/>
          <w:szCs w:val="17"/>
          <w14:ligatures w14:val="none"/>
        </w:rPr>
        <w:t>1.0000000</w:t>
      </w:r>
      <w:r w:rsidRPr="00993083">
        <w:rPr>
          <w:rFonts w:ascii="Consolas" w:eastAsia="等线" w:hAnsi="Consolas" w:cs="Courier New"/>
          <w:color w:val="000000"/>
          <w:kern w:val="0"/>
          <w:sz w:val="17"/>
          <w:szCs w:val="17"/>
          <w14:ligatures w14:val="none"/>
        </w:rPr>
        <w:t xml:space="preserve"> </w:t>
      </w:r>
      <w:r w:rsidRPr="00993083">
        <w:rPr>
          <w:rFonts w:ascii="Consolas" w:eastAsia="等线" w:hAnsi="Consolas" w:cs="Courier New"/>
          <w:color w:val="006666"/>
          <w:kern w:val="0"/>
          <w:sz w:val="17"/>
          <w:szCs w:val="17"/>
          <w14:ligatures w14:val="none"/>
        </w:rPr>
        <w:t>0.864762</w:t>
      </w:r>
    </w:p>
    <w:p w14:paraId="3FD7C0A4" w14:textId="77777777" w:rsidR="00993083" w:rsidRPr="00993083" w:rsidRDefault="00993083" w:rsidP="00993083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等线" w:hAnsi="Consolas" w:cs="Courier New"/>
          <w:kern w:val="0"/>
          <w:sz w:val="17"/>
          <w:szCs w:val="17"/>
          <w14:ligatures w14:val="none"/>
        </w:rPr>
      </w:pPr>
      <w:r w:rsidRPr="00993083">
        <w:rPr>
          <w:rFonts w:ascii="Consolas" w:eastAsia="等线" w:hAnsi="Consolas" w:cs="Courier New"/>
          <w:color w:val="666600"/>
          <w:kern w:val="0"/>
          <w:sz w:val="17"/>
          <w:szCs w:val="17"/>
          <w14:ligatures w14:val="none"/>
        </w:rPr>
        <w:t>[</w:t>
      </w:r>
      <w:r w:rsidRPr="00993083">
        <w:rPr>
          <w:rFonts w:ascii="Consolas" w:eastAsia="等线" w:hAnsi="Consolas" w:cs="Courier New"/>
          <w:color w:val="006666"/>
          <w:kern w:val="0"/>
          <w:sz w:val="17"/>
          <w:szCs w:val="17"/>
          <w14:ligatures w14:val="none"/>
        </w:rPr>
        <w:t>3</w:t>
      </w:r>
      <w:r w:rsidRPr="00993083">
        <w:rPr>
          <w:rFonts w:ascii="Consolas" w:eastAsia="等线" w:hAnsi="Consolas" w:cs="Courier New"/>
          <w:color w:val="666600"/>
          <w:kern w:val="0"/>
          <w:sz w:val="17"/>
          <w:szCs w:val="17"/>
          <w14:ligatures w14:val="none"/>
        </w:rPr>
        <w:t>,]</w:t>
      </w:r>
      <w:r w:rsidRPr="00993083">
        <w:rPr>
          <w:rFonts w:ascii="Consolas" w:eastAsia="等线" w:hAnsi="Consolas" w:cs="Courier New"/>
          <w:color w:val="000000"/>
          <w:kern w:val="0"/>
          <w:sz w:val="17"/>
          <w:szCs w:val="17"/>
          <w14:ligatures w14:val="none"/>
        </w:rPr>
        <w:t xml:space="preserve"> </w:t>
      </w:r>
      <w:r w:rsidRPr="00993083">
        <w:rPr>
          <w:rFonts w:ascii="Consolas" w:eastAsia="等线" w:hAnsi="Consolas" w:cs="Courier New"/>
          <w:color w:val="006666"/>
          <w:kern w:val="0"/>
          <w:sz w:val="17"/>
          <w:szCs w:val="17"/>
          <w14:ligatures w14:val="none"/>
        </w:rPr>
        <w:t>0.3274110</w:t>
      </w:r>
      <w:r w:rsidRPr="00993083">
        <w:rPr>
          <w:rFonts w:ascii="Consolas" w:eastAsia="等线" w:hAnsi="Consolas" w:cs="Courier New"/>
          <w:color w:val="000000"/>
          <w:kern w:val="0"/>
          <w:sz w:val="17"/>
          <w:szCs w:val="17"/>
          <w14:ligatures w14:val="none"/>
        </w:rPr>
        <w:t xml:space="preserve"> </w:t>
      </w:r>
      <w:r w:rsidRPr="00993083">
        <w:rPr>
          <w:rFonts w:ascii="Consolas" w:eastAsia="等线" w:hAnsi="Consolas" w:cs="Courier New"/>
          <w:color w:val="006666"/>
          <w:kern w:val="0"/>
          <w:sz w:val="17"/>
          <w:szCs w:val="17"/>
          <w14:ligatures w14:val="none"/>
        </w:rPr>
        <w:t>0.8647620</w:t>
      </w:r>
      <w:r w:rsidRPr="00993083">
        <w:rPr>
          <w:rFonts w:ascii="Consolas" w:eastAsia="等线" w:hAnsi="Consolas" w:cs="Courier New"/>
          <w:color w:val="000000"/>
          <w:kern w:val="0"/>
          <w:sz w:val="17"/>
          <w:szCs w:val="17"/>
          <w14:ligatures w14:val="none"/>
        </w:rPr>
        <w:t xml:space="preserve"> </w:t>
      </w:r>
      <w:r w:rsidRPr="00993083">
        <w:rPr>
          <w:rFonts w:ascii="Consolas" w:eastAsia="等线" w:hAnsi="Consolas" w:cs="Courier New"/>
          <w:color w:val="006666"/>
          <w:kern w:val="0"/>
          <w:sz w:val="17"/>
          <w:szCs w:val="17"/>
          <w14:ligatures w14:val="none"/>
        </w:rPr>
        <w:t>1.000000</w:t>
      </w:r>
    </w:p>
    <w:p w14:paraId="4A544B67" w14:textId="77777777" w:rsidR="004B1DE8" w:rsidRDefault="004B1DE8" w:rsidP="004B1DE8">
      <w:pPr>
        <w:pStyle w:val="ab"/>
        <w:ind w:firstLineChars="0" w:firstLine="0"/>
        <w:rPr>
          <w:rFonts w:eastAsiaTheme="minorEastAsia"/>
        </w:rPr>
      </w:pPr>
    </w:p>
    <w:p w14:paraId="36649F42" w14:textId="1D511088" w:rsidR="004B1DE8" w:rsidRDefault="004B1DE8" w:rsidP="004B1DE8">
      <w:pPr>
        <w:pStyle w:val="ab"/>
        <w:ind w:firstLineChars="0" w:firstLine="0"/>
        <w:rPr>
          <w:rFonts w:eastAsiaTheme="minorEastAsia"/>
        </w:rPr>
      </w:pPr>
      <w:r w:rsidRPr="004B1DE8">
        <w:rPr>
          <w:rFonts w:eastAsiaTheme="minorEastAsia"/>
          <w:noProof/>
        </w:rPr>
        <w:drawing>
          <wp:inline distT="0" distB="0" distL="0" distR="0" wp14:anchorId="49F3FFA2" wp14:editId="5A76FFB3">
            <wp:extent cx="5253355" cy="1187450"/>
            <wp:effectExtent l="0" t="0" r="4445" b="0"/>
            <wp:docPr id="12747863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78638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53355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48411" w14:textId="77777777" w:rsidR="00631763" w:rsidRDefault="00631763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801452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library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data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table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ABB42A3" w14:textId="77777777" w:rsidR="00631763" w:rsidRDefault="00631763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801452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dat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read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table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"C:/Users/hcy/Zotero/storage/MM8WF4GT/Software-Files/T3_4_CALCIUM.DAT"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|&gt;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2CF8457A" w14:textId="77777777" w:rsidR="00631763" w:rsidRDefault="00631763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801452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  setDT</w:t>
      </w:r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4B8E2021" w14:textId="77777777" w:rsidR="00631763" w:rsidRDefault="00631763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801452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</w:p>
    <w:p w14:paraId="26735E6B" w14:textId="77777777" w:rsidR="00631763" w:rsidRDefault="00631763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801452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setnames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dat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names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dat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>c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"num"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'y1'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'y2'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'y3'</w:t>
      </w:r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32F9ECD7" w14:textId="77777777" w:rsidR="00631763" w:rsidRDefault="00631763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801452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dat</w:t>
      </w:r>
      <w:r>
        <w:rPr>
          <w:rFonts w:ascii="Consolas" w:hAnsi="Consolas" w:cs="Courier New"/>
          <w:color w:val="666600"/>
          <w:sz w:val="17"/>
          <w:szCs w:val="17"/>
        </w:rPr>
        <w:t>[,</w:t>
      </w:r>
      <w:r>
        <w:rPr>
          <w:rFonts w:ascii="Consolas" w:hAnsi="Consolas" w:cs="Courier New"/>
          <w:color w:val="000000"/>
          <w:sz w:val="17"/>
          <w:szCs w:val="17"/>
        </w:rPr>
        <w:t xml:space="preserve">z </w:t>
      </w:r>
      <w:r>
        <w:rPr>
          <w:rFonts w:ascii="Consolas" w:hAnsi="Consolas" w:cs="Courier New"/>
          <w:color w:val="666600"/>
          <w:sz w:val="17"/>
          <w:szCs w:val="17"/>
        </w:rPr>
        <w:t>:=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>y1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y2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>y3</w:t>
      </w:r>
      <w:r>
        <w:rPr>
          <w:rFonts w:ascii="Consolas" w:hAnsi="Consolas" w:cs="Courier New"/>
          <w:color w:val="666600"/>
          <w:sz w:val="17"/>
          <w:szCs w:val="17"/>
        </w:rPr>
        <w:t>][]</w:t>
      </w:r>
    </w:p>
    <w:p w14:paraId="38FFAFE6" w14:textId="77777777" w:rsidR="00631763" w:rsidRDefault="00631763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801452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num    y1    y2    y3      z</w:t>
      </w:r>
    </w:p>
    <w:p w14:paraId="440BE272" w14:textId="77777777" w:rsidR="00631763" w:rsidRDefault="00631763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801452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8800"/>
          <w:sz w:val="17"/>
          <w:szCs w:val="17"/>
        </w:rPr>
        <w:t>&lt;int&gt;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&lt;int&gt;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&lt;num&gt;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&lt;num&gt;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8800"/>
          <w:sz w:val="17"/>
          <w:szCs w:val="17"/>
        </w:rPr>
        <w:t>&lt;num&gt;</w:t>
      </w:r>
    </w:p>
    <w:p w14:paraId="16FB0BBB" w14:textId="77777777" w:rsidR="00631763" w:rsidRDefault="00631763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801452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   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6666"/>
          <w:sz w:val="17"/>
          <w:szCs w:val="17"/>
        </w:rPr>
        <w:t>35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006666"/>
          <w:sz w:val="17"/>
          <w:szCs w:val="17"/>
        </w:rPr>
        <w:t>3.5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6666"/>
          <w:sz w:val="17"/>
          <w:szCs w:val="17"/>
        </w:rPr>
        <w:t>2.80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107.10</w:t>
      </w:r>
    </w:p>
    <w:p w14:paraId="37FDB005" w14:textId="77777777" w:rsidR="00631763" w:rsidRDefault="00631763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801452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   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6666"/>
          <w:sz w:val="17"/>
          <w:szCs w:val="17"/>
        </w:rPr>
        <w:t>35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006666"/>
          <w:sz w:val="17"/>
          <w:szCs w:val="17"/>
        </w:rPr>
        <w:t>4.9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6666"/>
          <w:sz w:val="17"/>
          <w:szCs w:val="17"/>
        </w:rPr>
        <w:t>2.70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105.50</w:t>
      </w:r>
    </w:p>
    <w:p w14:paraId="1A56744E" w14:textId="77777777" w:rsidR="00631763" w:rsidRDefault="00631763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801452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   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6666"/>
          <w:sz w:val="17"/>
          <w:szCs w:val="17"/>
        </w:rPr>
        <w:t>40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6666"/>
          <w:sz w:val="17"/>
          <w:szCs w:val="17"/>
        </w:rPr>
        <w:t>30.0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6666"/>
          <w:sz w:val="17"/>
          <w:szCs w:val="17"/>
        </w:rPr>
        <w:t>4.38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6666"/>
          <w:sz w:val="17"/>
          <w:szCs w:val="17"/>
        </w:rPr>
        <w:t>98.76</w:t>
      </w:r>
    </w:p>
    <w:p w14:paraId="01B88891" w14:textId="77777777" w:rsidR="00631763" w:rsidRDefault="00631763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801452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    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006666"/>
          <w:sz w:val="17"/>
          <w:szCs w:val="17"/>
        </w:rPr>
        <w:t>2.8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6666"/>
          <w:sz w:val="17"/>
          <w:szCs w:val="17"/>
        </w:rPr>
        <w:t>3.21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6666"/>
          <w:sz w:val="17"/>
          <w:szCs w:val="17"/>
        </w:rPr>
        <w:t>33.62</w:t>
      </w:r>
    </w:p>
    <w:p w14:paraId="1F5BC6F2" w14:textId="77777777" w:rsidR="00631763" w:rsidRDefault="00631763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801452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    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000000"/>
          <w:sz w:val="17"/>
          <w:szCs w:val="17"/>
        </w:rPr>
        <w:t xml:space="preserve">     </w:t>
      </w:r>
      <w:r>
        <w:rPr>
          <w:rFonts w:ascii="Consolas" w:hAnsi="Consolas" w:cs="Courier New"/>
          <w:color w:val="006666"/>
          <w:sz w:val="17"/>
          <w:szCs w:val="17"/>
        </w:rPr>
        <w:t>6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006666"/>
          <w:sz w:val="17"/>
          <w:szCs w:val="17"/>
        </w:rPr>
        <w:t>2.7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6666"/>
          <w:sz w:val="17"/>
          <w:szCs w:val="17"/>
        </w:rPr>
        <w:t>2.73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6666"/>
          <w:sz w:val="17"/>
          <w:szCs w:val="17"/>
        </w:rPr>
        <w:t>20.76</w:t>
      </w:r>
    </w:p>
    <w:p w14:paraId="1EEBE219" w14:textId="77777777" w:rsidR="00631763" w:rsidRDefault="00631763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801452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6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    </w:t>
      </w:r>
      <w:r>
        <w:rPr>
          <w:rFonts w:ascii="Consolas" w:hAnsi="Consolas" w:cs="Courier New"/>
          <w:color w:val="006666"/>
          <w:sz w:val="17"/>
          <w:szCs w:val="17"/>
        </w:rPr>
        <w:t>6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6666"/>
          <w:sz w:val="17"/>
          <w:szCs w:val="17"/>
        </w:rPr>
        <w:t>20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006666"/>
          <w:sz w:val="17"/>
          <w:szCs w:val="17"/>
        </w:rPr>
        <w:t>2.8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6666"/>
          <w:sz w:val="17"/>
          <w:szCs w:val="17"/>
        </w:rPr>
        <w:t>2.81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6666"/>
          <w:sz w:val="17"/>
          <w:szCs w:val="17"/>
        </w:rPr>
        <w:t>62.82</w:t>
      </w:r>
    </w:p>
    <w:p w14:paraId="5A4D9BB1" w14:textId="77777777" w:rsidR="00631763" w:rsidRDefault="00631763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801452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7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    </w:t>
      </w:r>
      <w:r>
        <w:rPr>
          <w:rFonts w:ascii="Consolas" w:hAnsi="Consolas" w:cs="Courier New"/>
          <w:color w:val="006666"/>
          <w:sz w:val="17"/>
          <w:szCs w:val="17"/>
        </w:rPr>
        <w:t>7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6666"/>
          <w:sz w:val="17"/>
          <w:szCs w:val="17"/>
        </w:rPr>
        <w:t>35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006666"/>
          <w:sz w:val="17"/>
          <w:szCs w:val="17"/>
        </w:rPr>
        <w:t>4.6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6666"/>
          <w:sz w:val="17"/>
          <w:szCs w:val="17"/>
        </w:rPr>
        <w:t>2.88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106.16</w:t>
      </w:r>
    </w:p>
    <w:p w14:paraId="6E5AC17F" w14:textId="77777777" w:rsidR="00631763" w:rsidRDefault="00631763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801452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8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    </w:t>
      </w:r>
      <w:r>
        <w:rPr>
          <w:rFonts w:ascii="Consolas" w:hAnsi="Consolas" w:cs="Courier New"/>
          <w:color w:val="006666"/>
          <w:sz w:val="17"/>
          <w:szCs w:val="17"/>
        </w:rPr>
        <w:t>8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6666"/>
          <w:sz w:val="17"/>
          <w:szCs w:val="17"/>
        </w:rPr>
        <w:t>35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6666"/>
          <w:sz w:val="17"/>
          <w:szCs w:val="17"/>
        </w:rPr>
        <w:t>10.9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6666"/>
          <w:sz w:val="17"/>
          <w:szCs w:val="17"/>
        </w:rPr>
        <w:t>2.90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6666"/>
          <w:sz w:val="17"/>
          <w:szCs w:val="17"/>
        </w:rPr>
        <w:t>99.90</w:t>
      </w:r>
    </w:p>
    <w:p w14:paraId="2ABE0A11" w14:textId="77777777" w:rsidR="00631763" w:rsidRDefault="00631763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801452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9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    </w:t>
      </w:r>
      <w:r>
        <w:rPr>
          <w:rFonts w:ascii="Consolas" w:hAnsi="Consolas" w:cs="Courier New"/>
          <w:color w:val="006666"/>
          <w:sz w:val="17"/>
          <w:szCs w:val="17"/>
        </w:rPr>
        <w:t>9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6666"/>
          <w:sz w:val="17"/>
          <w:szCs w:val="17"/>
        </w:rPr>
        <w:t>35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006666"/>
          <w:sz w:val="17"/>
          <w:szCs w:val="17"/>
        </w:rPr>
        <w:t>8.0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6666"/>
          <w:sz w:val="17"/>
          <w:szCs w:val="17"/>
        </w:rPr>
        <w:t>3.28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103.56</w:t>
      </w:r>
    </w:p>
    <w:p w14:paraId="5794FB6D" w14:textId="77777777" w:rsidR="00631763" w:rsidRDefault="00631763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801452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6666"/>
          <w:sz w:val="17"/>
          <w:szCs w:val="17"/>
        </w:rPr>
        <w:t>30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006666"/>
          <w:sz w:val="17"/>
          <w:szCs w:val="17"/>
        </w:rPr>
        <w:t>1.6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6666"/>
          <w:sz w:val="17"/>
          <w:szCs w:val="17"/>
        </w:rPr>
        <w:t>3.20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6666"/>
          <w:sz w:val="17"/>
          <w:szCs w:val="17"/>
        </w:rPr>
        <w:t>94.80</w:t>
      </w:r>
    </w:p>
    <w:p w14:paraId="097E68DB" w14:textId="77777777" w:rsidR="00631763" w:rsidRDefault="00631763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801452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51894E62" w14:textId="77777777" w:rsidR="00631763" w:rsidRDefault="00631763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801452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 xml:space="preserve"># </w:t>
      </w:r>
      <w:r>
        <w:rPr>
          <w:rFonts w:ascii="Consolas" w:hAnsi="Consolas" w:cs="Courier New"/>
          <w:color w:val="880000"/>
          <w:sz w:val="17"/>
          <w:szCs w:val="17"/>
        </w:rPr>
        <w:t>第一种计算</w:t>
      </w:r>
    </w:p>
    <w:p w14:paraId="1B90E19E" w14:textId="77777777" w:rsidR="00631763" w:rsidRDefault="00631763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801452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z_bar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sum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dat</w:t>
      </w:r>
      <w:r>
        <w:rPr>
          <w:rFonts w:ascii="Consolas" w:hAnsi="Consolas" w:cs="Courier New"/>
          <w:color w:val="666600"/>
          <w:sz w:val="17"/>
          <w:szCs w:val="17"/>
        </w:rPr>
        <w:t>[,</w:t>
      </w:r>
      <w:r>
        <w:rPr>
          <w:rFonts w:ascii="Consolas" w:hAnsi="Consolas" w:cs="Courier New"/>
          <w:color w:val="000000"/>
          <w:sz w:val="17"/>
          <w:szCs w:val="17"/>
        </w:rPr>
        <w:t>z</w:t>
      </w:r>
      <w:r>
        <w:rPr>
          <w:rFonts w:ascii="Consolas" w:hAnsi="Consolas" w:cs="Courier New"/>
          <w:color w:val="666600"/>
          <w:sz w:val="17"/>
          <w:szCs w:val="17"/>
        </w:rPr>
        <w:t>])/</w:t>
      </w:r>
      <w:r>
        <w:rPr>
          <w:rFonts w:ascii="Consolas" w:hAnsi="Consolas" w:cs="Courier New"/>
          <w:color w:val="000000"/>
          <w:sz w:val="17"/>
          <w:szCs w:val="17"/>
        </w:rPr>
        <w:t>nrow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dat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02C1FF9" w14:textId="77777777" w:rsidR="00631763" w:rsidRDefault="00631763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801452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z_bar</w:t>
      </w:r>
    </w:p>
    <w:p w14:paraId="57D3686D" w14:textId="77777777" w:rsidR="00631763" w:rsidRDefault="00631763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801452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83.298</w:t>
      </w:r>
    </w:p>
    <w:p w14:paraId="6459F6AF" w14:textId="77777777" w:rsidR="00631763" w:rsidRDefault="00631763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801452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s_2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sum</w:t>
      </w:r>
      <w:r>
        <w:rPr>
          <w:rFonts w:ascii="Consolas" w:hAnsi="Consolas" w:cs="Courier New"/>
          <w:color w:val="666600"/>
          <w:sz w:val="17"/>
          <w:szCs w:val="17"/>
        </w:rPr>
        <w:t>((</w:t>
      </w:r>
      <w:r>
        <w:rPr>
          <w:rFonts w:ascii="Consolas" w:hAnsi="Consolas" w:cs="Courier New"/>
          <w:color w:val="000000"/>
          <w:sz w:val="17"/>
          <w:szCs w:val="17"/>
        </w:rPr>
        <w:t>dat</w:t>
      </w:r>
      <w:r>
        <w:rPr>
          <w:rFonts w:ascii="Consolas" w:hAnsi="Consolas" w:cs="Courier New"/>
          <w:color w:val="666600"/>
          <w:sz w:val="17"/>
          <w:szCs w:val="17"/>
        </w:rPr>
        <w:t>[,</w:t>
      </w:r>
      <w:r>
        <w:rPr>
          <w:rFonts w:ascii="Consolas" w:hAnsi="Consolas" w:cs="Courier New"/>
          <w:color w:val="000000"/>
          <w:sz w:val="17"/>
          <w:szCs w:val="17"/>
        </w:rPr>
        <w:t>z</w:t>
      </w:r>
      <w:r>
        <w:rPr>
          <w:rFonts w:ascii="Consolas" w:hAnsi="Consolas" w:cs="Courier New"/>
          <w:color w:val="666600"/>
          <w:sz w:val="17"/>
          <w:szCs w:val="17"/>
        </w:rPr>
        <w:t>]-</w:t>
      </w:r>
      <w:r>
        <w:rPr>
          <w:rFonts w:ascii="Consolas" w:hAnsi="Consolas" w:cs="Courier New"/>
          <w:color w:val="000000"/>
          <w:sz w:val="17"/>
          <w:szCs w:val="17"/>
        </w:rPr>
        <w:t>z_bar</w:t>
      </w:r>
      <w:r>
        <w:rPr>
          <w:rFonts w:ascii="Consolas" w:hAnsi="Consolas" w:cs="Courier New"/>
          <w:color w:val="666600"/>
          <w:sz w:val="17"/>
          <w:szCs w:val="17"/>
        </w:rPr>
        <w:t>)^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/(</w:t>
      </w:r>
      <w:r>
        <w:rPr>
          <w:rFonts w:ascii="Consolas" w:hAnsi="Consolas" w:cs="Courier New"/>
          <w:color w:val="000000"/>
          <w:sz w:val="17"/>
          <w:szCs w:val="17"/>
        </w:rPr>
        <w:t>nrow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dat</w:t>
      </w:r>
      <w:r>
        <w:rPr>
          <w:rFonts w:ascii="Consolas" w:hAnsi="Consolas" w:cs="Courier New"/>
          <w:color w:val="666600"/>
          <w:sz w:val="17"/>
          <w:szCs w:val="17"/>
        </w:rPr>
        <w:t>)-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A5996A6" w14:textId="77777777" w:rsidR="00631763" w:rsidRDefault="00631763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801452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s_2</w:t>
      </w:r>
    </w:p>
    <w:p w14:paraId="09F560E9" w14:textId="77777777" w:rsidR="00631763" w:rsidRDefault="00631763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801452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1048.659</w:t>
      </w:r>
    </w:p>
    <w:p w14:paraId="25936EC3" w14:textId="77777777" w:rsidR="00631763" w:rsidRDefault="00631763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801452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240CF773" w14:textId="77777777" w:rsidR="00631763" w:rsidRDefault="00631763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801452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lastRenderedPageBreak/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 xml:space="preserve"># </w:t>
      </w:r>
      <w:r>
        <w:rPr>
          <w:rFonts w:ascii="Consolas" w:hAnsi="Consolas" w:cs="Courier New"/>
          <w:color w:val="880000"/>
          <w:sz w:val="17"/>
          <w:szCs w:val="17"/>
        </w:rPr>
        <w:t>第二种计算</w:t>
      </w:r>
    </w:p>
    <w:p w14:paraId="207DAAA1" w14:textId="77777777" w:rsidR="00631763" w:rsidRDefault="00631763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801452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a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c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,-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007B0A4" w14:textId="77777777" w:rsidR="00631763" w:rsidRDefault="00631763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801452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z_bar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a</w:t>
      </w:r>
      <w:r>
        <w:rPr>
          <w:rFonts w:ascii="Consolas" w:hAnsi="Consolas" w:cs="Courier New"/>
          <w:color w:val="666600"/>
          <w:sz w:val="17"/>
          <w:szCs w:val="17"/>
        </w:rPr>
        <w:t>%*%</w:t>
      </w:r>
      <w:r>
        <w:rPr>
          <w:rFonts w:ascii="Consolas" w:hAnsi="Consolas" w:cs="Courier New"/>
          <w:color w:val="000000"/>
          <w:sz w:val="17"/>
          <w:szCs w:val="17"/>
        </w:rPr>
        <w:t>apply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dat</w:t>
      </w:r>
      <w:r>
        <w:rPr>
          <w:rFonts w:ascii="Consolas" w:hAnsi="Consolas" w:cs="Courier New"/>
          <w:color w:val="666600"/>
          <w:sz w:val="17"/>
          <w:szCs w:val="17"/>
        </w:rPr>
        <w:t>[,-</w:t>
      </w:r>
      <w:r>
        <w:rPr>
          <w:rFonts w:ascii="Consolas" w:hAnsi="Consolas" w:cs="Courier New"/>
          <w:color w:val="000000"/>
          <w:sz w:val="17"/>
          <w:szCs w:val="17"/>
        </w:rPr>
        <w:t>c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"num"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"z"</w:t>
      </w:r>
      <w:r>
        <w:rPr>
          <w:rFonts w:ascii="Consolas" w:hAnsi="Consolas" w:cs="Courier New"/>
          <w:color w:val="666600"/>
          <w:sz w:val="17"/>
          <w:szCs w:val="17"/>
        </w:rPr>
        <w:t>)],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mean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210485E" w14:textId="77777777" w:rsidR="00631763" w:rsidRDefault="00631763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801452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z_bar</w:t>
      </w:r>
    </w:p>
    <w:p w14:paraId="15B4E7E3" w14:textId="77777777" w:rsidR="00631763" w:rsidRDefault="00631763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801452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</w:t>
      </w:r>
      <w:r>
        <w:rPr>
          <w:rFonts w:ascii="Consolas" w:hAnsi="Consolas" w:cs="Courier New"/>
          <w:color w:val="666600"/>
          <w:sz w:val="17"/>
          <w:szCs w:val="17"/>
        </w:rPr>
        <w:t>[,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</w:t>
      </w:r>
    </w:p>
    <w:p w14:paraId="5830A99C" w14:textId="77777777" w:rsidR="00631763" w:rsidRDefault="00631763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801452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83.298</w:t>
      </w:r>
    </w:p>
    <w:p w14:paraId="5DE79DB6" w14:textId="77777777" w:rsidR="00631763" w:rsidRDefault="00631763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801452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s_2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a</w:t>
      </w:r>
      <w:r>
        <w:rPr>
          <w:rFonts w:ascii="Consolas" w:hAnsi="Consolas" w:cs="Courier New"/>
          <w:color w:val="666600"/>
          <w:sz w:val="17"/>
          <w:szCs w:val="17"/>
        </w:rPr>
        <w:t>)%*%</w:t>
      </w:r>
      <w:r>
        <w:rPr>
          <w:rFonts w:ascii="Consolas" w:hAnsi="Consolas" w:cs="Courier New"/>
          <w:color w:val="000000"/>
          <w:sz w:val="17"/>
          <w:szCs w:val="17"/>
        </w:rPr>
        <w:t>cov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dat</w:t>
      </w:r>
      <w:r>
        <w:rPr>
          <w:rFonts w:ascii="Consolas" w:hAnsi="Consolas" w:cs="Courier New"/>
          <w:color w:val="666600"/>
          <w:sz w:val="17"/>
          <w:szCs w:val="17"/>
        </w:rPr>
        <w:t>[,-</w:t>
      </w:r>
      <w:r>
        <w:rPr>
          <w:rFonts w:ascii="Consolas" w:hAnsi="Consolas" w:cs="Courier New"/>
          <w:color w:val="000000"/>
          <w:sz w:val="17"/>
          <w:szCs w:val="17"/>
        </w:rPr>
        <w:t>c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"num"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"z"</w:t>
      </w:r>
      <w:r>
        <w:rPr>
          <w:rFonts w:ascii="Consolas" w:hAnsi="Consolas" w:cs="Courier New"/>
          <w:color w:val="666600"/>
          <w:sz w:val="17"/>
          <w:szCs w:val="17"/>
        </w:rPr>
        <w:t>)])%*%</w:t>
      </w:r>
      <w:r>
        <w:rPr>
          <w:rFonts w:ascii="Consolas" w:hAnsi="Consolas" w:cs="Courier New"/>
          <w:color w:val="000000"/>
          <w:sz w:val="17"/>
          <w:szCs w:val="17"/>
        </w:rPr>
        <w:t>a</w:t>
      </w:r>
    </w:p>
    <w:p w14:paraId="199A395E" w14:textId="77777777" w:rsidR="00631763" w:rsidRDefault="00631763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801452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s_2</w:t>
      </w:r>
    </w:p>
    <w:p w14:paraId="4C97945A" w14:textId="77777777" w:rsidR="00631763" w:rsidRDefault="00631763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801452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</w:t>
      </w:r>
      <w:r>
        <w:rPr>
          <w:rFonts w:ascii="Consolas" w:hAnsi="Consolas" w:cs="Courier New"/>
          <w:color w:val="666600"/>
          <w:sz w:val="17"/>
          <w:szCs w:val="17"/>
        </w:rPr>
        <w:t>[,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</w:t>
      </w:r>
    </w:p>
    <w:p w14:paraId="6E232C4A" w14:textId="77777777" w:rsidR="00631763" w:rsidRDefault="00631763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801452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1048.659</w:t>
      </w:r>
    </w:p>
    <w:p w14:paraId="72F80ADF" w14:textId="77777777" w:rsidR="004B1DE8" w:rsidRDefault="004B1DE8" w:rsidP="004B1DE8">
      <w:pPr>
        <w:pStyle w:val="ab"/>
        <w:ind w:firstLineChars="0" w:firstLine="0"/>
        <w:rPr>
          <w:rFonts w:eastAsiaTheme="minorEastAsia"/>
        </w:rPr>
      </w:pPr>
    </w:p>
    <w:p w14:paraId="35E50C1C" w14:textId="78A388B0" w:rsidR="004B1DE8" w:rsidRDefault="004B1DE8" w:rsidP="004B1DE8">
      <w:pPr>
        <w:pStyle w:val="ab"/>
        <w:ind w:firstLineChars="0" w:firstLine="0"/>
        <w:rPr>
          <w:rFonts w:eastAsiaTheme="minorEastAsia"/>
        </w:rPr>
      </w:pPr>
      <w:r w:rsidRPr="004B1DE8">
        <w:rPr>
          <w:rFonts w:eastAsiaTheme="minorEastAsia"/>
          <w:noProof/>
        </w:rPr>
        <w:drawing>
          <wp:inline distT="0" distB="0" distL="0" distR="0" wp14:anchorId="34BFD328" wp14:editId="5654C851">
            <wp:extent cx="5253355" cy="1184275"/>
            <wp:effectExtent l="0" t="0" r="4445" b="0"/>
            <wp:docPr id="12352027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20277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53355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4A3BC" w14:textId="03A8FD26" w:rsidR="004B1DE8" w:rsidRDefault="004B1DE8">
      <w:pPr>
        <w:widowControl/>
        <w:spacing w:after="0" w:line="240" w:lineRule="auto"/>
        <w:rPr>
          <w:rFonts w:ascii="Times New Roman" w:hAnsi="Times New Roman" w:cs="Times New Roman"/>
          <w:kern w:val="0"/>
          <w:sz w:val="24"/>
          <w14:ligatures w14:val="none"/>
        </w:rPr>
      </w:pPr>
    </w:p>
    <w:p w14:paraId="13C04219" w14:textId="77777777" w:rsidR="00D8020F" w:rsidRDefault="00D8020F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09680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dat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read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table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"C:/Users/hcy/Zotero/storage/MM8WF4GT/Software-Files/T3_4_CALCIUM.DAT"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|&gt;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51B46C42" w14:textId="77777777" w:rsidR="00D8020F" w:rsidRDefault="00D8020F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09680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  setDT</w:t>
      </w:r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11A9FC24" w14:textId="77777777" w:rsidR="00D8020F" w:rsidRDefault="00D8020F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09680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413AB497" w14:textId="77777777" w:rsidR="00D8020F" w:rsidRDefault="00D8020F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09680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setnames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dat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names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dat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>c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"num"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'y1'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'y2'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'y3'</w:t>
      </w:r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042ED196" w14:textId="77777777" w:rsidR="00D8020F" w:rsidRDefault="00D8020F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09680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dat</w:t>
      </w:r>
      <w:r>
        <w:rPr>
          <w:rFonts w:ascii="Consolas" w:hAnsi="Consolas" w:cs="Courier New"/>
          <w:color w:val="666600"/>
          <w:sz w:val="17"/>
          <w:szCs w:val="17"/>
        </w:rPr>
        <w:t>[,</w:t>
      </w:r>
      <w:r>
        <w:rPr>
          <w:rFonts w:ascii="Consolas" w:hAnsi="Consolas" w:cs="Courier New"/>
          <w:color w:val="000000"/>
          <w:sz w:val="17"/>
          <w:szCs w:val="17"/>
        </w:rPr>
        <w:t xml:space="preserve">z </w:t>
      </w:r>
      <w:r>
        <w:rPr>
          <w:rFonts w:ascii="Consolas" w:hAnsi="Consolas" w:cs="Courier New"/>
          <w:color w:val="666600"/>
          <w:sz w:val="17"/>
          <w:szCs w:val="17"/>
        </w:rPr>
        <w:t>:=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>y1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y2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>y3</w:t>
      </w:r>
      <w:r>
        <w:rPr>
          <w:rFonts w:ascii="Consolas" w:hAnsi="Consolas" w:cs="Courier New"/>
          <w:color w:val="666600"/>
          <w:sz w:val="17"/>
          <w:szCs w:val="17"/>
        </w:rPr>
        <w:t>][]</w:t>
      </w:r>
    </w:p>
    <w:p w14:paraId="132B1AF9" w14:textId="77777777" w:rsidR="00D8020F" w:rsidRDefault="00D8020F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09680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num    y1    y2    y3      z</w:t>
      </w:r>
    </w:p>
    <w:p w14:paraId="77B66DC3" w14:textId="77777777" w:rsidR="00D8020F" w:rsidRDefault="00D8020F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09680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8800"/>
          <w:sz w:val="17"/>
          <w:szCs w:val="17"/>
        </w:rPr>
        <w:t>&lt;int&gt;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&lt;int&gt;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&lt;num&gt;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&lt;num&gt;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8800"/>
          <w:sz w:val="17"/>
          <w:szCs w:val="17"/>
        </w:rPr>
        <w:t>&lt;num&gt;</w:t>
      </w:r>
    </w:p>
    <w:p w14:paraId="2C9DD198" w14:textId="77777777" w:rsidR="00D8020F" w:rsidRDefault="00D8020F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09680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   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6666"/>
          <w:sz w:val="17"/>
          <w:szCs w:val="17"/>
        </w:rPr>
        <w:t>35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006666"/>
          <w:sz w:val="17"/>
          <w:szCs w:val="17"/>
        </w:rPr>
        <w:t>3.5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6666"/>
          <w:sz w:val="17"/>
          <w:szCs w:val="17"/>
        </w:rPr>
        <w:t>2.80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107.10</w:t>
      </w:r>
    </w:p>
    <w:p w14:paraId="3D7E8285" w14:textId="77777777" w:rsidR="00D8020F" w:rsidRDefault="00D8020F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09680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   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6666"/>
          <w:sz w:val="17"/>
          <w:szCs w:val="17"/>
        </w:rPr>
        <w:t>35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006666"/>
          <w:sz w:val="17"/>
          <w:szCs w:val="17"/>
        </w:rPr>
        <w:t>4.9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6666"/>
          <w:sz w:val="17"/>
          <w:szCs w:val="17"/>
        </w:rPr>
        <w:t>2.70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105.50</w:t>
      </w:r>
    </w:p>
    <w:p w14:paraId="3961FB0A" w14:textId="77777777" w:rsidR="00D8020F" w:rsidRDefault="00D8020F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09680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   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6666"/>
          <w:sz w:val="17"/>
          <w:szCs w:val="17"/>
        </w:rPr>
        <w:t>40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6666"/>
          <w:sz w:val="17"/>
          <w:szCs w:val="17"/>
        </w:rPr>
        <w:t>30.0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6666"/>
          <w:sz w:val="17"/>
          <w:szCs w:val="17"/>
        </w:rPr>
        <w:t>4.38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6666"/>
          <w:sz w:val="17"/>
          <w:szCs w:val="17"/>
        </w:rPr>
        <w:t>98.76</w:t>
      </w:r>
    </w:p>
    <w:p w14:paraId="7EE8767C" w14:textId="77777777" w:rsidR="00D8020F" w:rsidRDefault="00D8020F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09680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    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006666"/>
          <w:sz w:val="17"/>
          <w:szCs w:val="17"/>
        </w:rPr>
        <w:t>2.8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6666"/>
          <w:sz w:val="17"/>
          <w:szCs w:val="17"/>
        </w:rPr>
        <w:t>3.21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6666"/>
          <w:sz w:val="17"/>
          <w:szCs w:val="17"/>
        </w:rPr>
        <w:t>33.62</w:t>
      </w:r>
    </w:p>
    <w:p w14:paraId="37167AAB" w14:textId="77777777" w:rsidR="00D8020F" w:rsidRDefault="00D8020F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09680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    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000000"/>
          <w:sz w:val="17"/>
          <w:szCs w:val="17"/>
        </w:rPr>
        <w:t xml:space="preserve">     </w:t>
      </w:r>
      <w:r>
        <w:rPr>
          <w:rFonts w:ascii="Consolas" w:hAnsi="Consolas" w:cs="Courier New"/>
          <w:color w:val="006666"/>
          <w:sz w:val="17"/>
          <w:szCs w:val="17"/>
        </w:rPr>
        <w:t>6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006666"/>
          <w:sz w:val="17"/>
          <w:szCs w:val="17"/>
        </w:rPr>
        <w:t>2.7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6666"/>
          <w:sz w:val="17"/>
          <w:szCs w:val="17"/>
        </w:rPr>
        <w:t>2.73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6666"/>
          <w:sz w:val="17"/>
          <w:szCs w:val="17"/>
        </w:rPr>
        <w:t>20.76</w:t>
      </w:r>
    </w:p>
    <w:p w14:paraId="746CC344" w14:textId="77777777" w:rsidR="00D8020F" w:rsidRDefault="00D8020F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09680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6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    </w:t>
      </w:r>
      <w:r>
        <w:rPr>
          <w:rFonts w:ascii="Consolas" w:hAnsi="Consolas" w:cs="Courier New"/>
          <w:color w:val="006666"/>
          <w:sz w:val="17"/>
          <w:szCs w:val="17"/>
        </w:rPr>
        <w:t>6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6666"/>
          <w:sz w:val="17"/>
          <w:szCs w:val="17"/>
        </w:rPr>
        <w:t>20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006666"/>
          <w:sz w:val="17"/>
          <w:szCs w:val="17"/>
        </w:rPr>
        <w:t>2.8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6666"/>
          <w:sz w:val="17"/>
          <w:szCs w:val="17"/>
        </w:rPr>
        <w:t>2.81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6666"/>
          <w:sz w:val="17"/>
          <w:szCs w:val="17"/>
        </w:rPr>
        <w:t>62.82</w:t>
      </w:r>
    </w:p>
    <w:p w14:paraId="0B8BFD0B" w14:textId="77777777" w:rsidR="00D8020F" w:rsidRDefault="00D8020F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09680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7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    </w:t>
      </w:r>
      <w:r>
        <w:rPr>
          <w:rFonts w:ascii="Consolas" w:hAnsi="Consolas" w:cs="Courier New"/>
          <w:color w:val="006666"/>
          <w:sz w:val="17"/>
          <w:szCs w:val="17"/>
        </w:rPr>
        <w:t>7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6666"/>
          <w:sz w:val="17"/>
          <w:szCs w:val="17"/>
        </w:rPr>
        <w:t>35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006666"/>
          <w:sz w:val="17"/>
          <w:szCs w:val="17"/>
        </w:rPr>
        <w:t>4.6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6666"/>
          <w:sz w:val="17"/>
          <w:szCs w:val="17"/>
        </w:rPr>
        <w:t>2.88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106.16</w:t>
      </w:r>
    </w:p>
    <w:p w14:paraId="147753DC" w14:textId="77777777" w:rsidR="00D8020F" w:rsidRDefault="00D8020F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09680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8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    </w:t>
      </w:r>
      <w:r>
        <w:rPr>
          <w:rFonts w:ascii="Consolas" w:hAnsi="Consolas" w:cs="Courier New"/>
          <w:color w:val="006666"/>
          <w:sz w:val="17"/>
          <w:szCs w:val="17"/>
        </w:rPr>
        <w:t>8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6666"/>
          <w:sz w:val="17"/>
          <w:szCs w:val="17"/>
        </w:rPr>
        <w:t>35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6666"/>
          <w:sz w:val="17"/>
          <w:szCs w:val="17"/>
        </w:rPr>
        <w:t>10.9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6666"/>
          <w:sz w:val="17"/>
          <w:szCs w:val="17"/>
        </w:rPr>
        <w:t>2.90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6666"/>
          <w:sz w:val="17"/>
          <w:szCs w:val="17"/>
        </w:rPr>
        <w:t>99.90</w:t>
      </w:r>
    </w:p>
    <w:p w14:paraId="40D8CFA0" w14:textId="77777777" w:rsidR="00D8020F" w:rsidRDefault="00D8020F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09680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9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    </w:t>
      </w:r>
      <w:r>
        <w:rPr>
          <w:rFonts w:ascii="Consolas" w:hAnsi="Consolas" w:cs="Courier New"/>
          <w:color w:val="006666"/>
          <w:sz w:val="17"/>
          <w:szCs w:val="17"/>
        </w:rPr>
        <w:t>9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6666"/>
          <w:sz w:val="17"/>
          <w:szCs w:val="17"/>
        </w:rPr>
        <w:t>35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006666"/>
          <w:sz w:val="17"/>
          <w:szCs w:val="17"/>
        </w:rPr>
        <w:t>8.0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6666"/>
          <w:sz w:val="17"/>
          <w:szCs w:val="17"/>
        </w:rPr>
        <w:t>3.28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103.56</w:t>
      </w:r>
    </w:p>
    <w:p w14:paraId="58A20983" w14:textId="77777777" w:rsidR="00D8020F" w:rsidRDefault="00D8020F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09680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6666"/>
          <w:sz w:val="17"/>
          <w:szCs w:val="17"/>
        </w:rPr>
        <w:t>30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006666"/>
          <w:sz w:val="17"/>
          <w:szCs w:val="17"/>
        </w:rPr>
        <w:t>1.6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6666"/>
          <w:sz w:val="17"/>
          <w:szCs w:val="17"/>
        </w:rPr>
        <w:t>3.20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6666"/>
          <w:sz w:val="17"/>
          <w:szCs w:val="17"/>
        </w:rPr>
        <w:t>94.80</w:t>
      </w:r>
    </w:p>
    <w:p w14:paraId="5B53BF01" w14:textId="77777777" w:rsidR="00D8020F" w:rsidRDefault="00D8020F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09680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dat</w:t>
      </w:r>
      <w:r>
        <w:rPr>
          <w:rFonts w:ascii="Consolas" w:hAnsi="Consolas" w:cs="Courier New"/>
          <w:color w:val="666600"/>
          <w:sz w:val="17"/>
          <w:szCs w:val="17"/>
        </w:rPr>
        <w:t>[,</w:t>
      </w:r>
      <w:r>
        <w:rPr>
          <w:rFonts w:ascii="Consolas" w:hAnsi="Consolas" w:cs="Courier New"/>
          <w:color w:val="000000"/>
          <w:sz w:val="17"/>
          <w:szCs w:val="17"/>
        </w:rPr>
        <w:t>w</w:t>
      </w:r>
      <w:r>
        <w:rPr>
          <w:rFonts w:ascii="Consolas" w:hAnsi="Consolas" w:cs="Courier New"/>
          <w:color w:val="666600"/>
          <w:sz w:val="17"/>
          <w:szCs w:val="17"/>
        </w:rPr>
        <w:t>:=-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>y1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>y2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>y3</w:t>
      </w:r>
      <w:r>
        <w:rPr>
          <w:rFonts w:ascii="Consolas" w:hAnsi="Consolas" w:cs="Courier New"/>
          <w:color w:val="666600"/>
          <w:sz w:val="17"/>
          <w:szCs w:val="17"/>
        </w:rPr>
        <w:t>][]</w:t>
      </w:r>
    </w:p>
    <w:p w14:paraId="36D37017" w14:textId="77777777" w:rsidR="00D8020F" w:rsidRDefault="00D8020F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09680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lastRenderedPageBreak/>
        <w:t xml:space="preserve">      num    y1    y2    y3      z      w</w:t>
      </w:r>
    </w:p>
    <w:p w14:paraId="687FFD51" w14:textId="77777777" w:rsidR="00D8020F" w:rsidRDefault="00D8020F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09680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8800"/>
          <w:sz w:val="17"/>
          <w:szCs w:val="17"/>
        </w:rPr>
        <w:t>&lt;int&gt;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&lt;int&gt;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&lt;num&gt;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&lt;num&gt;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8800"/>
          <w:sz w:val="17"/>
          <w:szCs w:val="17"/>
        </w:rPr>
        <w:t>&lt;num&gt;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8800"/>
          <w:sz w:val="17"/>
          <w:szCs w:val="17"/>
        </w:rPr>
        <w:t>&lt;num&gt;</w:t>
      </w:r>
    </w:p>
    <w:p w14:paraId="1125F9E6" w14:textId="77777777" w:rsidR="00D8020F" w:rsidRDefault="00D8020F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09680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   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6666"/>
          <w:sz w:val="17"/>
          <w:szCs w:val="17"/>
        </w:rPr>
        <w:t>35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006666"/>
          <w:sz w:val="17"/>
          <w:szCs w:val="17"/>
        </w:rPr>
        <w:t>3.5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6666"/>
          <w:sz w:val="17"/>
          <w:szCs w:val="17"/>
        </w:rPr>
        <w:t>2.80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107.10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56.70</w:t>
      </w:r>
    </w:p>
    <w:p w14:paraId="78F0AE7D" w14:textId="77777777" w:rsidR="00D8020F" w:rsidRDefault="00D8020F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09680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   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6666"/>
          <w:sz w:val="17"/>
          <w:szCs w:val="17"/>
        </w:rPr>
        <w:t>35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006666"/>
          <w:sz w:val="17"/>
          <w:szCs w:val="17"/>
        </w:rPr>
        <w:t>4.9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6666"/>
          <w:sz w:val="17"/>
          <w:szCs w:val="17"/>
        </w:rPr>
        <w:t>2.70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105.50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52.60</w:t>
      </w:r>
    </w:p>
    <w:p w14:paraId="4462EB9E" w14:textId="77777777" w:rsidR="00D8020F" w:rsidRDefault="00D8020F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09680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   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6666"/>
          <w:sz w:val="17"/>
          <w:szCs w:val="17"/>
        </w:rPr>
        <w:t>40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6666"/>
          <w:sz w:val="17"/>
          <w:szCs w:val="17"/>
        </w:rPr>
        <w:t>30.0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6666"/>
          <w:sz w:val="17"/>
          <w:szCs w:val="17"/>
        </w:rPr>
        <w:t>4.38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6666"/>
          <w:sz w:val="17"/>
          <w:szCs w:val="17"/>
        </w:rPr>
        <w:t>98.76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6666"/>
          <w:sz w:val="17"/>
          <w:szCs w:val="17"/>
        </w:rPr>
        <w:t>14.38</w:t>
      </w:r>
    </w:p>
    <w:p w14:paraId="21F5F021" w14:textId="77777777" w:rsidR="00D8020F" w:rsidRDefault="00D8020F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09680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    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006666"/>
          <w:sz w:val="17"/>
          <w:szCs w:val="17"/>
        </w:rPr>
        <w:t>2.8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6666"/>
          <w:sz w:val="17"/>
          <w:szCs w:val="17"/>
        </w:rPr>
        <w:t>3.21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6666"/>
          <w:sz w:val="17"/>
          <w:szCs w:val="17"/>
        </w:rPr>
        <w:t>33.62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8.39</w:t>
      </w:r>
    </w:p>
    <w:p w14:paraId="7309F2C2" w14:textId="77777777" w:rsidR="00D8020F" w:rsidRDefault="00D8020F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09680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    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000000"/>
          <w:sz w:val="17"/>
          <w:szCs w:val="17"/>
        </w:rPr>
        <w:t xml:space="preserve">     </w:t>
      </w:r>
      <w:r>
        <w:rPr>
          <w:rFonts w:ascii="Consolas" w:hAnsi="Consolas" w:cs="Courier New"/>
          <w:color w:val="006666"/>
          <w:sz w:val="17"/>
          <w:szCs w:val="17"/>
        </w:rPr>
        <w:t>6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006666"/>
          <w:sz w:val="17"/>
          <w:szCs w:val="17"/>
        </w:rPr>
        <w:t>2.7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6666"/>
          <w:sz w:val="17"/>
          <w:szCs w:val="17"/>
        </w:rPr>
        <w:t>2.73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6666"/>
          <w:sz w:val="17"/>
          <w:szCs w:val="17"/>
        </w:rPr>
        <w:t>20.76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1.17</w:t>
      </w:r>
    </w:p>
    <w:p w14:paraId="5FB2F556" w14:textId="77777777" w:rsidR="00D8020F" w:rsidRDefault="00D8020F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09680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6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    </w:t>
      </w:r>
      <w:r>
        <w:rPr>
          <w:rFonts w:ascii="Consolas" w:hAnsi="Consolas" w:cs="Courier New"/>
          <w:color w:val="006666"/>
          <w:sz w:val="17"/>
          <w:szCs w:val="17"/>
        </w:rPr>
        <w:t>6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6666"/>
          <w:sz w:val="17"/>
          <w:szCs w:val="17"/>
        </w:rPr>
        <w:t>20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006666"/>
          <w:sz w:val="17"/>
          <w:szCs w:val="17"/>
        </w:rPr>
        <w:t>2.8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6666"/>
          <w:sz w:val="17"/>
          <w:szCs w:val="17"/>
        </w:rPr>
        <w:t>2.81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6666"/>
          <w:sz w:val="17"/>
          <w:szCs w:val="17"/>
        </w:rPr>
        <w:t>62.82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28.79</w:t>
      </w:r>
    </w:p>
    <w:p w14:paraId="6F7ABDA1" w14:textId="77777777" w:rsidR="00D8020F" w:rsidRDefault="00D8020F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09680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7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    </w:t>
      </w:r>
      <w:r>
        <w:rPr>
          <w:rFonts w:ascii="Consolas" w:hAnsi="Consolas" w:cs="Courier New"/>
          <w:color w:val="006666"/>
          <w:sz w:val="17"/>
          <w:szCs w:val="17"/>
        </w:rPr>
        <w:t>7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6666"/>
          <w:sz w:val="17"/>
          <w:szCs w:val="17"/>
        </w:rPr>
        <w:t>35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006666"/>
          <w:sz w:val="17"/>
          <w:szCs w:val="17"/>
        </w:rPr>
        <w:t>4.6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6666"/>
          <w:sz w:val="17"/>
          <w:szCs w:val="17"/>
        </w:rPr>
        <w:t>2.88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106.16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53.32</w:t>
      </w:r>
    </w:p>
    <w:p w14:paraId="52C9BE13" w14:textId="77777777" w:rsidR="00D8020F" w:rsidRDefault="00D8020F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09680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8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    </w:t>
      </w:r>
      <w:r>
        <w:rPr>
          <w:rFonts w:ascii="Consolas" w:hAnsi="Consolas" w:cs="Courier New"/>
          <w:color w:val="006666"/>
          <w:sz w:val="17"/>
          <w:szCs w:val="17"/>
        </w:rPr>
        <w:t>8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6666"/>
          <w:sz w:val="17"/>
          <w:szCs w:val="17"/>
        </w:rPr>
        <w:t>35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6666"/>
          <w:sz w:val="17"/>
          <w:szCs w:val="17"/>
        </w:rPr>
        <w:t>10.9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6666"/>
          <w:sz w:val="17"/>
          <w:szCs w:val="17"/>
        </w:rPr>
        <w:t>2.90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6666"/>
          <w:sz w:val="17"/>
          <w:szCs w:val="17"/>
        </w:rPr>
        <w:t>99.90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34.40</w:t>
      </w:r>
    </w:p>
    <w:p w14:paraId="208DD105" w14:textId="77777777" w:rsidR="00D8020F" w:rsidRDefault="00D8020F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09680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9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    </w:t>
      </w:r>
      <w:r>
        <w:rPr>
          <w:rFonts w:ascii="Consolas" w:hAnsi="Consolas" w:cs="Courier New"/>
          <w:color w:val="006666"/>
          <w:sz w:val="17"/>
          <w:szCs w:val="17"/>
        </w:rPr>
        <w:t>9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6666"/>
          <w:sz w:val="17"/>
          <w:szCs w:val="17"/>
        </w:rPr>
        <w:t>35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006666"/>
          <w:sz w:val="17"/>
          <w:szCs w:val="17"/>
        </w:rPr>
        <w:t>8.0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6666"/>
          <w:sz w:val="17"/>
          <w:szCs w:val="17"/>
        </w:rPr>
        <w:t>3.28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103.56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42.72</w:t>
      </w:r>
    </w:p>
    <w:p w14:paraId="7B9878CA" w14:textId="77777777" w:rsidR="00D8020F" w:rsidRDefault="00D8020F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09680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6666"/>
          <w:sz w:val="17"/>
          <w:szCs w:val="17"/>
        </w:rPr>
        <w:t>30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006666"/>
          <w:sz w:val="17"/>
          <w:szCs w:val="17"/>
        </w:rPr>
        <w:t>1.6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6666"/>
          <w:sz w:val="17"/>
          <w:szCs w:val="17"/>
        </w:rPr>
        <w:t>3.20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6666"/>
          <w:sz w:val="17"/>
          <w:szCs w:val="17"/>
        </w:rPr>
        <w:t>94.80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52.00</w:t>
      </w:r>
    </w:p>
    <w:p w14:paraId="235EE4A1" w14:textId="77777777" w:rsidR="00D8020F" w:rsidRDefault="00D8020F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09680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 xml:space="preserve"># </w:t>
      </w:r>
      <w:r>
        <w:rPr>
          <w:rFonts w:ascii="Consolas" w:hAnsi="Consolas" w:cs="Courier New"/>
          <w:color w:val="880000"/>
          <w:sz w:val="17"/>
          <w:szCs w:val="17"/>
        </w:rPr>
        <w:t>第一种计算</w:t>
      </w:r>
    </w:p>
    <w:p w14:paraId="0A75C916" w14:textId="77777777" w:rsidR="00D8020F" w:rsidRDefault="00D8020F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09680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63B0073D" w14:textId="77777777" w:rsidR="00D8020F" w:rsidRDefault="00D8020F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09680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s_zw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sum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dat</w:t>
      </w:r>
      <w:r>
        <w:rPr>
          <w:rFonts w:ascii="Consolas" w:hAnsi="Consolas" w:cs="Courier New"/>
          <w:color w:val="666600"/>
          <w:sz w:val="17"/>
          <w:szCs w:val="17"/>
        </w:rPr>
        <w:t>[,</w:t>
      </w:r>
      <w:r>
        <w:rPr>
          <w:rFonts w:ascii="Consolas" w:hAnsi="Consolas" w:cs="Courier New"/>
          <w:color w:val="000000"/>
          <w:sz w:val="17"/>
          <w:szCs w:val="17"/>
        </w:rPr>
        <w:t>z</w:t>
      </w:r>
      <w:r>
        <w:rPr>
          <w:rFonts w:ascii="Consolas" w:hAnsi="Consolas" w:cs="Courier New"/>
          <w:color w:val="666600"/>
          <w:sz w:val="17"/>
          <w:szCs w:val="17"/>
        </w:rPr>
        <w:t>]*</w:t>
      </w:r>
      <w:r>
        <w:rPr>
          <w:rFonts w:ascii="Consolas" w:hAnsi="Consolas" w:cs="Courier New"/>
          <w:color w:val="000000"/>
          <w:sz w:val="17"/>
          <w:szCs w:val="17"/>
        </w:rPr>
        <w:t>dat</w:t>
      </w:r>
      <w:r>
        <w:rPr>
          <w:rFonts w:ascii="Consolas" w:hAnsi="Consolas" w:cs="Courier New"/>
          <w:color w:val="666600"/>
          <w:sz w:val="17"/>
          <w:szCs w:val="17"/>
        </w:rPr>
        <w:t>[,</w:t>
      </w:r>
      <w:r>
        <w:rPr>
          <w:rFonts w:ascii="Consolas" w:hAnsi="Consolas" w:cs="Courier New"/>
          <w:color w:val="000000"/>
          <w:sz w:val="17"/>
          <w:szCs w:val="17"/>
        </w:rPr>
        <w:t>w</w:t>
      </w:r>
      <w:r>
        <w:rPr>
          <w:rFonts w:ascii="Consolas" w:hAnsi="Consolas" w:cs="Courier New"/>
          <w:color w:val="666600"/>
          <w:sz w:val="17"/>
          <w:szCs w:val="17"/>
        </w:rPr>
        <w:t>])-</w:t>
      </w:r>
      <w:r>
        <w:rPr>
          <w:rFonts w:ascii="Consolas" w:hAnsi="Consolas" w:cs="Courier New"/>
          <w:color w:val="000000"/>
          <w:sz w:val="17"/>
          <w:szCs w:val="17"/>
        </w:rPr>
        <w:t>nrow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dat</w:t>
      </w:r>
      <w:r>
        <w:rPr>
          <w:rFonts w:ascii="Consolas" w:hAnsi="Consolas" w:cs="Courier New"/>
          <w:color w:val="666600"/>
          <w:sz w:val="17"/>
          <w:szCs w:val="17"/>
        </w:rPr>
        <w:t>)*</w:t>
      </w:r>
      <w:r>
        <w:rPr>
          <w:rFonts w:ascii="Consolas" w:hAnsi="Consolas" w:cs="Courier New"/>
          <w:color w:val="000000"/>
          <w:sz w:val="17"/>
          <w:szCs w:val="17"/>
        </w:rPr>
        <w:t>mean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dat</w:t>
      </w:r>
      <w:r>
        <w:rPr>
          <w:rFonts w:ascii="Consolas" w:hAnsi="Consolas" w:cs="Courier New"/>
          <w:color w:val="666600"/>
          <w:sz w:val="17"/>
          <w:szCs w:val="17"/>
        </w:rPr>
        <w:t>[,</w:t>
      </w:r>
      <w:r>
        <w:rPr>
          <w:rFonts w:ascii="Consolas" w:hAnsi="Consolas" w:cs="Courier New"/>
          <w:color w:val="000000"/>
          <w:sz w:val="17"/>
          <w:szCs w:val="17"/>
        </w:rPr>
        <w:t>z</w:t>
      </w:r>
      <w:r>
        <w:rPr>
          <w:rFonts w:ascii="Consolas" w:hAnsi="Consolas" w:cs="Courier New"/>
          <w:color w:val="666600"/>
          <w:sz w:val="17"/>
          <w:szCs w:val="17"/>
        </w:rPr>
        <w:t>])*</w:t>
      </w:r>
      <w:r>
        <w:rPr>
          <w:rFonts w:ascii="Consolas" w:hAnsi="Consolas" w:cs="Courier New"/>
          <w:color w:val="000000"/>
          <w:sz w:val="17"/>
          <w:szCs w:val="17"/>
        </w:rPr>
        <w:t>mean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dat</w:t>
      </w:r>
      <w:r>
        <w:rPr>
          <w:rFonts w:ascii="Consolas" w:hAnsi="Consolas" w:cs="Courier New"/>
          <w:color w:val="666600"/>
          <w:sz w:val="17"/>
          <w:szCs w:val="17"/>
        </w:rPr>
        <w:t>[,</w:t>
      </w:r>
      <w:r>
        <w:rPr>
          <w:rFonts w:ascii="Consolas" w:hAnsi="Consolas" w:cs="Courier New"/>
          <w:color w:val="000000"/>
          <w:sz w:val="17"/>
          <w:szCs w:val="17"/>
        </w:rPr>
        <w:t>w</w:t>
      </w:r>
      <w:r>
        <w:rPr>
          <w:rFonts w:ascii="Consolas" w:hAnsi="Consolas" w:cs="Courier New"/>
          <w:color w:val="666600"/>
          <w:sz w:val="17"/>
          <w:szCs w:val="17"/>
        </w:rPr>
        <w:t>]))/(</w:t>
      </w:r>
      <w:r>
        <w:rPr>
          <w:rFonts w:ascii="Consolas" w:hAnsi="Consolas" w:cs="Courier New"/>
          <w:color w:val="000000"/>
          <w:sz w:val="17"/>
          <w:szCs w:val="17"/>
        </w:rPr>
        <w:t>nrow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dat</w:t>
      </w:r>
      <w:r>
        <w:rPr>
          <w:rFonts w:ascii="Consolas" w:hAnsi="Consolas" w:cs="Courier New"/>
          <w:color w:val="666600"/>
          <w:sz w:val="17"/>
          <w:szCs w:val="17"/>
        </w:rPr>
        <w:t>)-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3129C7A" w14:textId="77777777" w:rsidR="00D8020F" w:rsidRDefault="00D8020F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09680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2C09F50C" w14:textId="77777777" w:rsidR="00D8020F" w:rsidRDefault="00D8020F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09680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S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function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r>
        <w:rPr>
          <w:rFonts w:ascii="Consolas" w:hAnsi="Consolas" w:cs="Courier New"/>
          <w:color w:val="666600"/>
          <w:sz w:val="17"/>
          <w:szCs w:val="17"/>
        </w:rPr>
        <w:t>){</w:t>
      </w:r>
    </w:p>
    <w:p w14:paraId="150AA999" w14:textId="77777777" w:rsidR="00D8020F" w:rsidRDefault="00D8020F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09680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  sum</w:t>
      </w:r>
      <w:r>
        <w:rPr>
          <w:rFonts w:ascii="Consolas" w:hAnsi="Consolas" w:cs="Courier New"/>
          <w:color w:val="666600"/>
          <w:sz w:val="17"/>
          <w:szCs w:val="17"/>
        </w:rPr>
        <w:t>((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mean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r>
        <w:rPr>
          <w:rFonts w:ascii="Consolas" w:hAnsi="Consolas" w:cs="Courier New"/>
          <w:color w:val="666600"/>
          <w:sz w:val="17"/>
          <w:szCs w:val="17"/>
        </w:rPr>
        <w:t>))^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/(</w:t>
      </w:r>
      <w:r>
        <w:rPr>
          <w:rFonts w:ascii="Consolas" w:hAnsi="Consolas" w:cs="Courier New"/>
          <w:color w:val="000000"/>
          <w:sz w:val="17"/>
          <w:szCs w:val="17"/>
        </w:rPr>
        <w:t>length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r>
        <w:rPr>
          <w:rFonts w:ascii="Consolas" w:hAnsi="Consolas" w:cs="Courier New"/>
          <w:color w:val="666600"/>
          <w:sz w:val="17"/>
          <w:szCs w:val="17"/>
        </w:rPr>
        <w:t>)-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5191D0F" w14:textId="77777777" w:rsidR="00D8020F" w:rsidRDefault="00D8020F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09680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3F7CB76B" w14:textId="77777777" w:rsidR="00D8020F" w:rsidRDefault="00D8020F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09680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2E955E16" w14:textId="77777777" w:rsidR="00D8020F" w:rsidRDefault="00D8020F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09680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s_z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dat</w:t>
      </w:r>
      <w:r>
        <w:rPr>
          <w:rFonts w:ascii="Consolas" w:hAnsi="Consolas" w:cs="Courier New"/>
          <w:color w:val="666600"/>
          <w:sz w:val="17"/>
          <w:szCs w:val="17"/>
        </w:rPr>
        <w:t>[,</w:t>
      </w:r>
      <w:r>
        <w:rPr>
          <w:rFonts w:ascii="Consolas" w:hAnsi="Consolas" w:cs="Courier New"/>
          <w:color w:val="000000"/>
          <w:sz w:val="17"/>
          <w:szCs w:val="17"/>
        </w:rPr>
        <w:t>z</w:t>
      </w:r>
      <w:r>
        <w:rPr>
          <w:rFonts w:ascii="Consolas" w:hAnsi="Consolas" w:cs="Courier New"/>
          <w:color w:val="666600"/>
          <w:sz w:val="17"/>
          <w:szCs w:val="17"/>
        </w:rPr>
        <w:t>])</w:t>
      </w:r>
    </w:p>
    <w:p w14:paraId="33474025" w14:textId="77777777" w:rsidR="00D8020F" w:rsidRDefault="00D8020F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09680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s_w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dat</w:t>
      </w:r>
      <w:r>
        <w:rPr>
          <w:rFonts w:ascii="Consolas" w:hAnsi="Consolas" w:cs="Courier New"/>
          <w:color w:val="666600"/>
          <w:sz w:val="17"/>
          <w:szCs w:val="17"/>
        </w:rPr>
        <w:t>[,</w:t>
      </w:r>
      <w:r>
        <w:rPr>
          <w:rFonts w:ascii="Consolas" w:hAnsi="Consolas" w:cs="Courier New"/>
          <w:color w:val="000000"/>
          <w:sz w:val="17"/>
          <w:szCs w:val="17"/>
        </w:rPr>
        <w:t>w</w:t>
      </w:r>
      <w:r>
        <w:rPr>
          <w:rFonts w:ascii="Consolas" w:hAnsi="Consolas" w:cs="Courier New"/>
          <w:color w:val="666600"/>
          <w:sz w:val="17"/>
          <w:szCs w:val="17"/>
        </w:rPr>
        <w:t>])</w:t>
      </w:r>
    </w:p>
    <w:p w14:paraId="4F74903A" w14:textId="77777777" w:rsidR="00D8020F" w:rsidRDefault="00D8020F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09680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45CDD12B" w14:textId="77777777" w:rsidR="00D8020F" w:rsidRDefault="00D8020F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09680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r_zx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s_zw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>sqrt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s_z</w:t>
      </w:r>
      <w:r>
        <w:rPr>
          <w:rFonts w:ascii="Consolas" w:hAnsi="Consolas" w:cs="Courier New"/>
          <w:color w:val="666600"/>
          <w:sz w:val="17"/>
          <w:szCs w:val="17"/>
        </w:rPr>
        <w:t>)/</w:t>
      </w:r>
      <w:r>
        <w:rPr>
          <w:rFonts w:ascii="Consolas" w:hAnsi="Consolas" w:cs="Courier New"/>
          <w:color w:val="000000"/>
          <w:sz w:val="17"/>
          <w:szCs w:val="17"/>
        </w:rPr>
        <w:t>sqrt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s_w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3DE3F22" w14:textId="77777777" w:rsidR="00D8020F" w:rsidRDefault="00D8020F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09680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r_zx</w:t>
      </w:r>
    </w:p>
    <w:p w14:paraId="0028AD09" w14:textId="77777777" w:rsidR="00D8020F" w:rsidRDefault="00D8020F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09680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0.6105745</w:t>
      </w:r>
    </w:p>
    <w:p w14:paraId="3382CFCB" w14:textId="77777777" w:rsidR="00D8020F" w:rsidRDefault="00D8020F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09680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3C6A67F4" w14:textId="77777777" w:rsidR="00D8020F" w:rsidRDefault="00D8020F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09680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 xml:space="preserve"># </w:t>
      </w:r>
      <w:r>
        <w:rPr>
          <w:rFonts w:ascii="Consolas" w:hAnsi="Consolas" w:cs="Courier New"/>
          <w:color w:val="880000"/>
          <w:sz w:val="17"/>
          <w:szCs w:val="17"/>
        </w:rPr>
        <w:t>第二种计算</w:t>
      </w:r>
    </w:p>
    <w:p w14:paraId="5922CF42" w14:textId="77777777" w:rsidR="00D8020F" w:rsidRDefault="00D8020F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09680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a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c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,-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7760C17" w14:textId="77777777" w:rsidR="00D8020F" w:rsidRDefault="00D8020F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09680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b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c</w:t>
      </w:r>
      <w:r>
        <w:rPr>
          <w:rFonts w:ascii="Consolas" w:hAnsi="Consolas" w:cs="Courier New"/>
          <w:color w:val="666600"/>
          <w:sz w:val="17"/>
          <w:szCs w:val="17"/>
        </w:rPr>
        <w:t>(-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76BAA485" w14:textId="77777777" w:rsidR="00D8020F" w:rsidRDefault="00D8020F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09680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71467E2C" w14:textId="77777777" w:rsidR="00D8020F" w:rsidRDefault="00D8020F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09680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a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%*%</w:t>
      </w:r>
      <w:r>
        <w:rPr>
          <w:rFonts w:ascii="Consolas" w:hAnsi="Consolas" w:cs="Courier New"/>
          <w:color w:val="000000"/>
          <w:sz w:val="17"/>
          <w:szCs w:val="17"/>
        </w:rPr>
        <w:t xml:space="preserve"> cov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dat</w:t>
      </w:r>
      <w:r>
        <w:rPr>
          <w:rFonts w:ascii="Consolas" w:hAnsi="Consolas" w:cs="Courier New"/>
          <w:color w:val="666600"/>
          <w:sz w:val="17"/>
          <w:szCs w:val="17"/>
        </w:rPr>
        <w:t>[,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c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"num"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"z"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"w"</w:t>
      </w:r>
      <w:r>
        <w:rPr>
          <w:rFonts w:ascii="Consolas" w:hAnsi="Consolas" w:cs="Courier New"/>
          <w:color w:val="666600"/>
          <w:sz w:val="17"/>
          <w:szCs w:val="17"/>
        </w:rPr>
        <w:t>)])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%*%</w:t>
      </w:r>
      <w:r>
        <w:rPr>
          <w:rFonts w:ascii="Consolas" w:hAnsi="Consolas" w:cs="Courier New"/>
          <w:color w:val="000000"/>
          <w:sz w:val="17"/>
          <w:szCs w:val="17"/>
        </w:rPr>
        <w:t xml:space="preserve"> b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 xml:space="preserve"> sqrt</w:t>
      </w:r>
      <w:r>
        <w:rPr>
          <w:rFonts w:ascii="Consolas" w:hAnsi="Consolas" w:cs="Courier New"/>
          <w:color w:val="666600"/>
          <w:sz w:val="17"/>
          <w:szCs w:val="17"/>
        </w:rPr>
        <w:t>((</w:t>
      </w:r>
      <w:r>
        <w:rPr>
          <w:rFonts w:ascii="Consolas" w:hAnsi="Consolas" w:cs="Courier New"/>
          <w:color w:val="000000"/>
          <w:sz w:val="17"/>
          <w:szCs w:val="17"/>
        </w:rPr>
        <w:t>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a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%*%</w:t>
      </w:r>
      <w:r>
        <w:rPr>
          <w:rFonts w:ascii="Consolas" w:hAnsi="Consolas" w:cs="Courier New"/>
          <w:color w:val="000000"/>
          <w:sz w:val="17"/>
          <w:szCs w:val="17"/>
        </w:rPr>
        <w:t>cov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dat</w:t>
      </w:r>
      <w:r>
        <w:rPr>
          <w:rFonts w:ascii="Consolas" w:hAnsi="Consolas" w:cs="Courier New"/>
          <w:color w:val="666600"/>
          <w:sz w:val="17"/>
          <w:szCs w:val="17"/>
        </w:rPr>
        <w:t>[,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c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"num"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"z"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"w"</w:t>
      </w:r>
      <w:r>
        <w:rPr>
          <w:rFonts w:ascii="Consolas" w:hAnsi="Consolas" w:cs="Courier New"/>
          <w:color w:val="666600"/>
          <w:sz w:val="17"/>
          <w:szCs w:val="17"/>
        </w:rPr>
        <w:t>)])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%*%</w:t>
      </w:r>
      <w:r>
        <w:rPr>
          <w:rFonts w:ascii="Consolas" w:hAnsi="Consolas" w:cs="Courier New"/>
          <w:color w:val="000000"/>
          <w:sz w:val="17"/>
          <w:szCs w:val="17"/>
        </w:rPr>
        <w:t xml:space="preserve"> a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b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%*%</w:t>
      </w:r>
      <w:r>
        <w:rPr>
          <w:rFonts w:ascii="Consolas" w:hAnsi="Consolas" w:cs="Courier New"/>
          <w:color w:val="000000"/>
          <w:sz w:val="17"/>
          <w:szCs w:val="17"/>
        </w:rPr>
        <w:t xml:space="preserve"> cov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dat</w:t>
      </w:r>
      <w:r>
        <w:rPr>
          <w:rFonts w:ascii="Consolas" w:hAnsi="Consolas" w:cs="Courier New"/>
          <w:color w:val="666600"/>
          <w:sz w:val="17"/>
          <w:szCs w:val="17"/>
        </w:rPr>
        <w:t>[,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c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"num"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"z"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"w"</w:t>
      </w:r>
      <w:r>
        <w:rPr>
          <w:rFonts w:ascii="Consolas" w:hAnsi="Consolas" w:cs="Courier New"/>
          <w:color w:val="666600"/>
          <w:sz w:val="17"/>
          <w:szCs w:val="17"/>
        </w:rPr>
        <w:t>)])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%*%</w:t>
      </w:r>
      <w:r>
        <w:rPr>
          <w:rFonts w:ascii="Consolas" w:hAnsi="Consolas" w:cs="Courier New"/>
          <w:color w:val="000000"/>
          <w:sz w:val="17"/>
          <w:szCs w:val="17"/>
        </w:rPr>
        <w:t>b</w:t>
      </w:r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38634191" w14:textId="77777777" w:rsidR="00D8020F" w:rsidRDefault="00D8020F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09680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</w:t>
      </w:r>
      <w:r>
        <w:rPr>
          <w:rFonts w:ascii="Consolas" w:hAnsi="Consolas" w:cs="Courier New"/>
          <w:color w:val="666600"/>
          <w:sz w:val="17"/>
          <w:szCs w:val="17"/>
        </w:rPr>
        <w:t>[,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</w:t>
      </w:r>
    </w:p>
    <w:p w14:paraId="52D71A96" w14:textId="77777777" w:rsidR="00D8020F" w:rsidRDefault="00D8020F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09680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0.6105745</w:t>
      </w:r>
    </w:p>
    <w:p w14:paraId="1028153E" w14:textId="77777777" w:rsidR="00DB0297" w:rsidRDefault="00DB0297">
      <w:pPr>
        <w:widowControl/>
        <w:spacing w:after="0" w:line="240" w:lineRule="auto"/>
        <w:rPr>
          <w:rFonts w:ascii="Times New Roman" w:hAnsi="Times New Roman" w:cs="Times New Roman"/>
          <w:kern w:val="0"/>
          <w:sz w:val="24"/>
          <w14:ligatures w14:val="none"/>
        </w:rPr>
      </w:pPr>
    </w:p>
    <w:p w14:paraId="25CD1EC0" w14:textId="77777777" w:rsidR="00DB0297" w:rsidRDefault="00DB0297">
      <w:pPr>
        <w:widowControl/>
        <w:spacing w:after="0" w:line="240" w:lineRule="auto"/>
        <w:rPr>
          <w:rFonts w:ascii="Times New Roman" w:hAnsi="Times New Roman" w:cs="Times New Roman"/>
          <w:kern w:val="0"/>
          <w:sz w:val="24"/>
          <w14:ligatures w14:val="none"/>
        </w:rPr>
      </w:pPr>
    </w:p>
    <w:p w14:paraId="01373014" w14:textId="396F4EA3" w:rsidR="004B1DE8" w:rsidRDefault="004B1DE8" w:rsidP="004B1DE8">
      <w:pPr>
        <w:pStyle w:val="ab"/>
        <w:ind w:firstLineChars="0" w:firstLine="0"/>
        <w:rPr>
          <w:rFonts w:eastAsiaTheme="minorEastAsia"/>
        </w:rPr>
      </w:pPr>
      <w:r w:rsidRPr="004B1DE8">
        <w:rPr>
          <w:rFonts w:eastAsiaTheme="minorEastAsia"/>
          <w:noProof/>
        </w:rPr>
        <w:lastRenderedPageBreak/>
        <w:drawing>
          <wp:inline distT="0" distB="0" distL="0" distR="0" wp14:anchorId="7E288D64" wp14:editId="1FE5BD9D">
            <wp:extent cx="5253355" cy="356235"/>
            <wp:effectExtent l="0" t="0" r="4445" b="5715"/>
            <wp:docPr id="20831202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12025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53355" cy="35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B87AF" w14:textId="77777777" w:rsidR="001E314B" w:rsidRDefault="001E314B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53160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a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%*%</w:t>
      </w:r>
      <w:r>
        <w:rPr>
          <w:rFonts w:ascii="Consolas" w:hAnsi="Consolas" w:cs="Courier New"/>
          <w:color w:val="000000"/>
          <w:sz w:val="17"/>
          <w:szCs w:val="17"/>
        </w:rPr>
        <w:t xml:space="preserve"> cov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dat</w:t>
      </w:r>
      <w:r>
        <w:rPr>
          <w:rFonts w:ascii="Consolas" w:hAnsi="Consolas" w:cs="Courier New"/>
          <w:color w:val="666600"/>
          <w:sz w:val="17"/>
          <w:szCs w:val="17"/>
        </w:rPr>
        <w:t>[,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c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"num"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"z"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"w"</w:t>
      </w:r>
      <w:r>
        <w:rPr>
          <w:rFonts w:ascii="Consolas" w:hAnsi="Consolas" w:cs="Courier New"/>
          <w:color w:val="666600"/>
          <w:sz w:val="17"/>
          <w:szCs w:val="17"/>
        </w:rPr>
        <w:t>)])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%*%</w:t>
      </w:r>
      <w:r>
        <w:rPr>
          <w:rFonts w:ascii="Consolas" w:hAnsi="Consolas" w:cs="Courier New"/>
          <w:color w:val="000000"/>
          <w:sz w:val="17"/>
          <w:szCs w:val="17"/>
        </w:rPr>
        <w:t xml:space="preserve"> b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 xml:space="preserve"> sqrt</w:t>
      </w:r>
      <w:r>
        <w:rPr>
          <w:rFonts w:ascii="Consolas" w:hAnsi="Consolas" w:cs="Courier New"/>
          <w:color w:val="666600"/>
          <w:sz w:val="17"/>
          <w:szCs w:val="17"/>
        </w:rPr>
        <w:t>((</w:t>
      </w:r>
      <w:r>
        <w:rPr>
          <w:rFonts w:ascii="Consolas" w:hAnsi="Consolas" w:cs="Courier New"/>
          <w:color w:val="000000"/>
          <w:sz w:val="17"/>
          <w:szCs w:val="17"/>
        </w:rPr>
        <w:t>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a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%*%</w:t>
      </w:r>
      <w:r>
        <w:rPr>
          <w:rFonts w:ascii="Consolas" w:hAnsi="Consolas" w:cs="Courier New"/>
          <w:color w:val="000000"/>
          <w:sz w:val="17"/>
          <w:szCs w:val="17"/>
        </w:rPr>
        <w:t>cov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dat</w:t>
      </w:r>
      <w:r>
        <w:rPr>
          <w:rFonts w:ascii="Consolas" w:hAnsi="Consolas" w:cs="Courier New"/>
          <w:color w:val="666600"/>
          <w:sz w:val="17"/>
          <w:szCs w:val="17"/>
        </w:rPr>
        <w:t>[,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c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"num"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"z"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"w"</w:t>
      </w:r>
      <w:r>
        <w:rPr>
          <w:rFonts w:ascii="Consolas" w:hAnsi="Consolas" w:cs="Courier New"/>
          <w:color w:val="666600"/>
          <w:sz w:val="17"/>
          <w:szCs w:val="17"/>
        </w:rPr>
        <w:t>)])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%*%</w:t>
      </w:r>
      <w:r>
        <w:rPr>
          <w:rFonts w:ascii="Consolas" w:hAnsi="Consolas" w:cs="Courier New"/>
          <w:color w:val="000000"/>
          <w:sz w:val="17"/>
          <w:szCs w:val="17"/>
        </w:rPr>
        <w:t xml:space="preserve"> a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b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%*%</w:t>
      </w:r>
      <w:r>
        <w:rPr>
          <w:rFonts w:ascii="Consolas" w:hAnsi="Consolas" w:cs="Courier New"/>
          <w:color w:val="000000"/>
          <w:sz w:val="17"/>
          <w:szCs w:val="17"/>
        </w:rPr>
        <w:t xml:space="preserve"> cov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dat</w:t>
      </w:r>
      <w:r>
        <w:rPr>
          <w:rFonts w:ascii="Consolas" w:hAnsi="Consolas" w:cs="Courier New"/>
          <w:color w:val="666600"/>
          <w:sz w:val="17"/>
          <w:szCs w:val="17"/>
        </w:rPr>
        <w:t>[,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c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"num"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"z"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"w"</w:t>
      </w:r>
      <w:r>
        <w:rPr>
          <w:rFonts w:ascii="Consolas" w:hAnsi="Consolas" w:cs="Courier New"/>
          <w:color w:val="666600"/>
          <w:sz w:val="17"/>
          <w:szCs w:val="17"/>
        </w:rPr>
        <w:t>)])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%*%</w:t>
      </w:r>
      <w:r>
        <w:rPr>
          <w:rFonts w:ascii="Consolas" w:hAnsi="Consolas" w:cs="Courier New"/>
          <w:color w:val="000000"/>
          <w:sz w:val="17"/>
          <w:szCs w:val="17"/>
        </w:rPr>
        <w:t>b</w:t>
      </w:r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19D11EB7" w14:textId="77777777" w:rsidR="001E314B" w:rsidRDefault="001E314B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53160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</w:t>
      </w:r>
      <w:r>
        <w:rPr>
          <w:rFonts w:ascii="Consolas" w:hAnsi="Consolas" w:cs="Courier New"/>
          <w:color w:val="666600"/>
          <w:sz w:val="17"/>
          <w:szCs w:val="17"/>
        </w:rPr>
        <w:t>[,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</w:t>
      </w:r>
    </w:p>
    <w:p w14:paraId="069419AB" w14:textId="77777777" w:rsidR="001E314B" w:rsidRDefault="001E314B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53160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0.8178321</w:t>
      </w:r>
    </w:p>
    <w:p w14:paraId="07FA2EC7" w14:textId="77777777" w:rsidR="004B1DE8" w:rsidRDefault="004B1DE8" w:rsidP="004B1DE8">
      <w:pPr>
        <w:pStyle w:val="ab"/>
        <w:ind w:firstLineChars="0" w:firstLine="0"/>
        <w:rPr>
          <w:rFonts w:eastAsiaTheme="minorEastAsia"/>
        </w:rPr>
      </w:pPr>
    </w:p>
    <w:p w14:paraId="104C226F" w14:textId="514B5293" w:rsidR="004B1DE8" w:rsidRDefault="004B1DE8" w:rsidP="004B1DE8">
      <w:pPr>
        <w:pStyle w:val="ab"/>
        <w:ind w:firstLineChars="0" w:firstLine="0"/>
        <w:rPr>
          <w:rFonts w:eastAsiaTheme="minorEastAsia"/>
        </w:rPr>
      </w:pPr>
      <w:r w:rsidRPr="004B1DE8">
        <w:rPr>
          <w:rFonts w:eastAsiaTheme="minorEastAsia"/>
          <w:noProof/>
        </w:rPr>
        <w:drawing>
          <wp:inline distT="0" distB="0" distL="0" distR="0" wp14:anchorId="51ABBDE6" wp14:editId="18A8F8FB">
            <wp:extent cx="5253355" cy="1638935"/>
            <wp:effectExtent l="0" t="0" r="4445" b="0"/>
            <wp:docPr id="753606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6062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53355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8DD8D" w14:textId="77777777" w:rsidR="004B1DE8" w:rsidRDefault="004B1DE8" w:rsidP="004B1DE8">
      <w:pPr>
        <w:pStyle w:val="ab"/>
        <w:ind w:firstLineChars="0" w:firstLine="0"/>
        <w:rPr>
          <w:rFonts w:eastAsiaTheme="minorEastAsia"/>
        </w:rPr>
      </w:pPr>
    </w:p>
    <w:p w14:paraId="56B1ED96" w14:textId="77777777" w:rsidR="009175A9" w:rsidRDefault="009175A9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08418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dat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read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table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"C:/Users/hcy/Zotero/storage/MM8WF4GT/Software-Files/T3_4_CALCIUM.DAT"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|&gt;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02F46EAF" w14:textId="77777777" w:rsidR="009175A9" w:rsidRDefault="009175A9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08418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  setDT</w:t>
      </w:r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7646E538" w14:textId="77777777" w:rsidR="009175A9" w:rsidRDefault="009175A9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08418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setnames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dat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names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dat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>c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"num"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'y1'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'y2'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'y3'</w:t>
      </w:r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18D497A6" w14:textId="77777777" w:rsidR="009175A9" w:rsidRDefault="009175A9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08418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# dat[,z1 := 1*y1+1*y2+1*y3][]</w:t>
      </w:r>
    </w:p>
    <w:p w14:paraId="2ECA80EA" w14:textId="77777777" w:rsidR="009175A9" w:rsidRDefault="009175A9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08418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# dat[,z2:=2*y1 -3*y2+2*y3][]</w:t>
      </w:r>
    </w:p>
    <w:p w14:paraId="29C06108" w14:textId="77777777" w:rsidR="009175A9" w:rsidRDefault="009175A9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08418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# dat[,z3:=-1*y1 -2*y2 -3*y3][]</w:t>
      </w:r>
    </w:p>
    <w:p w14:paraId="54574972" w14:textId="77777777" w:rsidR="009175A9" w:rsidRDefault="009175A9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08418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33A97694" w14:textId="77777777" w:rsidR="009175A9" w:rsidRDefault="009175A9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08418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#a</w:t>
      </w:r>
    </w:p>
    <w:p w14:paraId="0736CF48" w14:textId="77777777" w:rsidR="009175A9" w:rsidRDefault="009175A9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08418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a1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c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CBAA385" w14:textId="77777777" w:rsidR="009175A9" w:rsidRDefault="009175A9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08418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a2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c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,-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F1FFF27" w14:textId="77777777" w:rsidR="009175A9" w:rsidRDefault="009175A9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08418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a3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c</w:t>
      </w:r>
      <w:r>
        <w:rPr>
          <w:rFonts w:ascii="Consolas" w:hAnsi="Consolas" w:cs="Courier New"/>
          <w:color w:val="666600"/>
          <w:sz w:val="17"/>
          <w:szCs w:val="17"/>
        </w:rPr>
        <w:t>(-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,-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,-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98C7335" w14:textId="77777777" w:rsidR="009175A9" w:rsidRDefault="009175A9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08418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6C2C6B6D" w14:textId="77777777" w:rsidR="009175A9" w:rsidRDefault="009175A9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08418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A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matrix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NA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F22371F" w14:textId="77777777" w:rsidR="009175A9" w:rsidRDefault="009175A9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08418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A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a1</w:t>
      </w:r>
    </w:p>
    <w:p w14:paraId="5EA98A49" w14:textId="77777777" w:rsidR="009175A9" w:rsidRDefault="009175A9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08418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A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a2</w:t>
      </w:r>
    </w:p>
    <w:p w14:paraId="292AED42" w14:textId="77777777" w:rsidR="009175A9" w:rsidRDefault="009175A9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08418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A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,]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a3</w:t>
      </w:r>
    </w:p>
    <w:p w14:paraId="6EDCD58A" w14:textId="77777777" w:rsidR="009175A9" w:rsidRDefault="009175A9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08418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28F903CC" w14:textId="77777777" w:rsidR="009175A9" w:rsidRDefault="009175A9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08418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y_bar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apply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dat</w:t>
      </w:r>
      <w:r>
        <w:rPr>
          <w:rFonts w:ascii="Consolas" w:hAnsi="Consolas" w:cs="Courier New"/>
          <w:color w:val="666600"/>
          <w:sz w:val="17"/>
          <w:szCs w:val="17"/>
        </w:rPr>
        <w:t>[,</w:t>
      </w:r>
      <w:r>
        <w:rPr>
          <w:rFonts w:ascii="Consolas" w:hAnsi="Consolas" w:cs="Courier New"/>
          <w:color w:val="000000"/>
          <w:sz w:val="17"/>
          <w:szCs w:val="17"/>
        </w:rPr>
        <w:t xml:space="preserve"> c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"y1"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"y2"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"y3"</w:t>
      </w:r>
      <w:r>
        <w:rPr>
          <w:rFonts w:ascii="Consolas" w:hAnsi="Consolas" w:cs="Courier New"/>
          <w:color w:val="666600"/>
          <w:sz w:val="17"/>
          <w:szCs w:val="17"/>
        </w:rPr>
        <w:t>)],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mean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|&gt;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as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matrix</w:t>
      </w:r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74137BE7" w14:textId="77777777" w:rsidR="009175A9" w:rsidRDefault="009175A9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08418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2A85421C" w14:textId="77777777" w:rsidR="009175A9" w:rsidRDefault="009175A9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08418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lastRenderedPageBreak/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z_bar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A</w:t>
      </w:r>
      <w:r>
        <w:rPr>
          <w:rFonts w:ascii="Consolas" w:hAnsi="Consolas" w:cs="Courier New"/>
          <w:color w:val="666600"/>
          <w:sz w:val="17"/>
          <w:szCs w:val="17"/>
        </w:rPr>
        <w:t>%*%</w:t>
      </w:r>
      <w:r>
        <w:rPr>
          <w:rFonts w:ascii="Consolas" w:hAnsi="Consolas" w:cs="Courier New"/>
          <w:color w:val="000000"/>
          <w:sz w:val="17"/>
          <w:szCs w:val="17"/>
        </w:rPr>
        <w:t>y_bar</w:t>
      </w:r>
    </w:p>
    <w:p w14:paraId="5545E2F2" w14:textId="77777777" w:rsidR="009175A9" w:rsidRDefault="009175A9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08418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z_bar</w:t>
      </w:r>
    </w:p>
    <w:p w14:paraId="75202F49" w14:textId="77777777" w:rsidR="009175A9" w:rsidRDefault="009175A9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08418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[,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</w:t>
      </w:r>
    </w:p>
    <w:p w14:paraId="6EC2E765" w14:textId="77777777" w:rsidR="009175A9" w:rsidRDefault="009175A9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08418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,]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6666"/>
          <w:sz w:val="17"/>
          <w:szCs w:val="17"/>
        </w:rPr>
        <w:t>38.369</w:t>
      </w:r>
    </w:p>
    <w:p w14:paraId="463412D7" w14:textId="77777777" w:rsidR="009175A9" w:rsidRDefault="009175A9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08418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,]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6666"/>
          <w:sz w:val="17"/>
          <w:szCs w:val="17"/>
        </w:rPr>
        <w:t>40.838</w:t>
      </w:r>
    </w:p>
    <w:p w14:paraId="56C39367" w14:textId="77777777" w:rsidR="009175A9" w:rsidRDefault="009175A9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08418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,]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51.727</w:t>
      </w:r>
    </w:p>
    <w:p w14:paraId="27FAB355" w14:textId="77777777" w:rsidR="009175A9" w:rsidRDefault="009175A9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08418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s_z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A</w:t>
      </w:r>
      <w:r>
        <w:rPr>
          <w:rFonts w:ascii="Consolas" w:hAnsi="Consolas" w:cs="Courier New"/>
          <w:color w:val="666600"/>
          <w:sz w:val="17"/>
          <w:szCs w:val="17"/>
        </w:rPr>
        <w:t>%*%</w:t>
      </w:r>
      <w:r>
        <w:rPr>
          <w:rFonts w:ascii="Consolas" w:hAnsi="Consolas" w:cs="Courier New"/>
          <w:color w:val="000000"/>
          <w:sz w:val="17"/>
          <w:szCs w:val="17"/>
        </w:rPr>
        <w:t>cov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dat</w:t>
      </w:r>
      <w:r>
        <w:rPr>
          <w:rFonts w:ascii="Consolas" w:hAnsi="Consolas" w:cs="Courier New"/>
          <w:color w:val="666600"/>
          <w:sz w:val="17"/>
          <w:szCs w:val="17"/>
        </w:rPr>
        <w:t>[,</w:t>
      </w:r>
      <w:r>
        <w:rPr>
          <w:rFonts w:ascii="Consolas" w:hAnsi="Consolas" w:cs="Courier New"/>
          <w:color w:val="000000"/>
          <w:sz w:val="17"/>
          <w:szCs w:val="17"/>
        </w:rPr>
        <w:t xml:space="preserve"> c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"y1"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"y2"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"y3"</w:t>
      </w:r>
      <w:r>
        <w:rPr>
          <w:rFonts w:ascii="Consolas" w:hAnsi="Consolas" w:cs="Courier New"/>
          <w:color w:val="666600"/>
          <w:sz w:val="17"/>
          <w:szCs w:val="17"/>
        </w:rPr>
        <w:t>)])%*%</w:t>
      </w:r>
      <w:r>
        <w:rPr>
          <w:rFonts w:ascii="Consolas" w:hAnsi="Consolas" w:cs="Courier New"/>
          <w:color w:val="000000"/>
          <w:sz w:val="17"/>
          <w:szCs w:val="17"/>
        </w:rPr>
        <w:t>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A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7BE8058" w14:textId="77777777" w:rsidR="009175A9" w:rsidRDefault="009175A9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08418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s_z </w:t>
      </w:r>
    </w:p>
    <w:p w14:paraId="424EA036" w14:textId="77777777" w:rsidR="009175A9" w:rsidRDefault="009175A9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08418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</w:t>
      </w:r>
      <w:r>
        <w:rPr>
          <w:rFonts w:ascii="Consolas" w:hAnsi="Consolas" w:cs="Courier New"/>
          <w:color w:val="666600"/>
          <w:sz w:val="17"/>
          <w:szCs w:val="17"/>
        </w:rPr>
        <w:t>[,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    </w:t>
      </w:r>
      <w:r>
        <w:rPr>
          <w:rFonts w:ascii="Consolas" w:hAnsi="Consolas" w:cs="Courier New"/>
          <w:color w:val="666600"/>
          <w:sz w:val="17"/>
          <w:szCs w:val="17"/>
        </w:rPr>
        <w:t>[,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r>
        <w:rPr>
          <w:rFonts w:ascii="Consolas" w:hAnsi="Consolas" w:cs="Courier New"/>
          <w:color w:val="666600"/>
          <w:sz w:val="17"/>
          <w:szCs w:val="17"/>
        </w:rPr>
        <w:t>[,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]</w:t>
      </w:r>
    </w:p>
    <w:p w14:paraId="5D651533" w14:textId="77777777" w:rsidR="009175A9" w:rsidRDefault="009175A9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08418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,]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6666"/>
          <w:sz w:val="17"/>
          <w:szCs w:val="17"/>
        </w:rPr>
        <w:t>323.6376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6666"/>
          <w:sz w:val="17"/>
          <w:szCs w:val="17"/>
        </w:rPr>
        <w:t>19.2526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460.9770</w:t>
      </w:r>
    </w:p>
    <w:p w14:paraId="09EB40B7" w14:textId="77777777" w:rsidR="009175A9" w:rsidRDefault="009175A9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08418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,]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006666"/>
          <w:sz w:val="17"/>
          <w:szCs w:val="17"/>
        </w:rPr>
        <w:t>19.2526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588.6710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6666"/>
          <w:sz w:val="17"/>
          <w:szCs w:val="17"/>
        </w:rPr>
        <w:t>104.0717</w:t>
      </w:r>
    </w:p>
    <w:p w14:paraId="211E5146" w14:textId="77777777" w:rsidR="009175A9" w:rsidRDefault="009175A9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08418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,]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460.9770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104.0717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6666"/>
          <w:sz w:val="17"/>
          <w:szCs w:val="17"/>
        </w:rPr>
        <w:t>686.2697</w:t>
      </w:r>
    </w:p>
    <w:p w14:paraId="2320A507" w14:textId="77777777" w:rsidR="009175A9" w:rsidRDefault="009175A9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08418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3667B2AB" w14:textId="77777777" w:rsidR="009175A9" w:rsidRDefault="009175A9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08418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 xml:space="preserve"># b </w:t>
      </w:r>
    </w:p>
    <w:p w14:paraId="433E1BA5" w14:textId="77777777" w:rsidR="009175A9" w:rsidRDefault="009175A9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08418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D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diag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sqrt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diag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s_z</w:t>
      </w:r>
      <w:r>
        <w:rPr>
          <w:rFonts w:ascii="Consolas" w:hAnsi="Consolas" w:cs="Courier New"/>
          <w:color w:val="666600"/>
          <w:sz w:val="17"/>
          <w:szCs w:val="17"/>
        </w:rPr>
        <w:t>)))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</w:p>
    <w:p w14:paraId="40B75465" w14:textId="77777777" w:rsidR="009175A9" w:rsidRDefault="009175A9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08418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D_inv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diag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 xml:space="preserve"> diag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D</w:t>
      </w:r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542D7D28" w14:textId="77777777" w:rsidR="009175A9" w:rsidRDefault="009175A9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08418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702758E5" w14:textId="77777777" w:rsidR="009175A9" w:rsidRDefault="009175A9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08418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R_z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D_inv </w:t>
      </w:r>
      <w:r>
        <w:rPr>
          <w:rFonts w:ascii="Consolas" w:hAnsi="Consolas" w:cs="Courier New"/>
          <w:color w:val="666600"/>
          <w:sz w:val="17"/>
          <w:szCs w:val="17"/>
        </w:rPr>
        <w:t>%*%</w:t>
      </w:r>
      <w:r>
        <w:rPr>
          <w:rFonts w:ascii="Consolas" w:hAnsi="Consolas" w:cs="Courier New"/>
          <w:color w:val="000000"/>
          <w:sz w:val="17"/>
          <w:szCs w:val="17"/>
        </w:rPr>
        <w:t xml:space="preserve"> s_z </w:t>
      </w:r>
      <w:r>
        <w:rPr>
          <w:rFonts w:ascii="Consolas" w:hAnsi="Consolas" w:cs="Courier New"/>
          <w:color w:val="666600"/>
          <w:sz w:val="17"/>
          <w:szCs w:val="17"/>
        </w:rPr>
        <w:t>%*%</w:t>
      </w:r>
      <w:r>
        <w:rPr>
          <w:rFonts w:ascii="Consolas" w:hAnsi="Consolas" w:cs="Courier New"/>
          <w:color w:val="000000"/>
          <w:sz w:val="17"/>
          <w:szCs w:val="17"/>
        </w:rPr>
        <w:t>D_inv</w:t>
      </w:r>
    </w:p>
    <w:p w14:paraId="308A4294" w14:textId="77777777" w:rsidR="009175A9" w:rsidRDefault="009175A9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08418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R_z</w:t>
      </w:r>
    </w:p>
    <w:p w14:paraId="4328E522" w14:textId="77777777" w:rsidR="009175A9" w:rsidRDefault="009175A9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08418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666600"/>
          <w:sz w:val="17"/>
          <w:szCs w:val="17"/>
        </w:rPr>
        <w:t>[,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</w:t>
      </w:r>
      <w:r>
        <w:rPr>
          <w:rFonts w:ascii="Consolas" w:hAnsi="Consolas" w:cs="Courier New"/>
          <w:color w:val="666600"/>
          <w:sz w:val="17"/>
          <w:szCs w:val="17"/>
        </w:rPr>
        <w:t>[,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</w:t>
      </w:r>
      <w:r>
        <w:rPr>
          <w:rFonts w:ascii="Consolas" w:hAnsi="Consolas" w:cs="Courier New"/>
          <w:color w:val="666600"/>
          <w:sz w:val="17"/>
          <w:szCs w:val="17"/>
        </w:rPr>
        <w:t>[,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]</w:t>
      </w:r>
    </w:p>
    <w:p w14:paraId="12EB1A21" w14:textId="77777777" w:rsidR="009175A9" w:rsidRDefault="009175A9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08418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,]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6666"/>
          <w:sz w:val="17"/>
          <w:szCs w:val="17"/>
        </w:rPr>
        <w:t>1.00000000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0.04410862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0.9781430</w:t>
      </w:r>
    </w:p>
    <w:p w14:paraId="6056101F" w14:textId="77777777" w:rsidR="009175A9" w:rsidRDefault="009175A9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08418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,]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6666"/>
          <w:sz w:val="17"/>
          <w:szCs w:val="17"/>
        </w:rPr>
        <w:t>0.04410862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1.00000000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6666"/>
          <w:sz w:val="17"/>
          <w:szCs w:val="17"/>
        </w:rPr>
        <w:t>0.1637378</w:t>
      </w:r>
    </w:p>
    <w:p w14:paraId="60B54E93" w14:textId="77777777" w:rsidR="009175A9" w:rsidRDefault="009175A9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08418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,]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0.97814302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0.16373782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6666"/>
          <w:sz w:val="17"/>
          <w:szCs w:val="17"/>
        </w:rPr>
        <w:t>1.0000000</w:t>
      </w:r>
    </w:p>
    <w:p w14:paraId="3DF7E73C" w14:textId="77777777" w:rsidR="004B1DE8" w:rsidRDefault="004B1DE8" w:rsidP="004B1DE8">
      <w:pPr>
        <w:pStyle w:val="ab"/>
        <w:ind w:firstLineChars="0" w:firstLine="0"/>
        <w:rPr>
          <w:rFonts w:eastAsiaTheme="minorEastAsia"/>
        </w:rPr>
      </w:pPr>
    </w:p>
    <w:p w14:paraId="33FA523C" w14:textId="77777777" w:rsidR="004B1DE8" w:rsidRDefault="004B1DE8" w:rsidP="004B1DE8">
      <w:pPr>
        <w:pStyle w:val="ab"/>
        <w:ind w:firstLineChars="0" w:firstLine="0"/>
        <w:rPr>
          <w:rFonts w:eastAsiaTheme="minorEastAsia"/>
        </w:rPr>
      </w:pPr>
    </w:p>
    <w:p w14:paraId="7C51F90A" w14:textId="2528A5D0" w:rsidR="004B1DE8" w:rsidRDefault="004B1DE8" w:rsidP="004B1DE8">
      <w:pPr>
        <w:pStyle w:val="ab"/>
        <w:ind w:firstLineChars="0" w:firstLine="0"/>
        <w:rPr>
          <w:rFonts w:eastAsiaTheme="minorEastAsia"/>
        </w:rPr>
      </w:pPr>
      <w:r w:rsidRPr="004B1DE8">
        <w:rPr>
          <w:rFonts w:eastAsiaTheme="minorEastAsia"/>
          <w:noProof/>
        </w:rPr>
        <w:drawing>
          <wp:inline distT="0" distB="0" distL="0" distR="0" wp14:anchorId="236DE8C4" wp14:editId="136B2565">
            <wp:extent cx="5253355" cy="2175510"/>
            <wp:effectExtent l="0" t="0" r="4445" b="0"/>
            <wp:docPr id="13759796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97962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53355" cy="217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94DDE" w14:textId="77777777" w:rsidR="00591B00" w:rsidRDefault="00591B00" w:rsidP="004B1DE8">
      <w:pPr>
        <w:pStyle w:val="ab"/>
        <w:ind w:firstLineChars="0" w:firstLine="0"/>
        <w:rPr>
          <w:rFonts w:eastAsiaTheme="minorEastAsia"/>
        </w:rPr>
      </w:pPr>
    </w:p>
    <w:p w14:paraId="1C4DD36F" w14:textId="77777777" w:rsidR="004B58E7" w:rsidRDefault="004B58E7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03218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lastRenderedPageBreak/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dat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read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table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"C:/Users/hcy/Zotero/storage/MM8WF4GT/Software-Files/T3_9_GLUCOSE.DAT"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0B50171" w14:textId="77777777" w:rsidR="004B58E7" w:rsidRDefault="004B58E7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03218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setnames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dat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names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dat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>c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"y1"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"y2"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"y3"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"x1"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"x2"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"x3"</w:t>
      </w:r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6B054E20" w14:textId="77777777" w:rsidR="004B58E7" w:rsidRDefault="004B58E7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03218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4593080D" w14:textId="77777777" w:rsidR="004B58E7" w:rsidRDefault="004B58E7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03218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m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apply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dat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mean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4A8C040" w14:textId="77777777" w:rsidR="004B58E7" w:rsidRDefault="004B58E7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03218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m</w:t>
      </w:r>
    </w:p>
    <w:p w14:paraId="48E435CF" w14:textId="77777777" w:rsidR="004B58E7" w:rsidRDefault="004B58E7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03218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y1     y2     y3     x1     x2     x3 </w:t>
      </w:r>
    </w:p>
    <w:p w14:paraId="75F128E0" w14:textId="77777777" w:rsidR="004B58E7" w:rsidRDefault="004B58E7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03218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70.08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6666"/>
          <w:sz w:val="17"/>
          <w:szCs w:val="17"/>
        </w:rPr>
        <w:t>73.54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6666"/>
          <w:sz w:val="17"/>
          <w:szCs w:val="17"/>
        </w:rPr>
        <w:t>75.10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109.68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104.24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109.98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3FBA220B" w14:textId="77777777" w:rsidR="004B58E7" w:rsidRDefault="004B58E7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03218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s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cov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dat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2B8E5D2" w14:textId="77777777" w:rsidR="004B58E7" w:rsidRDefault="004B58E7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03218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s</w:t>
      </w:r>
    </w:p>
    <w:p w14:paraId="6A55A3B8" w14:textId="77777777" w:rsidR="004B58E7" w:rsidRDefault="004B58E7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03218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y1        y2       y3         x1        x2         x3</w:t>
      </w:r>
    </w:p>
    <w:p w14:paraId="7276C267" w14:textId="77777777" w:rsidR="004B58E7" w:rsidRDefault="004B58E7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03218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y1 </w:t>
      </w:r>
      <w:r>
        <w:rPr>
          <w:rFonts w:ascii="Consolas" w:hAnsi="Consolas" w:cs="Courier New"/>
          <w:color w:val="006666"/>
          <w:sz w:val="17"/>
          <w:szCs w:val="17"/>
        </w:rPr>
        <w:t>95.54449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17.608980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12.17551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6666"/>
          <w:sz w:val="17"/>
          <w:szCs w:val="17"/>
        </w:rPr>
        <w:t>60.515918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6666"/>
          <w:sz w:val="17"/>
          <w:szCs w:val="17"/>
        </w:rPr>
        <w:t>23.00082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6666"/>
          <w:sz w:val="17"/>
          <w:szCs w:val="17"/>
        </w:rPr>
        <w:t>62.838367</w:t>
      </w:r>
    </w:p>
    <w:p w14:paraId="510CCD39" w14:textId="77777777" w:rsidR="004B58E7" w:rsidRDefault="004B58E7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03218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y2 </w:t>
      </w:r>
      <w:r>
        <w:rPr>
          <w:rFonts w:ascii="Consolas" w:hAnsi="Consolas" w:cs="Courier New"/>
          <w:color w:val="006666"/>
          <w:sz w:val="17"/>
          <w:szCs w:val="17"/>
        </w:rPr>
        <w:t>17.60898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73.192245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14.25102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006666"/>
          <w:sz w:val="17"/>
          <w:szCs w:val="17"/>
        </w:rPr>
        <w:t>5.727347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6666"/>
          <w:sz w:val="17"/>
          <w:szCs w:val="17"/>
        </w:rPr>
        <w:t>61.27592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1.662449</w:t>
      </w:r>
    </w:p>
    <w:p w14:paraId="7329DB72" w14:textId="77777777" w:rsidR="004B58E7" w:rsidRDefault="004B58E7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03218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y3 </w:t>
      </w:r>
      <w:r>
        <w:rPr>
          <w:rFonts w:ascii="Consolas" w:hAnsi="Consolas" w:cs="Courier New"/>
          <w:color w:val="006666"/>
          <w:sz w:val="17"/>
          <w:szCs w:val="17"/>
        </w:rPr>
        <w:t>12.17551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14.251020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76.17347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6666"/>
          <w:sz w:val="17"/>
          <w:szCs w:val="17"/>
        </w:rPr>
        <w:t>46.746939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6666"/>
          <w:sz w:val="17"/>
          <w:szCs w:val="17"/>
        </w:rPr>
        <w:t>32.77143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6666"/>
          <w:sz w:val="17"/>
          <w:szCs w:val="17"/>
        </w:rPr>
        <w:t>69.838776</w:t>
      </w:r>
    </w:p>
    <w:p w14:paraId="27D49927" w14:textId="77777777" w:rsidR="004B58E7" w:rsidRDefault="004B58E7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03218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x1 </w:t>
      </w:r>
      <w:r>
        <w:rPr>
          <w:rFonts w:ascii="Consolas" w:hAnsi="Consolas" w:cs="Courier New"/>
          <w:color w:val="006666"/>
          <w:sz w:val="17"/>
          <w:szCs w:val="17"/>
        </w:rPr>
        <w:t>60.51592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6666"/>
          <w:sz w:val="17"/>
          <w:szCs w:val="17"/>
        </w:rPr>
        <w:t>5.727347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46.74694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808.630204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320.58857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227.360816</w:t>
      </w:r>
    </w:p>
    <w:p w14:paraId="22044702" w14:textId="77777777" w:rsidR="004B58E7" w:rsidRDefault="004B58E7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03218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x2 </w:t>
      </w:r>
      <w:r>
        <w:rPr>
          <w:rFonts w:ascii="Consolas" w:hAnsi="Consolas" w:cs="Courier New"/>
          <w:color w:val="006666"/>
          <w:sz w:val="17"/>
          <w:szCs w:val="17"/>
        </w:rPr>
        <w:t>23.00082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61.275918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32.77143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320.588571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505.85959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167.351837</w:t>
      </w:r>
    </w:p>
    <w:p w14:paraId="1924E967" w14:textId="77777777" w:rsidR="004B58E7" w:rsidRDefault="004B58E7">
      <w:pPr>
        <w:pStyle w:val="af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03218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x3 </w:t>
      </w:r>
      <w:r>
        <w:rPr>
          <w:rFonts w:ascii="Consolas" w:hAnsi="Consolas" w:cs="Courier New"/>
          <w:color w:val="006666"/>
          <w:sz w:val="17"/>
          <w:szCs w:val="17"/>
        </w:rPr>
        <w:t>62.83837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1.662449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69.83878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227.360816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167.35184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508.713878</w:t>
      </w:r>
    </w:p>
    <w:p w14:paraId="62ECE00C" w14:textId="77777777" w:rsidR="00591B00" w:rsidRDefault="00591B00" w:rsidP="004B1DE8">
      <w:pPr>
        <w:pStyle w:val="ab"/>
        <w:ind w:firstLineChars="0" w:firstLine="0"/>
        <w:rPr>
          <w:rFonts w:eastAsiaTheme="minorEastAsia"/>
        </w:rPr>
      </w:pPr>
    </w:p>
    <w:p w14:paraId="493B8624" w14:textId="77777777" w:rsidR="00591B00" w:rsidRDefault="00591B00" w:rsidP="004B1DE8">
      <w:pPr>
        <w:pStyle w:val="ab"/>
        <w:ind w:firstLineChars="0" w:firstLine="0"/>
        <w:rPr>
          <w:rFonts w:eastAsiaTheme="minorEastAsia"/>
        </w:rPr>
      </w:pPr>
    </w:p>
    <w:p w14:paraId="0F617F8F" w14:textId="77777777" w:rsidR="00591B00" w:rsidRPr="004B1DE8" w:rsidRDefault="00591B00" w:rsidP="004B1DE8">
      <w:pPr>
        <w:pStyle w:val="ab"/>
        <w:ind w:firstLineChars="0" w:firstLine="0"/>
        <w:rPr>
          <w:rFonts w:eastAsiaTheme="minorEastAsia"/>
        </w:rPr>
      </w:pPr>
    </w:p>
    <w:sectPr w:rsidR="00591B00" w:rsidRPr="004B1DE8" w:rsidSect="00916CEF">
      <w:footerReference w:type="default" r:id="rId21"/>
      <w:pgSz w:w="10433" w:h="14742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3BA8F1" w14:textId="77777777" w:rsidR="00945921" w:rsidRDefault="00945921">
      <w:pPr>
        <w:rPr>
          <w:rFonts w:hint="eastAsia"/>
        </w:rPr>
      </w:pPr>
      <w:r>
        <w:separator/>
      </w:r>
    </w:p>
  </w:endnote>
  <w:endnote w:type="continuationSeparator" w:id="0">
    <w:p w14:paraId="6AEAB97A" w14:textId="77777777" w:rsidR="00945921" w:rsidRDefault="0094592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(正文 CS 字体)">
    <w:charset w:val="86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f1"/>
      </w:rPr>
      <w:id w:val="66695352"/>
      <w:docPartObj>
        <w:docPartGallery w:val="Page Numbers (Bottom of Page)"/>
        <w:docPartUnique/>
      </w:docPartObj>
    </w:sdtPr>
    <w:sdtContent>
      <w:p w14:paraId="077880A0" w14:textId="77777777" w:rsidR="00916CEF" w:rsidRDefault="00916CEF" w:rsidP="006C575F">
        <w:pPr>
          <w:pStyle w:val="af"/>
          <w:framePr w:wrap="none" w:vAnchor="text" w:hAnchor="margin" w:xAlign="center" w:y="1"/>
          <w:rPr>
            <w:rStyle w:val="af1"/>
          </w:rPr>
        </w:pPr>
        <w:r>
          <w:rPr>
            <w:rStyle w:val="af1"/>
          </w:rPr>
          <w:fldChar w:fldCharType="begin"/>
        </w:r>
        <w:r>
          <w:rPr>
            <w:rStyle w:val="af1"/>
          </w:rPr>
          <w:instrText xml:space="preserve"> PAGE </w:instrText>
        </w:r>
        <w:r>
          <w:rPr>
            <w:rStyle w:val="af1"/>
          </w:rPr>
          <w:fldChar w:fldCharType="separate"/>
        </w:r>
        <w:r>
          <w:rPr>
            <w:rStyle w:val="af1"/>
            <w:noProof/>
          </w:rPr>
          <w:t>33</w:t>
        </w:r>
        <w:r>
          <w:rPr>
            <w:rStyle w:val="af1"/>
          </w:rPr>
          <w:fldChar w:fldCharType="end"/>
        </w:r>
      </w:p>
    </w:sdtContent>
  </w:sdt>
  <w:p w14:paraId="34EB395E" w14:textId="77777777" w:rsidR="00916CEF" w:rsidRDefault="00916CEF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4F0F92" w14:textId="77777777" w:rsidR="00945921" w:rsidRDefault="00945921">
      <w:pPr>
        <w:rPr>
          <w:rFonts w:hint="eastAsia"/>
        </w:rPr>
      </w:pPr>
      <w:r>
        <w:separator/>
      </w:r>
    </w:p>
  </w:footnote>
  <w:footnote w:type="continuationSeparator" w:id="0">
    <w:p w14:paraId="77E4A10F" w14:textId="77777777" w:rsidR="00945921" w:rsidRDefault="00945921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7E743B"/>
    <w:multiLevelType w:val="multilevel"/>
    <w:tmpl w:val="8A7E9E96"/>
    <w:lvl w:ilvl="0">
      <w:start w:val="1"/>
      <w:numFmt w:val="decimal"/>
      <w:pStyle w:val="SCI"/>
      <w:suff w:val="space"/>
      <w:lvlText w:val="Table %1.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1E265653"/>
    <w:multiLevelType w:val="multilevel"/>
    <w:tmpl w:val="147C558E"/>
    <w:lvl w:ilvl="0">
      <w:start w:val="1"/>
      <w:numFmt w:val="decimal"/>
      <w:pStyle w:val="SCI0"/>
      <w:suff w:val="space"/>
      <w:lvlText w:val="Figure %1.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2CDB1701"/>
    <w:multiLevelType w:val="multilevel"/>
    <w:tmpl w:val="9A8A13DC"/>
    <w:numStyleLink w:val="a"/>
  </w:abstractNum>
  <w:abstractNum w:abstractNumId="3" w15:restartNumberingAfterBreak="0">
    <w:nsid w:val="31C47209"/>
    <w:multiLevelType w:val="multilevel"/>
    <w:tmpl w:val="9A8A13DC"/>
    <w:styleLink w:val="a"/>
    <w:lvl w:ilvl="0">
      <w:start w:val="1"/>
      <w:numFmt w:val="decimal"/>
      <w:pStyle w:val="a0"/>
      <w:isLgl/>
      <w:suff w:val="space"/>
      <w:lvlText w:val="%1"/>
      <w:lvlJc w:val="left"/>
      <w:pPr>
        <w:ind w:left="0" w:firstLine="0"/>
      </w:pPr>
      <w:rPr>
        <w:rFonts w:ascii="Times New Roman" w:eastAsia="黑体" w:hAnsi="Times New Roman" w:hint="default"/>
        <w:sz w:val="30"/>
      </w:rPr>
    </w:lvl>
    <w:lvl w:ilvl="1">
      <w:start w:val="1"/>
      <w:numFmt w:val="decimal"/>
      <w:pStyle w:val="a1"/>
      <w:isLgl/>
      <w:suff w:val="space"/>
      <w:lvlText w:val="%1.%2"/>
      <w:lvlJc w:val="left"/>
      <w:pPr>
        <w:ind w:left="0" w:firstLine="0"/>
      </w:pPr>
      <w:rPr>
        <w:rFonts w:ascii="Times New Roman" w:eastAsia="黑体" w:hAnsi="Times New Roman" w:hint="default"/>
        <w:sz w:val="28"/>
      </w:rPr>
    </w:lvl>
    <w:lvl w:ilvl="2">
      <w:start w:val="1"/>
      <w:numFmt w:val="decimal"/>
      <w:pStyle w:val="a2"/>
      <w:isLgl/>
      <w:suff w:val="space"/>
      <w:lvlText w:val="%1.%2.%3"/>
      <w:lvlJc w:val="left"/>
      <w:pPr>
        <w:ind w:left="0" w:firstLine="0"/>
      </w:pPr>
      <w:rPr>
        <w:rFonts w:ascii="Times New Roman" w:eastAsia="黑体" w:hAnsi="Times New Roman" w:hint="default"/>
        <w:sz w:val="24"/>
      </w:rPr>
    </w:lvl>
    <w:lvl w:ilvl="3">
      <w:start w:val="1"/>
      <w:numFmt w:val="decimal"/>
      <w:pStyle w:val="a3"/>
      <w:isLgl/>
      <w:suff w:val="space"/>
      <w:lvlText w:val="%1.%2.%3.%4"/>
      <w:lvlJc w:val="left"/>
      <w:pPr>
        <w:ind w:left="0" w:firstLine="0"/>
      </w:pPr>
      <w:rPr>
        <w:rFonts w:ascii="Times New Roman" w:eastAsia="楷体" w:hAnsi="Times New Roman" w:hint="default"/>
        <w:sz w:val="24"/>
      </w:rPr>
    </w:lvl>
    <w:lvl w:ilvl="4">
      <w:start w:val="1"/>
      <w:numFmt w:val="decimal"/>
      <w:lvlRestart w:val="1"/>
      <w:pStyle w:val="a4"/>
      <w:suff w:val="space"/>
      <w:lvlText w:val="图%1.%5"/>
      <w:lvlJc w:val="left"/>
      <w:pPr>
        <w:ind w:left="0" w:firstLine="0"/>
      </w:pPr>
      <w:rPr>
        <w:rFonts w:ascii="Times New Roman" w:eastAsia="黑体" w:hAnsi="Times New Roman" w:hint="default"/>
        <w:sz w:val="21"/>
      </w:rPr>
    </w:lvl>
    <w:lvl w:ilvl="5">
      <w:start w:val="1"/>
      <w:numFmt w:val="decimal"/>
      <w:lvlRestart w:val="1"/>
      <w:pStyle w:val="a5"/>
      <w:suff w:val="space"/>
      <w:lvlText w:val="表%1.%6"/>
      <w:lvlJc w:val="left"/>
      <w:pPr>
        <w:ind w:left="0" w:firstLine="0"/>
      </w:pPr>
      <w:rPr>
        <w:rFonts w:ascii="Times New Roman" w:eastAsia="黑体" w:hAnsi="Times New Roman" w:hint="default"/>
        <w:sz w:val="21"/>
      </w:rPr>
    </w:lvl>
    <w:lvl w:ilvl="6">
      <w:start w:val="1"/>
      <w:numFmt w:val="none"/>
      <w:lvlRestart w:val="1"/>
      <w:suff w:val="space"/>
      <w:lvlText w:val="(1.1)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 w16cid:durableId="2046710182">
    <w:abstractNumId w:val="1"/>
  </w:num>
  <w:num w:numId="2" w16cid:durableId="105481956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00151457">
    <w:abstractNumId w:val="0"/>
  </w:num>
  <w:num w:numId="4" w16cid:durableId="287006837">
    <w:abstractNumId w:val="3"/>
  </w:num>
  <w:num w:numId="5" w16cid:durableId="19290706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attachedTemplate r:id="rId1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DE8"/>
    <w:rsid w:val="00001E43"/>
    <w:rsid w:val="00001F24"/>
    <w:rsid w:val="00011F77"/>
    <w:rsid w:val="00022227"/>
    <w:rsid w:val="00024896"/>
    <w:rsid w:val="00041C08"/>
    <w:rsid w:val="00056E65"/>
    <w:rsid w:val="00080D6C"/>
    <w:rsid w:val="000A2C84"/>
    <w:rsid w:val="000B1C36"/>
    <w:rsid w:val="000B4C1A"/>
    <w:rsid w:val="000B4E67"/>
    <w:rsid w:val="001007B7"/>
    <w:rsid w:val="00111DEF"/>
    <w:rsid w:val="00130C58"/>
    <w:rsid w:val="001334EC"/>
    <w:rsid w:val="0014140B"/>
    <w:rsid w:val="00157497"/>
    <w:rsid w:val="00163AD9"/>
    <w:rsid w:val="00172732"/>
    <w:rsid w:val="0018350C"/>
    <w:rsid w:val="001A327F"/>
    <w:rsid w:val="001A5770"/>
    <w:rsid w:val="001B1771"/>
    <w:rsid w:val="001B1893"/>
    <w:rsid w:val="001B26EE"/>
    <w:rsid w:val="001C6370"/>
    <w:rsid w:val="001C690F"/>
    <w:rsid w:val="001E0C9F"/>
    <w:rsid w:val="001E314B"/>
    <w:rsid w:val="001E3454"/>
    <w:rsid w:val="001F1E0A"/>
    <w:rsid w:val="00231596"/>
    <w:rsid w:val="00285D83"/>
    <w:rsid w:val="002B657F"/>
    <w:rsid w:val="002C150E"/>
    <w:rsid w:val="002C156D"/>
    <w:rsid w:val="002C2683"/>
    <w:rsid w:val="002C5829"/>
    <w:rsid w:val="002D12F5"/>
    <w:rsid w:val="002E0EA5"/>
    <w:rsid w:val="002F1BC0"/>
    <w:rsid w:val="00327EFE"/>
    <w:rsid w:val="003338BA"/>
    <w:rsid w:val="00346577"/>
    <w:rsid w:val="0037792B"/>
    <w:rsid w:val="003A1FDE"/>
    <w:rsid w:val="003A4876"/>
    <w:rsid w:val="003E19D3"/>
    <w:rsid w:val="004025ED"/>
    <w:rsid w:val="00434472"/>
    <w:rsid w:val="0043586E"/>
    <w:rsid w:val="00437865"/>
    <w:rsid w:val="00452750"/>
    <w:rsid w:val="0045285A"/>
    <w:rsid w:val="00452E5C"/>
    <w:rsid w:val="00454787"/>
    <w:rsid w:val="00460DDD"/>
    <w:rsid w:val="004A5E82"/>
    <w:rsid w:val="004A7A4E"/>
    <w:rsid w:val="004B1DE8"/>
    <w:rsid w:val="004B3284"/>
    <w:rsid w:val="004B58E7"/>
    <w:rsid w:val="004C04E8"/>
    <w:rsid w:val="004D614B"/>
    <w:rsid w:val="004F0897"/>
    <w:rsid w:val="0050161F"/>
    <w:rsid w:val="0050171E"/>
    <w:rsid w:val="00502417"/>
    <w:rsid w:val="0051261C"/>
    <w:rsid w:val="00523ED5"/>
    <w:rsid w:val="00541ECF"/>
    <w:rsid w:val="0054392F"/>
    <w:rsid w:val="00562465"/>
    <w:rsid w:val="00591B00"/>
    <w:rsid w:val="00593E75"/>
    <w:rsid w:val="005A5299"/>
    <w:rsid w:val="005E4C9C"/>
    <w:rsid w:val="005E7871"/>
    <w:rsid w:val="005F2905"/>
    <w:rsid w:val="005F6F46"/>
    <w:rsid w:val="00631763"/>
    <w:rsid w:val="00635059"/>
    <w:rsid w:val="0064486E"/>
    <w:rsid w:val="00655AC3"/>
    <w:rsid w:val="00690FAA"/>
    <w:rsid w:val="006A6BE2"/>
    <w:rsid w:val="006C72E7"/>
    <w:rsid w:val="006D7B4E"/>
    <w:rsid w:val="006F32B3"/>
    <w:rsid w:val="006F77E5"/>
    <w:rsid w:val="00705987"/>
    <w:rsid w:val="007122B8"/>
    <w:rsid w:val="0075277D"/>
    <w:rsid w:val="00762D2C"/>
    <w:rsid w:val="00782328"/>
    <w:rsid w:val="00790A64"/>
    <w:rsid w:val="007E29F6"/>
    <w:rsid w:val="007E6169"/>
    <w:rsid w:val="00827F4B"/>
    <w:rsid w:val="00832F53"/>
    <w:rsid w:val="00844965"/>
    <w:rsid w:val="008514B9"/>
    <w:rsid w:val="00866785"/>
    <w:rsid w:val="00872382"/>
    <w:rsid w:val="008760A2"/>
    <w:rsid w:val="00877264"/>
    <w:rsid w:val="00884236"/>
    <w:rsid w:val="008844BE"/>
    <w:rsid w:val="00894E92"/>
    <w:rsid w:val="008A4907"/>
    <w:rsid w:val="008A67F8"/>
    <w:rsid w:val="008B05A8"/>
    <w:rsid w:val="008B4F09"/>
    <w:rsid w:val="008D28A3"/>
    <w:rsid w:val="008D4DCA"/>
    <w:rsid w:val="008D50ED"/>
    <w:rsid w:val="008E51D0"/>
    <w:rsid w:val="0090570C"/>
    <w:rsid w:val="00911864"/>
    <w:rsid w:val="00916CEF"/>
    <w:rsid w:val="009175A9"/>
    <w:rsid w:val="009329BD"/>
    <w:rsid w:val="00940579"/>
    <w:rsid w:val="00945921"/>
    <w:rsid w:val="009703A6"/>
    <w:rsid w:val="009726B0"/>
    <w:rsid w:val="0098490F"/>
    <w:rsid w:val="00985632"/>
    <w:rsid w:val="00993083"/>
    <w:rsid w:val="009D3B77"/>
    <w:rsid w:val="009D6B90"/>
    <w:rsid w:val="009E0B1B"/>
    <w:rsid w:val="009F0108"/>
    <w:rsid w:val="009F360D"/>
    <w:rsid w:val="009F6788"/>
    <w:rsid w:val="00A03EEA"/>
    <w:rsid w:val="00A07897"/>
    <w:rsid w:val="00A21ABB"/>
    <w:rsid w:val="00A24384"/>
    <w:rsid w:val="00A4143F"/>
    <w:rsid w:val="00A50271"/>
    <w:rsid w:val="00A85F5D"/>
    <w:rsid w:val="00AA02F8"/>
    <w:rsid w:val="00AD07A5"/>
    <w:rsid w:val="00AE276C"/>
    <w:rsid w:val="00AF67F1"/>
    <w:rsid w:val="00B11316"/>
    <w:rsid w:val="00B14D32"/>
    <w:rsid w:val="00B20752"/>
    <w:rsid w:val="00B210E2"/>
    <w:rsid w:val="00B225D1"/>
    <w:rsid w:val="00B23F08"/>
    <w:rsid w:val="00B2680E"/>
    <w:rsid w:val="00B313D1"/>
    <w:rsid w:val="00B33706"/>
    <w:rsid w:val="00B443CE"/>
    <w:rsid w:val="00B45495"/>
    <w:rsid w:val="00B66984"/>
    <w:rsid w:val="00B74410"/>
    <w:rsid w:val="00B814B3"/>
    <w:rsid w:val="00B975C3"/>
    <w:rsid w:val="00BB024A"/>
    <w:rsid w:val="00BD2B60"/>
    <w:rsid w:val="00BF797C"/>
    <w:rsid w:val="00C068B8"/>
    <w:rsid w:val="00C128B2"/>
    <w:rsid w:val="00C30C6D"/>
    <w:rsid w:val="00C46774"/>
    <w:rsid w:val="00C61F39"/>
    <w:rsid w:val="00C70762"/>
    <w:rsid w:val="00C76143"/>
    <w:rsid w:val="00C806A7"/>
    <w:rsid w:val="00C86327"/>
    <w:rsid w:val="00C86597"/>
    <w:rsid w:val="00C9606D"/>
    <w:rsid w:val="00C97AC8"/>
    <w:rsid w:val="00CB26AE"/>
    <w:rsid w:val="00CC1957"/>
    <w:rsid w:val="00CD5422"/>
    <w:rsid w:val="00CE3C7B"/>
    <w:rsid w:val="00CF715F"/>
    <w:rsid w:val="00D1292A"/>
    <w:rsid w:val="00D228DA"/>
    <w:rsid w:val="00D63D90"/>
    <w:rsid w:val="00D77BEE"/>
    <w:rsid w:val="00D8020F"/>
    <w:rsid w:val="00D808EB"/>
    <w:rsid w:val="00D870E0"/>
    <w:rsid w:val="00DA0B03"/>
    <w:rsid w:val="00DB0297"/>
    <w:rsid w:val="00DB4CB9"/>
    <w:rsid w:val="00DB6C89"/>
    <w:rsid w:val="00E02BEB"/>
    <w:rsid w:val="00E0552D"/>
    <w:rsid w:val="00E06C48"/>
    <w:rsid w:val="00E3455F"/>
    <w:rsid w:val="00E82398"/>
    <w:rsid w:val="00E92CF3"/>
    <w:rsid w:val="00E9374A"/>
    <w:rsid w:val="00E9556E"/>
    <w:rsid w:val="00EA1044"/>
    <w:rsid w:val="00EA17A8"/>
    <w:rsid w:val="00EC2117"/>
    <w:rsid w:val="00EE3DC4"/>
    <w:rsid w:val="00EE421E"/>
    <w:rsid w:val="00EF31D1"/>
    <w:rsid w:val="00EF44B1"/>
    <w:rsid w:val="00F127DF"/>
    <w:rsid w:val="00F16968"/>
    <w:rsid w:val="00F20E77"/>
    <w:rsid w:val="00F21EF3"/>
    <w:rsid w:val="00F40592"/>
    <w:rsid w:val="00F51D28"/>
    <w:rsid w:val="00F62305"/>
    <w:rsid w:val="00F92E45"/>
    <w:rsid w:val="00FA2ACA"/>
    <w:rsid w:val="00FA2F2A"/>
    <w:rsid w:val="00FD7924"/>
    <w:rsid w:val="00FE0602"/>
    <w:rsid w:val="00FF0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91945B"/>
  <w15:chartTrackingRefBased/>
  <w15:docId w15:val="{07741E70-9269-4471-9025-F7EF2DD40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6">
    <w:name w:val="Normal"/>
    <w:qFormat/>
    <w:rsid w:val="009E0B1B"/>
    <w:pPr>
      <w:widowControl w:val="0"/>
      <w:spacing w:after="160" w:line="278" w:lineRule="auto"/>
    </w:pPr>
    <w:rPr>
      <w:sz w:val="22"/>
      <w:szCs w:val="24"/>
    </w:rPr>
  </w:style>
  <w:style w:type="paragraph" w:styleId="1">
    <w:name w:val="heading 1"/>
    <w:basedOn w:val="a6"/>
    <w:next w:val="a6"/>
    <w:link w:val="10"/>
    <w:uiPriority w:val="9"/>
    <w:qFormat/>
    <w:rsid w:val="0051261C"/>
    <w:pPr>
      <w:keepNext/>
      <w:keepLines/>
      <w:widowControl/>
      <w:spacing w:before="480" w:after="8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48"/>
      <w:szCs w:val="48"/>
      <w14:ligatures w14:val="none"/>
    </w:rPr>
  </w:style>
  <w:style w:type="paragraph" w:styleId="2">
    <w:name w:val="heading 2"/>
    <w:basedOn w:val="a6"/>
    <w:link w:val="20"/>
    <w:uiPriority w:val="1"/>
    <w:qFormat/>
    <w:rsid w:val="0051261C"/>
    <w:pPr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sz w:val="30"/>
      <w:szCs w:val="30"/>
      <w:lang w:eastAsia="en-US"/>
      <w14:ligatures w14:val="none"/>
    </w:rPr>
  </w:style>
  <w:style w:type="paragraph" w:styleId="4">
    <w:name w:val="heading 4"/>
    <w:basedOn w:val="a6"/>
    <w:next w:val="a6"/>
    <w:link w:val="40"/>
    <w:uiPriority w:val="9"/>
    <w:semiHidden/>
    <w:unhideWhenUsed/>
    <w:qFormat/>
    <w:rsid w:val="0051261C"/>
    <w:pPr>
      <w:keepNext/>
      <w:keepLines/>
      <w:widowControl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kern w:val="0"/>
      <w:sz w:val="28"/>
      <w:szCs w:val="28"/>
      <w14:ligatures w14:val="none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paragraph" w:customStyle="1" w:styleId="SCI1">
    <w:name w:val="SCI正文"/>
    <w:basedOn w:val="a6"/>
    <w:link w:val="SCI2"/>
    <w:qFormat/>
    <w:rsid w:val="009F360D"/>
    <w:pPr>
      <w:widowControl/>
      <w:spacing w:after="0" w:line="240" w:lineRule="auto"/>
      <w:ind w:firstLineChars="200" w:firstLine="200"/>
    </w:pPr>
    <w:rPr>
      <w:rFonts w:ascii="Times New Roman" w:eastAsia="宋体" w:hAnsi="Times New Roman" w:cs="Times New Roman"/>
      <w:kern w:val="0"/>
      <w:sz w:val="24"/>
      <w14:ligatures w14:val="none"/>
    </w:rPr>
  </w:style>
  <w:style w:type="character" w:customStyle="1" w:styleId="SCI2">
    <w:name w:val="SCI正文 字符"/>
    <w:basedOn w:val="a7"/>
    <w:link w:val="SCI1"/>
    <w:rsid w:val="009F360D"/>
    <w:rPr>
      <w:rFonts w:ascii="Times New Roman" w:eastAsia="宋体" w:hAnsi="Times New Roman"/>
      <w:sz w:val="24"/>
    </w:rPr>
  </w:style>
  <w:style w:type="paragraph" w:customStyle="1" w:styleId="SCI3">
    <w:name w:val="SCI题目"/>
    <w:basedOn w:val="SCI1"/>
    <w:link w:val="SCI4"/>
    <w:qFormat/>
    <w:rsid w:val="009F360D"/>
    <w:pPr>
      <w:ind w:firstLine="480"/>
      <w:jc w:val="center"/>
    </w:pPr>
    <w:rPr>
      <w:b/>
      <w:sz w:val="32"/>
    </w:rPr>
  </w:style>
  <w:style w:type="character" w:customStyle="1" w:styleId="SCI4">
    <w:name w:val="SCI题目 字符"/>
    <w:basedOn w:val="SCI2"/>
    <w:link w:val="SCI3"/>
    <w:rsid w:val="009F360D"/>
    <w:rPr>
      <w:rFonts w:ascii="Times New Roman" w:eastAsia="宋体" w:hAnsi="Times New Roman"/>
      <w:b/>
      <w:sz w:val="32"/>
    </w:rPr>
  </w:style>
  <w:style w:type="paragraph" w:customStyle="1" w:styleId="SCI5">
    <w:name w:val="SCI摘要"/>
    <w:basedOn w:val="SCI1"/>
    <w:link w:val="SCI6"/>
    <w:qFormat/>
    <w:rsid w:val="00BF797C"/>
    <w:pPr>
      <w:ind w:firstLineChars="0" w:firstLine="0"/>
    </w:pPr>
    <w:rPr>
      <w:b/>
      <w:sz w:val="28"/>
    </w:rPr>
  </w:style>
  <w:style w:type="character" w:customStyle="1" w:styleId="SCI6">
    <w:name w:val="SCI摘要 字符"/>
    <w:basedOn w:val="SCI2"/>
    <w:link w:val="SCI5"/>
    <w:rsid w:val="00BF797C"/>
    <w:rPr>
      <w:rFonts w:ascii="Times New Roman" w:eastAsia="宋体" w:hAnsi="Times New Roman"/>
      <w:b/>
      <w:sz w:val="28"/>
    </w:rPr>
  </w:style>
  <w:style w:type="paragraph" w:customStyle="1" w:styleId="SCI7">
    <w:name w:val="SCI一级标题"/>
    <w:basedOn w:val="SCI5"/>
    <w:link w:val="SCI8"/>
    <w:qFormat/>
    <w:rsid w:val="008B05A8"/>
    <w:pPr>
      <w:outlineLvl w:val="0"/>
    </w:pPr>
    <w:rPr>
      <w:sz w:val="32"/>
    </w:rPr>
  </w:style>
  <w:style w:type="character" w:customStyle="1" w:styleId="SCI8">
    <w:name w:val="SCI一级标题 字符"/>
    <w:basedOn w:val="SCI6"/>
    <w:link w:val="SCI7"/>
    <w:rsid w:val="008B05A8"/>
    <w:rPr>
      <w:rFonts w:ascii="Times New Roman" w:eastAsia="宋体" w:hAnsi="Times New Roman" w:cs="Times New Roman"/>
      <w:b/>
      <w:kern w:val="0"/>
      <w:sz w:val="32"/>
      <w:szCs w:val="24"/>
      <w14:ligatures w14:val="none"/>
    </w:rPr>
  </w:style>
  <w:style w:type="paragraph" w:customStyle="1" w:styleId="SCI9">
    <w:name w:val="SCI二级标题"/>
    <w:basedOn w:val="SCI7"/>
    <w:link w:val="SCIa"/>
    <w:qFormat/>
    <w:rsid w:val="008B05A8"/>
    <w:pPr>
      <w:outlineLvl w:val="1"/>
    </w:pPr>
    <w:rPr>
      <w:sz w:val="28"/>
    </w:rPr>
  </w:style>
  <w:style w:type="character" w:customStyle="1" w:styleId="SCIa">
    <w:name w:val="SCI二级标题 字符"/>
    <w:basedOn w:val="SCI8"/>
    <w:link w:val="SCI9"/>
    <w:rsid w:val="008B05A8"/>
    <w:rPr>
      <w:rFonts w:ascii="Times New Roman" w:eastAsia="宋体" w:hAnsi="Times New Roman" w:cs="Times New Roman"/>
      <w:b/>
      <w:kern w:val="0"/>
      <w:sz w:val="28"/>
      <w:szCs w:val="24"/>
      <w14:ligatures w14:val="none"/>
    </w:rPr>
  </w:style>
  <w:style w:type="paragraph" w:customStyle="1" w:styleId="SCIb">
    <w:name w:val="SCI三级标题"/>
    <w:basedOn w:val="SCI7"/>
    <w:link w:val="SCIc"/>
    <w:qFormat/>
    <w:rsid w:val="008B05A8"/>
    <w:pPr>
      <w:outlineLvl w:val="2"/>
    </w:pPr>
    <w:rPr>
      <w:sz w:val="24"/>
    </w:rPr>
  </w:style>
  <w:style w:type="character" w:customStyle="1" w:styleId="SCIc">
    <w:name w:val="SCI三级标题 字符"/>
    <w:basedOn w:val="SCI8"/>
    <w:link w:val="SCIb"/>
    <w:rsid w:val="008B05A8"/>
    <w:rPr>
      <w:rFonts w:ascii="Times New Roman" w:eastAsia="宋体" w:hAnsi="Times New Roman" w:cs="Times New Roman"/>
      <w:b/>
      <w:kern w:val="0"/>
      <w:sz w:val="24"/>
      <w:szCs w:val="24"/>
      <w14:ligatures w14:val="none"/>
    </w:rPr>
  </w:style>
  <w:style w:type="paragraph" w:customStyle="1" w:styleId="SCI">
    <w:name w:val="SCI表注"/>
    <w:basedOn w:val="SCIb"/>
    <w:link w:val="SCId"/>
    <w:qFormat/>
    <w:rsid w:val="0050171E"/>
    <w:pPr>
      <w:numPr>
        <w:numId w:val="3"/>
      </w:numPr>
      <w:spacing w:beforeLines="50" w:before="50"/>
      <w:jc w:val="center"/>
      <w:outlineLvl w:val="0"/>
    </w:pPr>
  </w:style>
  <w:style w:type="character" w:customStyle="1" w:styleId="SCId">
    <w:name w:val="SCI表注 字符"/>
    <w:basedOn w:val="SCIc"/>
    <w:link w:val="SCI"/>
    <w:rsid w:val="0050171E"/>
    <w:rPr>
      <w:rFonts w:ascii="Times New Roman" w:eastAsia="宋体" w:hAnsi="Times New Roman" w:cs="Times New Roman"/>
      <w:b/>
      <w:kern w:val="0"/>
      <w:sz w:val="24"/>
      <w:szCs w:val="24"/>
      <w14:ligatures w14:val="none"/>
    </w:rPr>
  </w:style>
  <w:style w:type="paragraph" w:customStyle="1" w:styleId="SCI0">
    <w:name w:val="SCI图注"/>
    <w:basedOn w:val="SCI"/>
    <w:link w:val="SCIe"/>
    <w:qFormat/>
    <w:rsid w:val="009F360D"/>
    <w:pPr>
      <w:numPr>
        <w:numId w:val="1"/>
      </w:numPr>
      <w:spacing w:beforeLines="0" w:before="0" w:afterLines="50" w:after="50"/>
    </w:pPr>
  </w:style>
  <w:style w:type="character" w:customStyle="1" w:styleId="SCIe">
    <w:name w:val="SCI图注 字符"/>
    <w:basedOn w:val="SCId"/>
    <w:link w:val="SCI0"/>
    <w:rsid w:val="009F360D"/>
    <w:rPr>
      <w:rFonts w:ascii="Times New Roman" w:eastAsia="宋体" w:hAnsi="Times New Roman" w:cs="Times New Roman"/>
      <w:b/>
      <w:kern w:val="0"/>
      <w:sz w:val="24"/>
      <w:szCs w:val="24"/>
      <w14:ligatures w14:val="none"/>
    </w:rPr>
  </w:style>
  <w:style w:type="table" w:styleId="aa">
    <w:name w:val="Table Grid"/>
    <w:basedOn w:val="a8"/>
    <w:uiPriority w:val="39"/>
    <w:rsid w:val="00BF79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3">
    <w:name w:val="四级标题"/>
    <w:basedOn w:val="a6"/>
    <w:next w:val="ab"/>
    <w:qFormat/>
    <w:rsid w:val="00916CEF"/>
    <w:pPr>
      <w:widowControl/>
      <w:numPr>
        <w:ilvl w:val="3"/>
        <w:numId w:val="5"/>
      </w:numPr>
      <w:topLinePunct/>
      <w:spacing w:after="0" w:line="400" w:lineRule="atLeast"/>
      <w:outlineLvl w:val="3"/>
    </w:pPr>
    <w:rPr>
      <w:rFonts w:ascii="Times New Roman" w:eastAsia="楷体" w:hAnsi="Times New Roman" w:cs="Times New Roman"/>
      <w:kern w:val="0"/>
      <w:sz w:val="24"/>
      <w14:ligatures w14:val="none"/>
    </w:rPr>
  </w:style>
  <w:style w:type="paragraph" w:customStyle="1" w:styleId="a0">
    <w:name w:val="一级标题"/>
    <w:basedOn w:val="a6"/>
    <w:next w:val="ab"/>
    <w:link w:val="11"/>
    <w:qFormat/>
    <w:rsid w:val="00916CEF"/>
    <w:pPr>
      <w:widowControl/>
      <w:numPr>
        <w:numId w:val="5"/>
      </w:numPr>
      <w:spacing w:after="0" w:line="400" w:lineRule="atLeast"/>
      <w:outlineLvl w:val="0"/>
    </w:pPr>
    <w:rPr>
      <w:rFonts w:ascii="Times New Roman" w:eastAsia="黑体" w:hAnsi="Times New Roman" w:cs="Times New Roman"/>
      <w:kern w:val="0"/>
      <w:sz w:val="30"/>
      <w14:ligatures w14:val="none"/>
    </w:rPr>
  </w:style>
  <w:style w:type="character" w:customStyle="1" w:styleId="11">
    <w:name w:val="一级标题 字符1"/>
    <w:basedOn w:val="a7"/>
    <w:link w:val="a0"/>
    <w:rsid w:val="00916CEF"/>
    <w:rPr>
      <w:rFonts w:ascii="Times New Roman" w:eastAsia="黑体" w:hAnsi="Times New Roman" w:cs="Times New Roman"/>
      <w:kern w:val="0"/>
      <w:sz w:val="30"/>
      <w:szCs w:val="24"/>
      <w14:ligatures w14:val="none"/>
    </w:rPr>
  </w:style>
  <w:style w:type="paragraph" w:customStyle="1" w:styleId="a1">
    <w:name w:val="二级标题"/>
    <w:basedOn w:val="a6"/>
    <w:next w:val="ab"/>
    <w:link w:val="ac"/>
    <w:qFormat/>
    <w:rsid w:val="00916CEF"/>
    <w:pPr>
      <w:widowControl/>
      <w:numPr>
        <w:ilvl w:val="1"/>
        <w:numId w:val="5"/>
      </w:numPr>
      <w:spacing w:after="0" w:line="400" w:lineRule="atLeast"/>
      <w:outlineLvl w:val="1"/>
    </w:pPr>
    <w:rPr>
      <w:rFonts w:ascii="Times New Roman" w:eastAsia="黑体" w:hAnsi="Times New Roman" w:cs="Times New Roman"/>
      <w:kern w:val="0"/>
      <w:sz w:val="28"/>
      <w14:ligatures w14:val="none"/>
    </w:rPr>
  </w:style>
  <w:style w:type="character" w:customStyle="1" w:styleId="ac">
    <w:name w:val="二级标题 字符"/>
    <w:basedOn w:val="a7"/>
    <w:link w:val="a1"/>
    <w:rsid w:val="00916CEF"/>
    <w:rPr>
      <w:rFonts w:ascii="Times New Roman" w:eastAsia="黑体" w:hAnsi="Times New Roman" w:cs="Times New Roman"/>
      <w:kern w:val="0"/>
      <w:sz w:val="28"/>
      <w:szCs w:val="24"/>
      <w14:ligatures w14:val="none"/>
    </w:rPr>
  </w:style>
  <w:style w:type="paragraph" w:customStyle="1" w:styleId="a2">
    <w:name w:val="三级标题"/>
    <w:basedOn w:val="a6"/>
    <w:next w:val="ab"/>
    <w:qFormat/>
    <w:rsid w:val="00916CEF"/>
    <w:pPr>
      <w:widowControl/>
      <w:numPr>
        <w:ilvl w:val="2"/>
        <w:numId w:val="5"/>
      </w:numPr>
      <w:snapToGrid w:val="0"/>
      <w:spacing w:after="0" w:line="400" w:lineRule="exact"/>
      <w:outlineLvl w:val="2"/>
    </w:pPr>
    <w:rPr>
      <w:rFonts w:ascii="Times New Roman" w:eastAsia="黑体" w:hAnsi="Times New Roman" w:cs="Times New Roman"/>
      <w:kern w:val="0"/>
      <w:sz w:val="24"/>
      <w14:ligatures w14:val="none"/>
    </w:rPr>
  </w:style>
  <w:style w:type="character" w:customStyle="1" w:styleId="ad">
    <w:name w:val="论文正文 字符"/>
    <w:basedOn w:val="a7"/>
    <w:link w:val="ab"/>
    <w:rsid w:val="00916CEF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a4">
    <w:name w:val="图片标签"/>
    <w:basedOn w:val="a6"/>
    <w:next w:val="ab"/>
    <w:qFormat/>
    <w:rsid w:val="00916CEF"/>
    <w:pPr>
      <w:widowControl/>
      <w:numPr>
        <w:ilvl w:val="4"/>
        <w:numId w:val="5"/>
      </w:numPr>
      <w:spacing w:after="0" w:line="400" w:lineRule="atLeast"/>
      <w:jc w:val="center"/>
    </w:pPr>
    <w:rPr>
      <w:rFonts w:ascii="Times New Roman" w:eastAsia="黑体" w:hAnsi="Times New Roman" w:cs="Times New Roman"/>
      <w:kern w:val="0"/>
      <w:sz w:val="21"/>
      <w14:ligatures w14:val="none"/>
    </w:rPr>
  </w:style>
  <w:style w:type="paragraph" w:customStyle="1" w:styleId="a5">
    <w:name w:val="表格标签"/>
    <w:basedOn w:val="a6"/>
    <w:next w:val="a6"/>
    <w:link w:val="ae"/>
    <w:qFormat/>
    <w:rsid w:val="00916CEF"/>
    <w:pPr>
      <w:keepNext/>
      <w:widowControl/>
      <w:numPr>
        <w:ilvl w:val="5"/>
        <w:numId w:val="5"/>
      </w:numPr>
      <w:spacing w:after="0" w:line="400" w:lineRule="atLeast"/>
      <w:contextualSpacing/>
      <w:jc w:val="center"/>
    </w:pPr>
    <w:rPr>
      <w:rFonts w:ascii="Times New Roman" w:eastAsia="黑体" w:hAnsi="Times New Roman" w:cs="Times New Roman"/>
      <w:kern w:val="0"/>
      <w:sz w:val="21"/>
      <w14:ligatures w14:val="none"/>
    </w:rPr>
  </w:style>
  <w:style w:type="character" w:customStyle="1" w:styleId="ae">
    <w:name w:val="表格标签 字符"/>
    <w:basedOn w:val="a7"/>
    <w:link w:val="a5"/>
    <w:rsid w:val="00916CEF"/>
    <w:rPr>
      <w:rFonts w:ascii="Times New Roman" w:eastAsia="黑体" w:hAnsi="Times New Roman" w:cs="Times New Roman"/>
      <w:kern w:val="0"/>
      <w:szCs w:val="24"/>
      <w14:ligatures w14:val="none"/>
    </w:rPr>
  </w:style>
  <w:style w:type="numbering" w:customStyle="1" w:styleId="a">
    <w:name w:val="论文列表"/>
    <w:basedOn w:val="a9"/>
    <w:uiPriority w:val="99"/>
    <w:rsid w:val="00916CEF"/>
    <w:pPr>
      <w:numPr>
        <w:numId w:val="4"/>
      </w:numPr>
    </w:pPr>
  </w:style>
  <w:style w:type="paragraph" w:customStyle="1" w:styleId="ab">
    <w:name w:val="论文正文"/>
    <w:basedOn w:val="a6"/>
    <w:link w:val="ad"/>
    <w:qFormat/>
    <w:rsid w:val="00916CEF"/>
    <w:pPr>
      <w:widowControl/>
      <w:topLinePunct/>
      <w:spacing w:after="0" w:line="400" w:lineRule="atLeast"/>
      <w:ind w:firstLineChars="200" w:firstLine="200"/>
      <w:jc w:val="both"/>
    </w:pPr>
    <w:rPr>
      <w:rFonts w:ascii="Times New Roman" w:eastAsia="Times New Roman" w:hAnsi="Times New Roman" w:cs="Times New Roman"/>
      <w:kern w:val="0"/>
      <w:sz w:val="24"/>
      <w14:ligatures w14:val="none"/>
    </w:rPr>
  </w:style>
  <w:style w:type="paragraph" w:styleId="af">
    <w:name w:val="footer"/>
    <w:basedOn w:val="a6"/>
    <w:link w:val="af0"/>
    <w:uiPriority w:val="99"/>
    <w:unhideWhenUsed/>
    <w:rsid w:val="00916CEF"/>
    <w:pPr>
      <w:widowControl/>
      <w:tabs>
        <w:tab w:val="center" w:pos="4153"/>
        <w:tab w:val="right" w:pos="8306"/>
      </w:tabs>
      <w:snapToGrid w:val="0"/>
      <w:spacing w:after="0" w:line="240" w:lineRule="auto"/>
    </w:pPr>
    <w:rPr>
      <w:rFonts w:ascii="Times New Roman" w:eastAsia="Times New Roman" w:hAnsi="Times New Roman" w:cs="Times New Roman"/>
      <w:kern w:val="0"/>
      <w:sz w:val="18"/>
      <w:szCs w:val="18"/>
      <w14:ligatures w14:val="none"/>
    </w:rPr>
  </w:style>
  <w:style w:type="character" w:customStyle="1" w:styleId="af0">
    <w:name w:val="页脚 字符"/>
    <w:basedOn w:val="a7"/>
    <w:link w:val="af"/>
    <w:uiPriority w:val="99"/>
    <w:rsid w:val="00916CEF"/>
    <w:rPr>
      <w:rFonts w:ascii="Times New Roman" w:eastAsia="Times New Roman" w:hAnsi="Times New Roman" w:cs="Times New Roman"/>
      <w:kern w:val="0"/>
      <w:sz w:val="18"/>
      <w:szCs w:val="18"/>
      <w14:ligatures w14:val="none"/>
    </w:rPr>
  </w:style>
  <w:style w:type="character" w:styleId="af1">
    <w:name w:val="page number"/>
    <w:basedOn w:val="a7"/>
    <w:uiPriority w:val="99"/>
    <w:semiHidden/>
    <w:unhideWhenUsed/>
    <w:rsid w:val="00916CEF"/>
  </w:style>
  <w:style w:type="table" w:customStyle="1" w:styleId="af2">
    <w:name w:val="三线表"/>
    <w:basedOn w:val="a8"/>
    <w:uiPriority w:val="99"/>
    <w:rsid w:val="003E19D3"/>
    <w:pPr>
      <w:adjustRightInd w:val="0"/>
      <w:snapToGrid w:val="0"/>
      <w:spacing w:line="0" w:lineRule="atLeast"/>
      <w:jc w:val="center"/>
    </w:pPr>
    <w:rPr>
      <w:rFonts w:ascii="Times New Roman" w:eastAsia="宋体" w:hAnsi="Times New Roman" w:cs="Arial (正文 CS 字体)"/>
      <w:kern w:val="0"/>
      <w:sz w:val="22"/>
      <w:lang w:eastAsia="en-US"/>
      <w14:ligatures w14:val="none"/>
    </w:rPr>
    <w:tblPr>
      <w:tblBorders>
        <w:top w:val="single" w:sz="12" w:space="0" w:color="auto"/>
        <w:bottom w:val="single" w:sz="12" w:space="0" w:color="auto"/>
      </w:tblBorders>
    </w:tblPr>
    <w:tcPr>
      <w:vAlign w:val="center"/>
    </w:tcPr>
    <w:tblStylePr w:type="firstRow">
      <w:pPr>
        <w:jc w:val="center"/>
      </w:pPr>
      <w:rPr>
        <w:b/>
      </w:rPr>
      <w:tblPr/>
      <w:tcPr>
        <w:tcBorders>
          <w:top w:val="single" w:sz="12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8" w:space="0" w:color="auto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jc w:val="both"/>
      </w:pPr>
    </w:tblStylePr>
    <w:tblStylePr w:type="nwCell">
      <w:pPr>
        <w:jc w:val="both"/>
      </w:pPr>
    </w:tblStylePr>
  </w:style>
  <w:style w:type="paragraph" w:styleId="af3">
    <w:name w:val="header"/>
    <w:basedOn w:val="a6"/>
    <w:link w:val="af4"/>
    <w:uiPriority w:val="99"/>
    <w:unhideWhenUsed/>
    <w:rsid w:val="0051261C"/>
    <w:pPr>
      <w:widowControl/>
      <w:tabs>
        <w:tab w:val="center" w:pos="4153"/>
        <w:tab w:val="right" w:pos="8306"/>
      </w:tabs>
      <w:snapToGrid w:val="0"/>
      <w:spacing w:after="0" w:line="240" w:lineRule="auto"/>
      <w:jc w:val="center"/>
    </w:pPr>
    <w:rPr>
      <w:rFonts w:ascii="Times New Roman" w:eastAsia="Times New Roman" w:hAnsi="Times New Roman" w:cs="Times New Roman"/>
      <w:kern w:val="0"/>
      <w:sz w:val="18"/>
      <w:szCs w:val="18"/>
      <w14:ligatures w14:val="none"/>
    </w:rPr>
  </w:style>
  <w:style w:type="character" w:customStyle="1" w:styleId="af4">
    <w:name w:val="页眉 字符"/>
    <w:basedOn w:val="a7"/>
    <w:link w:val="af3"/>
    <w:uiPriority w:val="99"/>
    <w:rsid w:val="0051261C"/>
    <w:rPr>
      <w:rFonts w:ascii="Times New Roman" w:eastAsia="Times New Roman" w:hAnsi="Times New Roman" w:cs="Times New Roman"/>
      <w:kern w:val="0"/>
      <w:sz w:val="18"/>
      <w:szCs w:val="18"/>
      <w14:ligatures w14:val="none"/>
    </w:rPr>
  </w:style>
  <w:style w:type="character" w:customStyle="1" w:styleId="20">
    <w:name w:val="标题 2 字符"/>
    <w:basedOn w:val="a7"/>
    <w:link w:val="2"/>
    <w:uiPriority w:val="1"/>
    <w:rsid w:val="0051261C"/>
    <w:rPr>
      <w:rFonts w:ascii="Times New Roman" w:eastAsia="Times New Roman" w:hAnsi="Times New Roman" w:cs="Times New Roman"/>
      <w:b/>
      <w:bCs/>
      <w:sz w:val="30"/>
      <w:szCs w:val="30"/>
      <w:lang w:eastAsia="en-US"/>
      <w14:ligatures w14:val="none"/>
    </w:rPr>
  </w:style>
  <w:style w:type="character" w:styleId="af5">
    <w:name w:val="Strong"/>
    <w:basedOn w:val="a7"/>
    <w:qFormat/>
    <w:rsid w:val="0051261C"/>
    <w:rPr>
      <w:b/>
    </w:rPr>
  </w:style>
  <w:style w:type="paragraph" w:styleId="af6">
    <w:name w:val="Plain Text"/>
    <w:basedOn w:val="a6"/>
    <w:link w:val="af7"/>
    <w:rsid w:val="0051261C"/>
    <w:pPr>
      <w:widowControl/>
      <w:spacing w:after="0" w:line="400" w:lineRule="exact"/>
    </w:pPr>
    <w:rPr>
      <w:rFonts w:asciiTheme="minorEastAsia" w:eastAsia="Times New Roman" w:hAnsi="Courier New" w:cs="Courier New"/>
      <w:kern w:val="0"/>
      <w:sz w:val="24"/>
      <w14:ligatures w14:val="none"/>
    </w:rPr>
  </w:style>
  <w:style w:type="character" w:customStyle="1" w:styleId="af7">
    <w:name w:val="纯文本 字符"/>
    <w:basedOn w:val="a7"/>
    <w:link w:val="af6"/>
    <w:rsid w:val="0051261C"/>
    <w:rPr>
      <w:rFonts w:asciiTheme="minorEastAsia" w:eastAsia="Times New Roman" w:hAnsi="Courier New" w:cs="Courier New"/>
      <w:kern w:val="0"/>
      <w:sz w:val="24"/>
      <w:szCs w:val="24"/>
      <w14:ligatures w14:val="none"/>
    </w:rPr>
  </w:style>
  <w:style w:type="character" w:customStyle="1" w:styleId="10">
    <w:name w:val="标题 1 字符"/>
    <w:basedOn w:val="a7"/>
    <w:link w:val="1"/>
    <w:uiPriority w:val="9"/>
    <w:rsid w:val="0051261C"/>
    <w:rPr>
      <w:rFonts w:asciiTheme="majorHAnsi" w:eastAsiaTheme="majorEastAsia" w:hAnsiTheme="majorHAnsi" w:cstheme="majorBidi"/>
      <w:color w:val="2F5496" w:themeColor="accent1" w:themeShade="BF"/>
      <w:kern w:val="0"/>
      <w:sz w:val="48"/>
      <w:szCs w:val="48"/>
      <w14:ligatures w14:val="none"/>
    </w:rPr>
  </w:style>
  <w:style w:type="character" w:customStyle="1" w:styleId="40">
    <w:name w:val="标题 4 字符"/>
    <w:basedOn w:val="a7"/>
    <w:link w:val="4"/>
    <w:uiPriority w:val="9"/>
    <w:semiHidden/>
    <w:rsid w:val="0051261C"/>
    <w:rPr>
      <w:rFonts w:asciiTheme="majorHAnsi" w:eastAsiaTheme="majorEastAsia" w:hAnsiTheme="majorHAnsi" w:cstheme="majorBidi"/>
      <w:b/>
      <w:bCs/>
      <w:kern w:val="0"/>
      <w:sz w:val="28"/>
      <w:szCs w:val="28"/>
      <w14:ligatures w14:val="none"/>
    </w:rPr>
  </w:style>
  <w:style w:type="character" w:styleId="af8">
    <w:name w:val="annotation reference"/>
    <w:basedOn w:val="a7"/>
    <w:unhideWhenUsed/>
    <w:rsid w:val="0051261C"/>
    <w:rPr>
      <w:sz w:val="21"/>
      <w:szCs w:val="21"/>
    </w:rPr>
  </w:style>
  <w:style w:type="paragraph" w:styleId="af9">
    <w:name w:val="annotation text"/>
    <w:basedOn w:val="a6"/>
    <w:link w:val="afa"/>
    <w:unhideWhenUsed/>
    <w:rsid w:val="0051261C"/>
    <w:pPr>
      <w:widowControl/>
      <w:spacing w:after="0" w:line="240" w:lineRule="auto"/>
    </w:pPr>
    <w:rPr>
      <w:rFonts w:ascii="Times New Roman" w:eastAsia="Times New Roman" w:hAnsi="Times New Roman" w:cs="Times New Roman"/>
      <w:kern w:val="0"/>
      <w:sz w:val="24"/>
      <w14:ligatures w14:val="none"/>
    </w:rPr>
  </w:style>
  <w:style w:type="character" w:customStyle="1" w:styleId="afa">
    <w:name w:val="批注文字 字符"/>
    <w:basedOn w:val="a7"/>
    <w:link w:val="af9"/>
    <w:rsid w:val="0051261C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51261C"/>
    <w:rPr>
      <w:b/>
      <w:bCs/>
    </w:rPr>
  </w:style>
  <w:style w:type="character" w:customStyle="1" w:styleId="afc">
    <w:name w:val="批注主题 字符"/>
    <w:basedOn w:val="afa"/>
    <w:link w:val="afb"/>
    <w:uiPriority w:val="99"/>
    <w:semiHidden/>
    <w:rsid w:val="0051261C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styleId="afd">
    <w:name w:val="Emphasis"/>
    <w:basedOn w:val="a7"/>
    <w:uiPriority w:val="20"/>
    <w:qFormat/>
    <w:rsid w:val="0051261C"/>
    <w:rPr>
      <w:i/>
      <w:iCs/>
    </w:rPr>
  </w:style>
  <w:style w:type="paragraph" w:styleId="afe">
    <w:name w:val="Normal (Web)"/>
    <w:basedOn w:val="a6"/>
    <w:uiPriority w:val="99"/>
    <w:semiHidden/>
    <w:unhideWhenUsed/>
    <w:rsid w:val="00631763"/>
    <w:pPr>
      <w:widowControl/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75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4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55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530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208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107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42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1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90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673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176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26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01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39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32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84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6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5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1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08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29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5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4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96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54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56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69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02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6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87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1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13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65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50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7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8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3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4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22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cy\Documents\&#33258;&#23450;&#20041;%20Office%20&#27169;&#26495;\format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7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FA63694-E9BD-47C0-BFE8-93A963EC4E10}">
  <we:reference id="wa104382008" version="1.1.0.1" store="zh-CN" storeType="OMEX"/>
  <we:alternateReferences>
    <we:reference id="WA104382008" version="1.1.0.1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format.dotx</Template>
  <TotalTime>258</TotalTime>
  <Pages>9</Pages>
  <Words>929</Words>
  <Characters>5297</Characters>
  <Application>Microsoft Office Word</Application>
  <DocSecurity>0</DocSecurity>
  <Lines>44</Lines>
  <Paragraphs>12</Paragraphs>
  <ScaleCrop>false</ScaleCrop>
  <Company/>
  <LinksUpToDate>false</LinksUpToDate>
  <CharactersWithSpaces>6214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hcy</dc:creator>
  <cp:keywords/>
  <dc:description/>
  <cp:lastModifiedBy>Congyuan He</cp:lastModifiedBy>
  <cp:revision>18</cp:revision>
  <dcterms:created xsi:type="dcterms:W3CDTF">2025-04-09T14:36:00Z</dcterms:created>
  <dcterms:modified xsi:type="dcterms:W3CDTF">2025-04-17T12:32:00Z</dcterms:modified>
</cp:coreProperties>
</file>